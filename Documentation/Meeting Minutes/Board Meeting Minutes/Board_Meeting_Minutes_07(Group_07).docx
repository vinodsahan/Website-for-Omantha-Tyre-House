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326C" w14:textId="77777777" w:rsidR="00096F23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9EE29C7" w14:textId="77777777" w:rsidR="00096F23" w:rsidRDefault="00096F23">
      <w:pPr>
        <w:pStyle w:val="Heading5"/>
      </w:pPr>
    </w:p>
    <w:p w14:paraId="40C5C19C" w14:textId="77777777" w:rsidR="00096F23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DA1637F" w14:textId="3F70D1B9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r w:rsidR="00AF4FF2">
        <w:rPr>
          <w:i/>
          <w:sz w:val="20"/>
        </w:rPr>
        <w:t>meeting.</w:t>
      </w:r>
    </w:p>
    <w:p w14:paraId="3372F992" w14:textId="590C06F4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B26EA5">
        <w:rPr>
          <w:i/>
          <w:sz w:val="20"/>
        </w:rPr>
        <w:t>e.g.,</w:t>
      </w:r>
      <w:r>
        <w:rPr>
          <w:i/>
          <w:sz w:val="20"/>
        </w:rPr>
        <w:t xml:space="preserve"> shared drive or website)</w:t>
      </w:r>
    </w:p>
    <w:p w14:paraId="5CDD2862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2B632958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1635E478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96F23" w14:paraId="294661A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8A9EB8" w14:textId="77777777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CF7CB7D" w14:textId="7EA4E25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 website featuring an Artificial Intelligence Based Chat bot for Omantha T</w:t>
            </w:r>
            <w:r w:rsidR="00483528">
              <w:rPr>
                <w:rFonts w:cs="Arial"/>
                <w:i w:val="0"/>
                <w:iCs/>
                <w:sz w:val="20"/>
              </w:rPr>
              <w:t>yre</w:t>
            </w:r>
            <w:r>
              <w:rPr>
                <w:rFonts w:cs="Arial"/>
                <w:i w:val="0"/>
                <w:iCs/>
                <w:sz w:val="20"/>
              </w:rPr>
              <w:t xml:space="preserve"> House.</w:t>
            </w:r>
          </w:p>
        </w:tc>
      </w:tr>
      <w:tr w:rsidR="00096F23" w14:paraId="5C57BC82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C1D75C7" w14:textId="52E7782F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r w:rsidR="003D4769">
              <w:rPr>
                <w:b/>
                <w:i w:val="0"/>
                <w:sz w:val="20"/>
              </w:rPr>
              <w:t>:</w:t>
            </w:r>
            <w:r w:rsidR="003D4769">
              <w:rPr>
                <w:i w:val="0"/>
                <w:sz w:val="20"/>
              </w:rPr>
              <w:t xml:space="preserve"> </w:t>
            </w:r>
            <w:r w:rsidR="003D4769"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14:paraId="613BFD8D" w14:textId="31571493" w:rsidR="00096F23" w:rsidRDefault="00D01951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03/</w:t>
            </w:r>
            <w:r w:rsidR="00467F78">
              <w:rPr>
                <w:i w:val="0"/>
                <w:sz w:val="20"/>
              </w:rPr>
              <w:t>18</w:t>
            </w:r>
            <w:r w:rsidR="003D4769">
              <w:rPr>
                <w:i w:val="0"/>
                <w:sz w:val="20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557AF5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91B6DFF" w14:textId="5E8B0F05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096F23" w14:paraId="3B5BD530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E79E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4CAABFE4" w14:textId="1E7CD63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4D906E7C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8EB7106" w14:textId="169E14F5" w:rsidR="00096F23" w:rsidRDefault="00D76D4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467F78">
              <w:rPr>
                <w:i w:val="0"/>
                <w:sz w:val="20"/>
              </w:rPr>
              <w:t>0</w:t>
            </w:r>
            <w:r>
              <w:rPr>
                <w:i w:val="0"/>
                <w:sz w:val="20"/>
              </w:rPr>
              <w:t xml:space="preserve"> Minutes</w:t>
            </w:r>
          </w:p>
        </w:tc>
      </w:tr>
    </w:tbl>
    <w:p w14:paraId="4D0E5C64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C14ACC" w14:textId="77777777">
        <w:trPr>
          <w:cantSplit/>
        </w:trPr>
        <w:tc>
          <w:tcPr>
            <w:tcW w:w="10080" w:type="dxa"/>
            <w:shd w:val="clear" w:color="auto" w:fill="800000"/>
          </w:tcPr>
          <w:p w14:paraId="3AFB4CE2" w14:textId="77777777" w:rsidR="00096F23" w:rsidRDefault="003352A2">
            <w:pPr>
              <w:pStyle w:val="Heading3"/>
            </w:pPr>
            <w:r>
              <w:t>1. Purpose of Meeting</w:t>
            </w:r>
          </w:p>
        </w:tc>
      </w:tr>
      <w:tr w:rsidR="00096F23" w14:paraId="2DD8EB70" w14:textId="77777777">
        <w:trPr>
          <w:cantSplit/>
          <w:trHeight w:val="252"/>
        </w:trPr>
        <w:tc>
          <w:tcPr>
            <w:tcW w:w="10080" w:type="dxa"/>
          </w:tcPr>
          <w:p w14:paraId="735F65FF" w14:textId="37345963" w:rsidR="00096F23" w:rsidRDefault="002E7B68">
            <w:pPr>
              <w:pStyle w:val="CovFormText"/>
              <w:rPr>
                <w:sz w:val="20"/>
              </w:rPr>
            </w:pPr>
            <w:r w:rsidRPr="00D76D4B">
              <w:rPr>
                <w:sz w:val="20"/>
              </w:rPr>
              <w:t xml:space="preserve">Project </w:t>
            </w:r>
            <w:r w:rsidR="00827196">
              <w:rPr>
                <w:sz w:val="20"/>
              </w:rPr>
              <w:t>Prototype</w:t>
            </w:r>
            <w:r w:rsidR="00D76D4B" w:rsidRPr="00D76D4B">
              <w:rPr>
                <w:sz w:val="20"/>
              </w:rPr>
              <w:t xml:space="preserve"> Presentation &amp; Project Board Meeting</w:t>
            </w:r>
            <w:r w:rsidR="00D76D4B">
              <w:rPr>
                <w:sz w:val="20"/>
              </w:rPr>
              <w:t xml:space="preserve"> Week 0</w:t>
            </w:r>
            <w:r w:rsidR="00467F78">
              <w:rPr>
                <w:sz w:val="20"/>
              </w:rPr>
              <w:t>7</w:t>
            </w:r>
          </w:p>
        </w:tc>
      </w:tr>
    </w:tbl>
    <w:p w14:paraId="75CCEEA4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096F23" w14:paraId="67542E92" w14:textId="77777777" w:rsidTr="00D76D4B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51EC0A4E" w14:textId="2FBE8DCF" w:rsidR="00096F23" w:rsidRDefault="003352A2">
            <w:pPr>
              <w:pStyle w:val="Heading3"/>
            </w:pPr>
            <w:r>
              <w:t xml:space="preserve">2. Attendance at </w:t>
            </w:r>
            <w:r w:rsidR="003D4769">
              <w:t>Meeting</w:t>
            </w:r>
            <w:r w:rsidR="003D4769">
              <w:rPr>
                <w:sz w:val="22"/>
              </w:rPr>
              <w:t xml:space="preserve"> </w:t>
            </w:r>
          </w:p>
        </w:tc>
      </w:tr>
      <w:tr w:rsidR="00096F23" w14:paraId="571843AB" w14:textId="77777777" w:rsidTr="00D76D4B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38B87E2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3AE8B1B5" w14:textId="20110772" w:rsidR="00096F23" w:rsidRDefault="003D4769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 /</w:t>
            </w:r>
            <w:r w:rsidR="003352A2"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BF646F9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020D6640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76D4B" w14:paraId="64C52E7B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8ED95" w14:textId="6A20BB8B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F64A3" w14:textId="04C7A5F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4B68D" w14:textId="7A364F0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0C2A71" w14:textId="108324D4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D76D4B" w14:paraId="7C7C9EA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50111" w14:textId="1228859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6E7F5" w14:textId="379A1B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D625F" w14:textId="2E17D3DD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838B1D" w14:textId="6327976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D76D4B" w14:paraId="6A71544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EE1E1" w14:textId="00E84D9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C4896" w14:textId="6AF6824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95FC9" w14:textId="0DF012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6C6BD3" w14:textId="4DFC7C6E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D76D4B" w14:paraId="71013FAC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AB402" w14:textId="6A3E663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87B81" w14:textId="76E45F83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C6E857" w14:textId="3231176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CC41B4" w14:textId="205AC89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+94 70 213 2611</w:t>
            </w:r>
          </w:p>
        </w:tc>
      </w:tr>
      <w:tr w:rsidR="00D76D4B" w14:paraId="022D52B5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7F4ACE9" w14:textId="55CD44D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9A4820" w14:textId="3ED6774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9CDD988" w14:textId="44AA6E61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1EEB16" w14:textId="595950A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1FCAA792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49F8BB1D" w14:textId="77777777">
        <w:trPr>
          <w:cantSplit/>
        </w:trPr>
        <w:tc>
          <w:tcPr>
            <w:tcW w:w="10080" w:type="dxa"/>
            <w:shd w:val="clear" w:color="auto" w:fill="800000"/>
          </w:tcPr>
          <w:p w14:paraId="3C8B6043" w14:textId="77777777" w:rsidR="00096F23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38067E39" w14:textId="77777777">
        <w:trPr>
          <w:cantSplit/>
        </w:trPr>
        <w:tc>
          <w:tcPr>
            <w:tcW w:w="10080" w:type="dxa"/>
          </w:tcPr>
          <w:p w14:paraId="01E0AFEC" w14:textId="77777777" w:rsidR="00935A0A" w:rsidRDefault="00935A0A" w:rsidP="00935A0A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Discussion and updates on previous week individual performance. </w:t>
            </w:r>
          </w:p>
          <w:p w14:paraId="5B544A74" w14:textId="1BD77BB2" w:rsidR="00935A0A" w:rsidRPr="00935A0A" w:rsidRDefault="00935A0A" w:rsidP="00935A0A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935A0A">
              <w:rPr>
                <w:sz w:val="20"/>
              </w:rPr>
              <w:t xml:space="preserve">Discuss the project status and progress of the project </w:t>
            </w:r>
          </w:p>
          <w:p w14:paraId="4BB92F83" w14:textId="77777777" w:rsidR="00935A0A" w:rsidRPr="00935A0A" w:rsidRDefault="00935A0A" w:rsidP="00935A0A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935A0A">
              <w:rPr>
                <w:sz w:val="20"/>
              </w:rPr>
              <w:t>Assign team members to relevant work.</w:t>
            </w:r>
          </w:p>
          <w:p w14:paraId="662F1A07" w14:textId="34B12DF0" w:rsidR="00096F23" w:rsidRDefault="00935A0A" w:rsidP="00935A0A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935A0A">
              <w:rPr>
                <w:sz w:val="20"/>
              </w:rPr>
              <w:t>Summarize and conclude the meeting discussio</w:t>
            </w:r>
            <w:r>
              <w:rPr>
                <w:sz w:val="20"/>
              </w:rPr>
              <w:t>n</w:t>
            </w:r>
          </w:p>
        </w:tc>
      </w:tr>
    </w:tbl>
    <w:p w14:paraId="6C2517F6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A9BC0F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152E9A" w14:textId="77777777" w:rsidR="00096F23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07068F45" w14:textId="77777777">
        <w:trPr>
          <w:cantSplit/>
        </w:trPr>
        <w:tc>
          <w:tcPr>
            <w:tcW w:w="10080" w:type="dxa"/>
          </w:tcPr>
          <w:p w14:paraId="67956279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Summary:</w:t>
            </w:r>
          </w:p>
          <w:p w14:paraId="4E29988D" w14:textId="75AE368F" w:rsidR="00DF308A" w:rsidRPr="00DF308A" w:rsidRDefault="00DF308A" w:rsidP="00467F78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The director board held a meeting to review the </w:t>
            </w:r>
            <w:r w:rsidR="00467F78">
              <w:rPr>
                <w:sz w:val="20"/>
              </w:rPr>
              <w:t>prototype</w:t>
            </w:r>
            <w:r w:rsidRPr="00DF308A">
              <w:rPr>
                <w:sz w:val="20"/>
              </w:rPr>
              <w:t>.</w:t>
            </w:r>
          </w:p>
          <w:p w14:paraId="2CCE3CA7" w14:textId="634CB0E9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The meeting also included a </w:t>
            </w:r>
            <w:r w:rsidR="00827196">
              <w:rPr>
                <w:sz w:val="20"/>
              </w:rPr>
              <w:t>presentation</w:t>
            </w:r>
            <w:r w:rsidRPr="00DF308A">
              <w:rPr>
                <w:sz w:val="20"/>
              </w:rPr>
              <w:t xml:space="preserve"> of the </w:t>
            </w:r>
            <w:r w:rsidR="00827196">
              <w:rPr>
                <w:sz w:val="20"/>
              </w:rPr>
              <w:t>prototype</w:t>
            </w:r>
            <w:r w:rsidRPr="00DF308A">
              <w:rPr>
                <w:sz w:val="20"/>
              </w:rPr>
              <w:t>.</w:t>
            </w:r>
          </w:p>
          <w:p w14:paraId="7EF9ADED" w14:textId="24E84953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Individual performance evaluations were given to </w:t>
            </w:r>
            <w:r w:rsidR="005530C4">
              <w:rPr>
                <w:sz w:val="20"/>
              </w:rPr>
              <w:t>supervisor</w:t>
            </w:r>
            <w:r w:rsidRPr="00DF308A">
              <w:rPr>
                <w:sz w:val="20"/>
              </w:rPr>
              <w:t>.</w:t>
            </w:r>
          </w:p>
          <w:p w14:paraId="4A70D4F1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65A5FDDC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Decisions:</w:t>
            </w:r>
          </w:p>
          <w:p w14:paraId="2C08D8BC" w14:textId="67FAA53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</w:t>
            </w:r>
            <w:r w:rsidR="005530C4">
              <w:rPr>
                <w:sz w:val="20"/>
              </w:rPr>
              <w:t>Supervisor’s</w:t>
            </w:r>
            <w:r w:rsidR="005530C4" w:rsidRPr="00DF308A"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performance evaluations were likely taken into account for decisions regarding his professional development and involvement in the project.</w:t>
            </w:r>
          </w:p>
          <w:p w14:paraId="6A6F68C7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4F139B3E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Issues:</w:t>
            </w:r>
          </w:p>
          <w:p w14:paraId="3E378A84" w14:textId="6EEE6C75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During the meeting, potential areas for improvement or any concerns related to the proposed project may have been identified.</w:t>
            </w:r>
          </w:p>
          <w:p w14:paraId="6BA07DCA" w14:textId="2784E0B3" w:rsidR="00096F23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Regarding</w:t>
            </w:r>
            <w:r w:rsidR="00467F78">
              <w:rPr>
                <w:sz w:val="20"/>
              </w:rPr>
              <w:t xml:space="preserve"> </w:t>
            </w:r>
            <w:r w:rsidR="00631195">
              <w:rPr>
                <w:sz w:val="20"/>
              </w:rPr>
              <w:t>the AI ChatBot</w:t>
            </w:r>
            <w:r w:rsidR="00827196">
              <w:rPr>
                <w:sz w:val="20"/>
              </w:rPr>
              <w:t xml:space="preserve"> of the project</w:t>
            </w:r>
            <w:r w:rsidRPr="00DF308A">
              <w:rPr>
                <w:sz w:val="20"/>
              </w:rPr>
              <w:t xml:space="preserve"> development work has not started yet.</w:t>
            </w:r>
          </w:p>
        </w:tc>
      </w:tr>
    </w:tbl>
    <w:p w14:paraId="21B2F84D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4"/>
        <w:gridCol w:w="2456"/>
        <w:gridCol w:w="1620"/>
      </w:tblGrid>
      <w:tr w:rsidR="00096F23" w14:paraId="2B0149AA" w14:textId="77777777" w:rsidTr="0073373E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69EC5838" w14:textId="15406C9F" w:rsidR="00096F23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 xml:space="preserve">Action </w:t>
            </w:r>
            <w:r w:rsidR="00D8781D">
              <w:rPr>
                <w:sz w:val="24"/>
              </w:rPr>
              <w:t>Items</w:t>
            </w:r>
          </w:p>
        </w:tc>
      </w:tr>
      <w:tr w:rsidR="00096F23" w14:paraId="39DC0FE1" w14:textId="77777777" w:rsidTr="00D05DA9">
        <w:trPr>
          <w:cantSplit/>
        </w:trPr>
        <w:tc>
          <w:tcPr>
            <w:tcW w:w="6004" w:type="dxa"/>
            <w:tcBorders>
              <w:top w:val="nil"/>
              <w:bottom w:val="nil"/>
            </w:tcBorders>
            <w:shd w:val="pct12" w:color="auto" w:fill="FFFFFF"/>
          </w:tcPr>
          <w:p w14:paraId="6B73D91E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456" w:type="dxa"/>
            <w:tcBorders>
              <w:top w:val="nil"/>
              <w:bottom w:val="nil"/>
            </w:tcBorders>
            <w:shd w:val="pct12" w:color="auto" w:fill="FFFFFF"/>
          </w:tcPr>
          <w:p w14:paraId="565D5659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5C67750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01951" w14:paraId="0D9C2667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A0015" w14:textId="617F54AF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Daily Log Document, Lesson learned </w:t>
            </w:r>
            <w:r w:rsidR="00467F78">
              <w:rPr>
                <w:rFonts w:cs="Arial"/>
                <w:color w:val="000000"/>
                <w:sz w:val="20"/>
              </w:rPr>
              <w:t xml:space="preserve">log and report </w:t>
            </w:r>
            <w:r>
              <w:rPr>
                <w:rFonts w:cs="Arial"/>
                <w:color w:val="000000"/>
                <w:sz w:val="20"/>
              </w:rPr>
              <w:t>document</w:t>
            </w:r>
            <w:r w:rsidR="00467F78">
              <w:rPr>
                <w:rFonts w:cs="Arial"/>
                <w:color w:val="000000"/>
                <w:sz w:val="20"/>
              </w:rPr>
              <w:t>s</w:t>
            </w:r>
            <w:r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1FB32" w14:textId="2DF07D41" w:rsidR="00D01951" w:rsidRDefault="004D3B88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CE97A4" w14:textId="3170215C" w:rsidR="00D01951" w:rsidRPr="00D01951" w:rsidRDefault="00D01951" w:rsidP="00D0195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D01951">
              <w:rPr>
                <w:iCs/>
                <w:sz w:val="20"/>
              </w:rPr>
              <w:t>03/</w:t>
            </w:r>
            <w:r w:rsidR="00467F78">
              <w:rPr>
                <w:iCs/>
                <w:sz w:val="20"/>
              </w:rPr>
              <w:t>17</w:t>
            </w:r>
            <w:r w:rsidRPr="00D01951">
              <w:rPr>
                <w:iCs/>
                <w:sz w:val="20"/>
              </w:rPr>
              <w:t>/2023</w:t>
            </w:r>
          </w:p>
        </w:tc>
      </w:tr>
      <w:tr w:rsidR="00467F78" w14:paraId="27B089AE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9FD42" w14:textId="0E795A62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Implement the admin panel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59D86" w14:textId="39D4F83F" w:rsidR="00467F78" w:rsidRDefault="004D3B88" w:rsidP="00467F78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DA901A3" w14:textId="1E97315C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467F78" w14:paraId="5523BE3D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AC48" w14:textId="67CD315C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Quality log documents, </w:t>
            </w:r>
            <w:r w:rsidR="00C05843">
              <w:rPr>
                <w:rFonts w:cs="Arial"/>
                <w:color w:val="000000"/>
                <w:sz w:val="20"/>
              </w:rPr>
              <w:t>test cases, User acceptance testing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4185A" w14:textId="3406F626" w:rsidR="00467F78" w:rsidRDefault="004D3B88" w:rsidP="00467F78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7187F" w14:textId="197F9B89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467F78" w14:paraId="2CFC189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61EF9" w14:textId="3C9EB667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5772AF">
              <w:rPr>
                <w:rFonts w:cs="Arial"/>
                <w:color w:val="000000"/>
                <w:sz w:val="20"/>
              </w:rPr>
              <w:t>Risk Log Document</w:t>
            </w:r>
            <w:r>
              <w:rPr>
                <w:rFonts w:cs="Arial"/>
                <w:color w:val="000000"/>
                <w:sz w:val="20"/>
              </w:rPr>
              <w:t>, Issue log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F171E" w14:textId="6B70BAAC" w:rsidR="00467F78" w:rsidRDefault="004D3B88" w:rsidP="00467F78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C69984" w14:textId="43D82C94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467F78" w14:paraId="2BF5ADB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486F89" w14:textId="2FC85640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C75AAD">
              <w:rPr>
                <w:rFonts w:cs="Arial"/>
                <w:color w:val="000000"/>
                <w:sz w:val="20"/>
              </w:rPr>
              <w:t>Meeting Munities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EBBF53" w14:textId="139737B1" w:rsidR="00467F78" w:rsidRDefault="004D3B88" w:rsidP="00467F78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E17A3DA" w14:textId="5918BA42" w:rsidR="00467F78" w:rsidRDefault="00467F78" w:rsidP="00467F78">
            <w:pPr>
              <w:pStyle w:val="CovFormText"/>
              <w:keepNext/>
              <w:keepLines/>
              <w:rPr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  <w:tr w:rsidR="00467F78" w14:paraId="675942F0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45E0C1" w14:textId="450A5DB7" w:rsidR="00467F78" w:rsidRDefault="004762C1" w:rsidP="00467F78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Implementing frontend </w:t>
            </w:r>
            <w:r w:rsidR="004D3B88">
              <w:rPr>
                <w:rFonts w:cs="Arial"/>
                <w:color w:val="000000"/>
                <w:sz w:val="20"/>
              </w:rPr>
              <w:t>a</w:t>
            </w:r>
            <w:r>
              <w:rPr>
                <w:rFonts w:cs="Arial"/>
                <w:color w:val="000000"/>
                <w:sz w:val="20"/>
              </w:rPr>
              <w:t>nd backend</w:t>
            </w:r>
            <w:r w:rsidR="002C056C">
              <w:rPr>
                <w:rFonts w:cs="Arial"/>
                <w:color w:val="000000"/>
                <w:sz w:val="20"/>
              </w:rPr>
              <w:t xml:space="preserve"> </w:t>
            </w:r>
            <w:r w:rsidR="00530438">
              <w:rPr>
                <w:rFonts w:cs="Arial"/>
                <w:color w:val="000000"/>
                <w:sz w:val="20"/>
              </w:rPr>
              <w:t>,</w:t>
            </w:r>
            <w:r w:rsidR="002C056C">
              <w:rPr>
                <w:rFonts w:cs="Arial"/>
                <w:color w:val="000000"/>
                <w:sz w:val="20"/>
              </w:rPr>
              <w:t xml:space="preserve"> highlight report v2</w:t>
            </w:r>
            <w:r w:rsidR="00530438">
              <w:rPr>
                <w:rFonts w:cs="Arial"/>
                <w:color w:val="000000"/>
                <w:sz w:val="20"/>
              </w:rPr>
              <w:t>, Work package document.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CC3C0F" w14:textId="152732F1" w:rsidR="00467F78" w:rsidRDefault="004D3B88" w:rsidP="00467F78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467F78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467F78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467F78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467F78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B28CD4F" w14:textId="50160121" w:rsidR="00467F78" w:rsidRDefault="00467F78" w:rsidP="00467F78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0D401E">
              <w:rPr>
                <w:iCs/>
                <w:sz w:val="20"/>
              </w:rPr>
              <w:t>03/17/2023</w:t>
            </w:r>
          </w:p>
        </w:tc>
      </w:tr>
    </w:tbl>
    <w:p w14:paraId="0B166FA5" w14:textId="77777777" w:rsidR="00096F23" w:rsidRDefault="00096F23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096F23" w14:paraId="1E5C190D" w14:textId="77777777" w:rsidTr="00D0195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76C5D3D2" w14:textId="0547324B" w:rsidR="00096F23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D01951" w14:paraId="76074D82" w14:textId="77777777" w:rsidTr="00D0195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E39C1A4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9A14" w14:textId="01ACDBBA" w:rsidR="00D01951" w:rsidRPr="00D01951" w:rsidRDefault="00E83D9D" w:rsidP="00D01951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sz w:val="20"/>
              </w:rPr>
              <w:t>03/25/2023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11C184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AD09" w14:textId="77777777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B00212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C312D" w14:textId="0DD00BB5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D01951" w14:paraId="7FC27534" w14:textId="77777777" w:rsidTr="00D01951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1355CFB" w14:textId="77777777" w:rsidR="00D01951" w:rsidRDefault="00D01951" w:rsidP="00D01951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CBA43" w14:textId="520CC9A1" w:rsidR="00D01951" w:rsidRDefault="00D01951" w:rsidP="00D01951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 w:rsidRPr="00382BE0">
              <w:rPr>
                <w:b w:val="0"/>
                <w:sz w:val="20"/>
              </w:rPr>
              <w:t>Discussing documents related to Assignment 01</w:t>
            </w:r>
            <w:r w:rsidR="00DA6F80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and</w:t>
            </w:r>
            <w:r w:rsidRPr="00382BE0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d</w:t>
            </w:r>
            <w:r w:rsidRPr="00382BE0">
              <w:rPr>
                <w:b w:val="0"/>
                <w:sz w:val="20"/>
              </w:rPr>
              <w:t>iscussing things related to development activities</w:t>
            </w:r>
            <w:r>
              <w:rPr>
                <w:b w:val="0"/>
                <w:sz w:val="20"/>
              </w:rPr>
              <w:t>.</w:t>
            </w:r>
          </w:p>
        </w:tc>
      </w:tr>
    </w:tbl>
    <w:p w14:paraId="62173610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8506" w14:textId="77777777" w:rsidR="000E545C" w:rsidRDefault="000E545C">
      <w:r>
        <w:separator/>
      </w:r>
    </w:p>
  </w:endnote>
  <w:endnote w:type="continuationSeparator" w:id="0">
    <w:p w14:paraId="0C547B13" w14:textId="77777777" w:rsidR="000E545C" w:rsidRDefault="000E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96F23" w14:paraId="5F47898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BA2EECF" w14:textId="77777777" w:rsidR="00096F23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B06CB7" w14:textId="77777777" w:rsidR="00096F23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673490B" w14:textId="77777777" w:rsidR="00096F23" w:rsidRDefault="0009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6D2E" w14:textId="77777777" w:rsidR="000E545C" w:rsidRDefault="000E545C">
      <w:r>
        <w:separator/>
      </w:r>
    </w:p>
  </w:footnote>
  <w:footnote w:type="continuationSeparator" w:id="0">
    <w:p w14:paraId="1D46D97B" w14:textId="77777777" w:rsidR="000E545C" w:rsidRDefault="000E5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6F23" w14:paraId="1E87404F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B7350F0" w14:textId="7FCB83B4" w:rsidR="00096F23" w:rsidRDefault="003D4769">
          <w:pPr>
            <w:rPr>
              <w:rFonts w:ascii="Times New Roman" w:hAnsi="Times New Roman"/>
              <w:i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49B75970" wp14:editId="1B44E29A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1F503A5" w14:textId="5C22BBD6" w:rsidR="00096F23" w:rsidRDefault="00096F23">
          <w:pPr>
            <w:rPr>
              <w:rFonts w:ascii="Arial Black" w:hAnsi="Arial Black"/>
            </w:rPr>
          </w:pP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F999F8A" w14:textId="77777777" w:rsidR="00096F23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738A5FB9" w14:textId="77777777" w:rsidR="00096F23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45BAD32B" w14:textId="2047DBE4" w:rsidR="00096F23" w:rsidRDefault="00096F23"/>
  <w:p w14:paraId="2B43E281" w14:textId="77777777" w:rsidR="00096F23" w:rsidRDefault="00096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802310"/>
    <w:multiLevelType w:val="hybridMultilevel"/>
    <w:tmpl w:val="9C32B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46678A"/>
    <w:multiLevelType w:val="hybridMultilevel"/>
    <w:tmpl w:val="BA6C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663532">
    <w:abstractNumId w:val="0"/>
  </w:num>
  <w:num w:numId="2" w16cid:durableId="613052999">
    <w:abstractNumId w:val="2"/>
  </w:num>
  <w:num w:numId="3" w16cid:durableId="19287284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41024"/>
    <w:rsid w:val="00096F23"/>
    <w:rsid w:val="000E545C"/>
    <w:rsid w:val="002C056C"/>
    <w:rsid w:val="002E025C"/>
    <w:rsid w:val="002E7B68"/>
    <w:rsid w:val="003352A2"/>
    <w:rsid w:val="00382BE0"/>
    <w:rsid w:val="003D4769"/>
    <w:rsid w:val="00407C92"/>
    <w:rsid w:val="00467F78"/>
    <w:rsid w:val="004762C1"/>
    <w:rsid w:val="00483528"/>
    <w:rsid w:val="004D3B88"/>
    <w:rsid w:val="004E7A3B"/>
    <w:rsid w:val="00530438"/>
    <w:rsid w:val="005530C4"/>
    <w:rsid w:val="005772AF"/>
    <w:rsid w:val="005D4C99"/>
    <w:rsid w:val="00620840"/>
    <w:rsid w:val="00631195"/>
    <w:rsid w:val="006A68FA"/>
    <w:rsid w:val="006C1C7A"/>
    <w:rsid w:val="0073373E"/>
    <w:rsid w:val="00827196"/>
    <w:rsid w:val="009169DB"/>
    <w:rsid w:val="00935A0A"/>
    <w:rsid w:val="009608AF"/>
    <w:rsid w:val="009D3F51"/>
    <w:rsid w:val="00AF4FF2"/>
    <w:rsid w:val="00B26EA5"/>
    <w:rsid w:val="00C05843"/>
    <w:rsid w:val="00C206F6"/>
    <w:rsid w:val="00C75AAD"/>
    <w:rsid w:val="00D01951"/>
    <w:rsid w:val="00D05DA9"/>
    <w:rsid w:val="00D76D4B"/>
    <w:rsid w:val="00D8781D"/>
    <w:rsid w:val="00DA6F80"/>
    <w:rsid w:val="00DF308A"/>
    <w:rsid w:val="00E83D9D"/>
    <w:rsid w:val="00ED6799"/>
    <w:rsid w:val="00F72F96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8E9F0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35</cp:revision>
  <cp:lastPrinted>2002-09-23T09:13:00Z</cp:lastPrinted>
  <dcterms:created xsi:type="dcterms:W3CDTF">2020-02-04T14:25:00Z</dcterms:created>
  <dcterms:modified xsi:type="dcterms:W3CDTF">2023-03-28T11:11:00Z</dcterms:modified>
  <cp:category>Rev 1.1;last template edit 3-5-05 gje</cp:category>
</cp:coreProperties>
</file>