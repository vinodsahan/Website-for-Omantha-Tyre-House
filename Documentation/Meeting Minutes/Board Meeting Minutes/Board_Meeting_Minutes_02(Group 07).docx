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F66C" w14:textId="77777777" w:rsidR="00197379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7D164E0B" w14:textId="77777777" w:rsidR="00197379" w:rsidRDefault="00197379">
      <w:pPr>
        <w:pStyle w:val="Heading5"/>
      </w:pPr>
    </w:p>
    <w:p w14:paraId="5BBD00C5" w14:textId="77777777" w:rsidR="00197379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7CD35A4F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 xml:space="preserve">Publish Minutes within 24 hours of any </w:t>
      </w:r>
      <w:proofErr w:type="gramStart"/>
      <w:r>
        <w:rPr>
          <w:i/>
          <w:sz w:val="20"/>
        </w:rPr>
        <w:t>meeting</w:t>
      </w:r>
      <w:proofErr w:type="gramEnd"/>
    </w:p>
    <w:p w14:paraId="533C733F" w14:textId="25485356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</w:t>
      </w:r>
      <w:proofErr w:type="gramStart"/>
      <w:r w:rsidR="00D562AF">
        <w:rPr>
          <w:i/>
          <w:sz w:val="20"/>
        </w:rPr>
        <w:t>e.g.</w:t>
      </w:r>
      <w:proofErr w:type="gramEnd"/>
      <w:r w:rsidR="00D562AF">
        <w:rPr>
          <w:i/>
          <w:sz w:val="20"/>
        </w:rPr>
        <w:t xml:space="preserve"> Shared</w:t>
      </w:r>
      <w:r>
        <w:rPr>
          <w:i/>
          <w:sz w:val="20"/>
        </w:rPr>
        <w:t xml:space="preserve"> drive or website)</w:t>
      </w:r>
    </w:p>
    <w:p w14:paraId="511E1D1D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0B4FCA97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0F1BA94C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197379" w14:paraId="4E5AAFFA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33A830E" w14:textId="77777777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66C27DA2" w14:textId="529D295E" w:rsidR="00197379" w:rsidRPr="00DF0CB0" w:rsidRDefault="004D3825">
            <w:pPr>
              <w:pStyle w:val="Heading4"/>
              <w:rPr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A website featuring an </w:t>
            </w:r>
            <w:r w:rsidR="00A5050E">
              <w:rPr>
                <w:rFonts w:cs="Arial"/>
                <w:i w:val="0"/>
                <w:iCs/>
                <w:sz w:val="20"/>
              </w:rPr>
              <w:t>Artificial Intelligence Based Chat bot for Omantha Tire House.</w:t>
            </w:r>
          </w:p>
        </w:tc>
      </w:tr>
      <w:tr w:rsidR="00197379" w14:paraId="6FB90298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81DFAE4" w14:textId="5B6D2942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sdt>
          <w:sdtPr>
            <w:rPr>
              <w:i w:val="0"/>
              <w:sz w:val="20"/>
            </w:rPr>
            <w:id w:val="1326937390"/>
            <w:placeholder>
              <w:docPart w:val="DefaultPlaceholder_-1854013437"/>
            </w:placeholder>
            <w:date w:fullDate="2023-02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60" w:type="dxa"/>
              </w:tcPr>
              <w:p w14:paraId="012EB3FB" w14:textId="447F4806" w:rsidR="00197379" w:rsidRDefault="00DF0CB0">
                <w:pPr>
                  <w:pStyle w:val="Heading4"/>
                  <w:rPr>
                    <w:i w:val="0"/>
                    <w:sz w:val="20"/>
                  </w:rPr>
                </w:pPr>
                <w:r>
                  <w:rPr>
                    <w:i w:val="0"/>
                    <w:sz w:val="20"/>
                  </w:rPr>
                  <w:t>2/</w:t>
                </w:r>
                <w:r w:rsidR="00D97366">
                  <w:rPr>
                    <w:i w:val="0"/>
                    <w:sz w:val="20"/>
                  </w:rPr>
                  <w:t>10</w:t>
                </w:r>
                <w:r>
                  <w:rPr>
                    <w:i w:val="0"/>
                    <w:sz w:val="20"/>
                  </w:rPr>
                  <w:t>/2023</w:t>
                </w:r>
              </w:p>
            </w:tc>
          </w:sdtContent>
        </w:sdt>
        <w:tc>
          <w:tcPr>
            <w:tcW w:w="1800" w:type="dxa"/>
            <w:shd w:val="pct12" w:color="auto" w:fill="FFFFFF"/>
          </w:tcPr>
          <w:p w14:paraId="77BB4BA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6752D4C2" w14:textId="7E51DBCA" w:rsidR="00197379" w:rsidRDefault="00EF69CA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On Campus</w:t>
            </w:r>
          </w:p>
        </w:tc>
      </w:tr>
      <w:tr w:rsidR="00197379" w14:paraId="0C2C519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7A5858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1400F6F2" w14:textId="075E90A4" w:rsidR="00197379" w:rsidRDefault="00EF69CA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Rivi Thushara</w:t>
            </w:r>
          </w:p>
        </w:tc>
        <w:tc>
          <w:tcPr>
            <w:tcW w:w="1800" w:type="dxa"/>
            <w:shd w:val="pct12" w:color="auto" w:fill="FFFFFF"/>
          </w:tcPr>
          <w:p w14:paraId="040E6667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377B31A5" w14:textId="69B6BD19" w:rsidR="00197379" w:rsidRDefault="00A6187B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</w:t>
            </w:r>
            <w:r w:rsidR="00EF69CA">
              <w:rPr>
                <w:i w:val="0"/>
                <w:sz w:val="20"/>
              </w:rPr>
              <w:t>5</w:t>
            </w:r>
            <w:r>
              <w:rPr>
                <w:i w:val="0"/>
                <w:sz w:val="20"/>
              </w:rPr>
              <w:t xml:space="preserve"> Minutes</w:t>
            </w:r>
          </w:p>
        </w:tc>
      </w:tr>
    </w:tbl>
    <w:p w14:paraId="1B422495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45FBC658" w14:textId="77777777">
        <w:trPr>
          <w:cantSplit/>
        </w:trPr>
        <w:tc>
          <w:tcPr>
            <w:tcW w:w="10080" w:type="dxa"/>
            <w:shd w:val="clear" w:color="auto" w:fill="800000"/>
          </w:tcPr>
          <w:p w14:paraId="53823A19" w14:textId="77777777" w:rsidR="00197379" w:rsidRDefault="003352A2">
            <w:pPr>
              <w:pStyle w:val="Heading3"/>
            </w:pPr>
            <w:r>
              <w:t>1. Purpose of Meeting</w:t>
            </w:r>
          </w:p>
        </w:tc>
      </w:tr>
      <w:tr w:rsidR="00197379" w14:paraId="605D6027" w14:textId="77777777">
        <w:trPr>
          <w:cantSplit/>
          <w:trHeight w:val="252"/>
        </w:trPr>
        <w:tc>
          <w:tcPr>
            <w:tcW w:w="10080" w:type="dxa"/>
          </w:tcPr>
          <w:p w14:paraId="66F50212" w14:textId="034D4C9D" w:rsidR="00197379" w:rsidRDefault="00DF0CB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To </w:t>
            </w:r>
            <w:r w:rsidR="00EF69CA">
              <w:rPr>
                <w:sz w:val="20"/>
              </w:rPr>
              <w:t>present the project proposal.</w:t>
            </w:r>
            <w:r>
              <w:rPr>
                <w:sz w:val="20"/>
              </w:rPr>
              <w:t xml:space="preserve"> </w:t>
            </w:r>
          </w:p>
        </w:tc>
      </w:tr>
    </w:tbl>
    <w:p w14:paraId="793E9C6B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197379" w14:paraId="137A2953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7203B66B" w14:textId="7731227C" w:rsidR="00197379" w:rsidRDefault="003352A2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7EAAC427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509011C5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42068A62" w14:textId="3304D50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0FF7A6F3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2ACC677C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197379" w14:paraId="3F430AA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410A3" w14:textId="6015E75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F42D1" w14:textId="7A8531C7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2FA4E" w14:textId="0DB1346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296CE3" w14:textId="0BB0ECF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+94 77 925 6873</w:t>
            </w:r>
          </w:p>
        </w:tc>
      </w:tr>
      <w:tr w:rsidR="00197379" w14:paraId="4953F7C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FC2F0A" w14:textId="73E4791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556F8" w14:textId="7C59920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34BF" w14:textId="2B317D7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225643" w14:textId="417DF6B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+94 77 329 9405</w:t>
            </w:r>
          </w:p>
        </w:tc>
      </w:tr>
      <w:tr w:rsidR="00197379" w14:paraId="6085748B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51995" w14:textId="5D3D3288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C33AE1" w14:textId="7805E4B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683BD" w14:textId="3964E4DF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E88D66" w14:textId="0750A459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+94 71 577 7996</w:t>
            </w:r>
          </w:p>
        </w:tc>
      </w:tr>
      <w:tr w:rsidR="00197379" w14:paraId="2AED040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4E750" w14:textId="5353998D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ADAB4" w14:textId="331878E4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6501EF" w14:textId="4CE1E402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07FFCD" w14:textId="2B61DC22" w:rsidR="00197379" w:rsidRPr="00BC4D78" w:rsidRDefault="00D562AF" w:rsidP="00D562A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C4D78">
              <w:rPr>
                <w:rFonts w:ascii="Arial" w:hAnsi="Arial" w:cs="Arial"/>
                <w:sz w:val="20"/>
                <w:szCs w:val="20"/>
              </w:rPr>
              <w:t>+94 70 213 2611</w:t>
            </w:r>
          </w:p>
        </w:tc>
      </w:tr>
      <w:tr w:rsidR="00197379" w14:paraId="350A63B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1BFA4D5" w14:textId="2CB885C5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0235822" w14:textId="48630F60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6F8DCEE" w14:textId="73E2AE2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440625E" w14:textId="7F8352B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+94 77 920 8997</w:t>
            </w:r>
          </w:p>
        </w:tc>
      </w:tr>
    </w:tbl>
    <w:p w14:paraId="6A9FA2AA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1D627DEE" w14:textId="77777777">
        <w:trPr>
          <w:cantSplit/>
        </w:trPr>
        <w:tc>
          <w:tcPr>
            <w:tcW w:w="10080" w:type="dxa"/>
            <w:shd w:val="clear" w:color="auto" w:fill="800000"/>
          </w:tcPr>
          <w:p w14:paraId="09304F65" w14:textId="77777777" w:rsidR="00197379" w:rsidRDefault="003352A2">
            <w:pPr>
              <w:pStyle w:val="Heading3"/>
            </w:pPr>
            <w:r>
              <w:lastRenderedPageBreak/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3849F309" w14:textId="77777777">
        <w:trPr>
          <w:cantSplit/>
        </w:trPr>
        <w:tc>
          <w:tcPr>
            <w:tcW w:w="10080" w:type="dxa"/>
          </w:tcPr>
          <w:p w14:paraId="454CE0A9" w14:textId="52714982" w:rsidR="008010D5" w:rsidRDefault="008010D5" w:rsidP="008010D5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Present the project proposal</w:t>
            </w:r>
          </w:p>
          <w:p w14:paraId="5F1DE24E" w14:textId="241DFBB0" w:rsidR="008010D5" w:rsidRDefault="008010D5" w:rsidP="008010D5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66744C">
              <w:rPr>
                <w:sz w:val="20"/>
              </w:rPr>
              <w:t xml:space="preserve"> </w:t>
            </w:r>
            <w:r w:rsidR="0066744C">
              <w:rPr>
                <w:sz w:val="20"/>
              </w:rPr>
              <w:t>the</w:t>
            </w:r>
            <w:r>
              <w:rPr>
                <w:sz w:val="20"/>
              </w:rPr>
              <w:t xml:space="preserve"> Use case diagram</w:t>
            </w:r>
          </w:p>
          <w:p w14:paraId="5363981C" w14:textId="58923B17" w:rsidR="008010D5" w:rsidRDefault="008010D5" w:rsidP="008010D5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Show the gantt chart</w:t>
            </w:r>
          </w:p>
          <w:p w14:paraId="288B18B2" w14:textId="156370E9" w:rsidR="008010D5" w:rsidRDefault="008010D5" w:rsidP="008010D5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Show the </w:t>
            </w:r>
            <w:r w:rsidRPr="008010D5">
              <w:rPr>
                <w:sz w:val="20"/>
              </w:rPr>
              <w:t>acceptance letter</w:t>
            </w:r>
            <w:r>
              <w:rPr>
                <w:sz w:val="20"/>
              </w:rPr>
              <w:t xml:space="preserve"> from the client</w:t>
            </w:r>
          </w:p>
          <w:p w14:paraId="31537DBA" w14:textId="52CE43D0" w:rsidR="008010D5" w:rsidRDefault="008010D5" w:rsidP="008010D5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 w:rsidRPr="00BF5F01">
              <w:rPr>
                <w:sz w:val="20"/>
              </w:rPr>
              <w:t xml:space="preserve">Show </w:t>
            </w:r>
            <w:r w:rsidR="0066744C">
              <w:rPr>
                <w:sz w:val="20"/>
              </w:rPr>
              <w:t xml:space="preserve">the </w:t>
            </w:r>
            <w:r w:rsidRPr="00BF5F01">
              <w:rPr>
                <w:sz w:val="20"/>
              </w:rPr>
              <w:t>progress and get feedback</w:t>
            </w:r>
          </w:p>
          <w:p w14:paraId="6B0B033D" w14:textId="4A7B5603" w:rsidR="008010D5" w:rsidRPr="00545E64" w:rsidRDefault="008010D5" w:rsidP="008010D5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 w:rsidRPr="00545E64">
              <w:rPr>
                <w:sz w:val="20"/>
              </w:rPr>
              <w:t>Show</w:t>
            </w:r>
            <w:r w:rsidR="0066744C">
              <w:rPr>
                <w:sz w:val="20"/>
              </w:rPr>
              <w:t xml:space="preserve"> </w:t>
            </w:r>
            <w:r w:rsidR="0066744C">
              <w:rPr>
                <w:sz w:val="20"/>
              </w:rPr>
              <w:t>the</w:t>
            </w:r>
            <w:r w:rsidRPr="00545E64">
              <w:rPr>
                <w:sz w:val="20"/>
              </w:rPr>
              <w:t xml:space="preserve"> project brief</w:t>
            </w:r>
          </w:p>
          <w:p w14:paraId="20881D9E" w14:textId="789F9A49" w:rsidR="008010D5" w:rsidRDefault="008010D5" w:rsidP="008010D5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 w:rsidRPr="00545E64">
              <w:rPr>
                <w:sz w:val="20"/>
              </w:rPr>
              <w:t xml:space="preserve">Show </w:t>
            </w:r>
            <w:r w:rsidR="0066744C">
              <w:rPr>
                <w:sz w:val="20"/>
              </w:rPr>
              <w:t xml:space="preserve">the </w:t>
            </w:r>
            <w:r w:rsidRPr="00545E64">
              <w:rPr>
                <w:sz w:val="20"/>
              </w:rPr>
              <w:t>Issue Log</w:t>
            </w:r>
          </w:p>
          <w:p w14:paraId="237C4A59" w14:textId="1DEEE3A0" w:rsidR="004D3825" w:rsidRDefault="008010D5" w:rsidP="008010D5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 w:rsidRPr="00545E64">
              <w:rPr>
                <w:sz w:val="20"/>
              </w:rPr>
              <w:t xml:space="preserve">Show </w:t>
            </w:r>
            <w:r w:rsidR="0066744C">
              <w:rPr>
                <w:sz w:val="20"/>
              </w:rPr>
              <w:t xml:space="preserve">the </w:t>
            </w:r>
            <w:r>
              <w:rPr>
                <w:sz w:val="20"/>
              </w:rPr>
              <w:t>meeting minutes documents</w:t>
            </w:r>
          </w:p>
          <w:p w14:paraId="6685DBB1" w14:textId="24FEEF8A" w:rsidR="0066744C" w:rsidRDefault="0066744C" w:rsidP="008010D5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Show the </w:t>
            </w:r>
            <w:r w:rsidRPr="0066744C">
              <w:rPr>
                <w:sz w:val="20"/>
              </w:rPr>
              <w:t>Expected Project Results</w:t>
            </w:r>
          </w:p>
        </w:tc>
      </w:tr>
    </w:tbl>
    <w:p w14:paraId="07FD8307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289F51D9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3986675" w14:textId="77777777" w:rsidR="00197379" w:rsidRDefault="003352A2">
            <w:pPr>
              <w:pStyle w:val="Heading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28AA6078" w14:textId="77777777">
        <w:trPr>
          <w:cantSplit/>
        </w:trPr>
        <w:tc>
          <w:tcPr>
            <w:tcW w:w="10080" w:type="dxa"/>
          </w:tcPr>
          <w:p w14:paraId="15027DB1" w14:textId="0640A706" w:rsidR="0066744C" w:rsidRPr="0066744C" w:rsidRDefault="0066744C" w:rsidP="00BF5751">
            <w:pPr>
              <w:pStyle w:val="CovFormText"/>
              <w:keepNext/>
              <w:numPr>
                <w:ilvl w:val="0"/>
                <w:numId w:val="4"/>
              </w:numPr>
              <w:rPr>
                <w:sz w:val="20"/>
              </w:rPr>
            </w:pPr>
            <w:r w:rsidRPr="0066744C">
              <w:rPr>
                <w:sz w:val="20"/>
              </w:rPr>
              <w:t xml:space="preserve">Discussed issues related to the </w:t>
            </w:r>
            <w:r>
              <w:rPr>
                <w:sz w:val="20"/>
              </w:rPr>
              <w:t>usecase diagram, issue log and gantt chart</w:t>
            </w:r>
          </w:p>
          <w:p w14:paraId="0313C648" w14:textId="1EC45410" w:rsidR="00197379" w:rsidRDefault="0066744C" w:rsidP="00BF5751">
            <w:pPr>
              <w:pStyle w:val="CovFormText"/>
              <w:keepNext/>
              <w:numPr>
                <w:ilvl w:val="0"/>
                <w:numId w:val="4"/>
              </w:numPr>
              <w:rPr>
                <w:sz w:val="20"/>
              </w:rPr>
            </w:pPr>
            <w:r w:rsidRPr="0066744C">
              <w:rPr>
                <w:sz w:val="20"/>
              </w:rPr>
              <w:t>Supervisor recommendation on changes in presented reports</w:t>
            </w:r>
          </w:p>
        </w:tc>
      </w:tr>
    </w:tbl>
    <w:p w14:paraId="2B43AACC" w14:textId="77777777" w:rsidR="00197379" w:rsidRDefault="00197379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14"/>
        <w:gridCol w:w="2546"/>
        <w:gridCol w:w="1620"/>
      </w:tblGrid>
      <w:tr w:rsidR="00197379" w14:paraId="2C25AFDA" w14:textId="77777777" w:rsidTr="00E1199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5DFC1E5D" w14:textId="7627EC0C" w:rsidR="00197379" w:rsidRDefault="003352A2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2CA4966E" w14:textId="77777777" w:rsidTr="00E11997">
        <w:trPr>
          <w:cantSplit/>
        </w:trPr>
        <w:tc>
          <w:tcPr>
            <w:tcW w:w="5914" w:type="dxa"/>
            <w:tcBorders>
              <w:top w:val="nil"/>
              <w:bottom w:val="nil"/>
            </w:tcBorders>
            <w:shd w:val="pct12" w:color="auto" w:fill="FFFFFF"/>
          </w:tcPr>
          <w:p w14:paraId="3CD7FE69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546" w:type="dxa"/>
            <w:tcBorders>
              <w:top w:val="nil"/>
              <w:bottom w:val="nil"/>
            </w:tcBorders>
            <w:shd w:val="pct12" w:color="auto" w:fill="FFFFFF"/>
          </w:tcPr>
          <w:p w14:paraId="4547CF2C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EE39A5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197379" w14:paraId="3C3C89D9" w14:textId="77777777" w:rsidTr="00E11997">
        <w:trPr>
          <w:cantSplit/>
        </w:trPr>
        <w:tc>
          <w:tcPr>
            <w:tcW w:w="59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2BD500" w14:textId="2E11C225" w:rsidR="00197379" w:rsidRDefault="0001050D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Draw </w:t>
            </w:r>
            <w:r w:rsidR="00E11997" w:rsidRPr="00E11997">
              <w:rPr>
                <w:rFonts w:cs="Arial"/>
                <w:color w:val="000000"/>
                <w:sz w:val="20"/>
              </w:rPr>
              <w:t>the use case diagram</w:t>
            </w:r>
          </w:p>
        </w:tc>
        <w:tc>
          <w:tcPr>
            <w:tcW w:w="2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972F13" w14:textId="37605AF4" w:rsidR="00197379" w:rsidRDefault="00B7076A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7F5D015" w14:textId="5A0B1F50" w:rsidR="00197379" w:rsidRPr="0017643B" w:rsidRDefault="00E11997">
            <w:pPr>
              <w:pStyle w:val="CovFormText"/>
              <w:keepNext/>
              <w:keepLines/>
              <w:rPr>
                <w:iCs/>
                <w:sz w:val="20"/>
              </w:rPr>
            </w:pPr>
            <w:r>
              <w:rPr>
                <w:iCs/>
                <w:sz w:val="20"/>
              </w:rPr>
              <w:t>2/7/2023</w:t>
            </w:r>
          </w:p>
        </w:tc>
      </w:tr>
      <w:tr w:rsidR="00197379" w14:paraId="25655ECF" w14:textId="77777777" w:rsidTr="00E11997">
        <w:trPr>
          <w:cantSplit/>
        </w:trPr>
        <w:tc>
          <w:tcPr>
            <w:tcW w:w="59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129F6" w14:textId="31AB6690" w:rsidR="00197379" w:rsidRDefault="00E11997">
            <w:pPr>
              <w:pStyle w:val="CovFormText"/>
              <w:keepNext/>
              <w:keepLines/>
              <w:rPr>
                <w:sz w:val="20"/>
              </w:rPr>
            </w:pPr>
            <w:r w:rsidRPr="00E11997">
              <w:rPr>
                <w:rFonts w:cs="Arial"/>
                <w:color w:val="000000"/>
                <w:sz w:val="20"/>
              </w:rPr>
              <w:t>Prepare the quality assurance plan</w:t>
            </w:r>
          </w:p>
        </w:tc>
        <w:tc>
          <w:tcPr>
            <w:tcW w:w="2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33C44A" w14:textId="167111F6" w:rsidR="00197379" w:rsidRDefault="00B7076A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FE49E3" w14:textId="24B0A169" w:rsidR="00197379" w:rsidRDefault="0001050D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iCs/>
                <w:sz w:val="20"/>
              </w:rPr>
              <w:t>2/7/2023</w:t>
            </w:r>
          </w:p>
        </w:tc>
      </w:tr>
      <w:tr w:rsidR="00197379" w14:paraId="461C493D" w14:textId="77777777" w:rsidTr="00E11997">
        <w:trPr>
          <w:cantSplit/>
        </w:trPr>
        <w:tc>
          <w:tcPr>
            <w:tcW w:w="59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F300C5" w14:textId="67269D14" w:rsidR="00197379" w:rsidRDefault="00E11997">
            <w:pPr>
              <w:pStyle w:val="CovFormText"/>
              <w:keepNext/>
              <w:keepLines/>
              <w:rPr>
                <w:sz w:val="20"/>
              </w:rPr>
            </w:pPr>
            <w:r w:rsidRPr="00E11997">
              <w:rPr>
                <w:rFonts w:cs="Arial"/>
                <w:color w:val="000000"/>
                <w:sz w:val="20"/>
              </w:rPr>
              <w:t>To get the acceptance letter</w:t>
            </w:r>
          </w:p>
        </w:tc>
        <w:tc>
          <w:tcPr>
            <w:tcW w:w="2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7149AD" w14:textId="0515812A" w:rsidR="00197379" w:rsidRDefault="00B7076A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  <w:r w:rsidR="00E11997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2244FF6" w14:textId="30553FC1" w:rsidR="00197379" w:rsidRDefault="001F62C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iCs/>
                <w:sz w:val="20"/>
              </w:rPr>
              <w:t>2/</w:t>
            </w:r>
            <w:r w:rsidR="0001050D">
              <w:rPr>
                <w:iCs/>
                <w:sz w:val="20"/>
              </w:rPr>
              <w:t>8</w:t>
            </w:r>
            <w:r>
              <w:rPr>
                <w:iCs/>
                <w:sz w:val="20"/>
              </w:rPr>
              <w:t>/2023</w:t>
            </w:r>
          </w:p>
        </w:tc>
      </w:tr>
      <w:tr w:rsidR="00197379" w14:paraId="7F61290A" w14:textId="77777777" w:rsidTr="00E11997">
        <w:trPr>
          <w:cantSplit/>
        </w:trPr>
        <w:tc>
          <w:tcPr>
            <w:tcW w:w="59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327DD5" w14:textId="0D652C72" w:rsidR="00197379" w:rsidRDefault="0001050D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Draw the gannt chart</w:t>
            </w:r>
          </w:p>
        </w:tc>
        <w:tc>
          <w:tcPr>
            <w:tcW w:w="2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12289A" w14:textId="167425FA" w:rsidR="00197379" w:rsidRDefault="00B7076A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 </w:t>
            </w: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AC55B7" w14:textId="1516FB3D" w:rsidR="00197379" w:rsidRDefault="0001050D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iCs/>
                <w:sz w:val="20"/>
              </w:rPr>
              <w:t>2/8/2023</w:t>
            </w:r>
          </w:p>
        </w:tc>
      </w:tr>
      <w:tr w:rsidR="0001050D" w14:paraId="7F712A04" w14:textId="77777777" w:rsidTr="00E11997">
        <w:trPr>
          <w:cantSplit/>
        </w:trPr>
        <w:tc>
          <w:tcPr>
            <w:tcW w:w="591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D70637C" w14:textId="3128309D" w:rsidR="0001050D" w:rsidRDefault="0001050D" w:rsidP="0001050D">
            <w:pPr>
              <w:pStyle w:val="CovFormText"/>
              <w:keepNext/>
              <w:keepLines/>
              <w:rPr>
                <w:sz w:val="20"/>
              </w:rPr>
            </w:pPr>
            <w:r w:rsidRPr="00E11997">
              <w:rPr>
                <w:rFonts w:cs="Arial"/>
                <w:color w:val="000000"/>
                <w:sz w:val="20"/>
              </w:rPr>
              <w:t>Finalize the Projecct proposal</w:t>
            </w:r>
          </w:p>
        </w:tc>
        <w:tc>
          <w:tcPr>
            <w:tcW w:w="254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BA579D1" w14:textId="69CD6741" w:rsidR="0001050D" w:rsidRDefault="00B7076A" w:rsidP="0001050D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  <w:r w:rsidR="0001050D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 w:rsidR="0001050D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Risk Manager</w:t>
            </w:r>
            <w:r w:rsidR="0001050D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  <w:r w:rsidR="0001050D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463F24BC" w14:textId="71216837" w:rsidR="0001050D" w:rsidRDefault="0001050D" w:rsidP="0001050D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iCs/>
                <w:sz w:val="20"/>
              </w:rPr>
              <w:t>2/9/2023</w:t>
            </w:r>
          </w:p>
        </w:tc>
      </w:tr>
    </w:tbl>
    <w:p w14:paraId="3365E6F9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197379" w14:paraId="19DF4104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675A9A53" w14:textId="77777777" w:rsidR="00197379" w:rsidRDefault="003352A2">
            <w:pPr>
              <w:pStyle w:val="Heading3"/>
              <w:keepLines/>
            </w:pPr>
            <w:r>
              <w:t>6. Next Meeting</w:t>
            </w:r>
          </w:p>
        </w:tc>
      </w:tr>
      <w:tr w:rsidR="00197379" w14:paraId="0B6A9106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4CDE84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4E3FB" w14:textId="17D7832B" w:rsidR="00197379" w:rsidRDefault="00D97BF7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</w:t>
            </w:r>
            <w:r w:rsidR="00857AE9">
              <w:rPr>
                <w:sz w:val="20"/>
              </w:rPr>
              <w:t>/1</w:t>
            </w:r>
            <w:r w:rsidR="0001050D">
              <w:rPr>
                <w:sz w:val="20"/>
              </w:rPr>
              <w:t>7</w:t>
            </w:r>
            <w:r w:rsidR="00857AE9">
              <w:rPr>
                <w:sz w:val="20"/>
              </w:rPr>
              <w:t>/202</w:t>
            </w:r>
            <w:r w:rsidR="00CC41A0">
              <w:rPr>
                <w:sz w:val="20"/>
              </w:rPr>
              <w:t>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5BAD52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FD8CA" w14:textId="29F7BC49" w:rsidR="00197379" w:rsidRDefault="00BF575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87C8A0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84E24" w14:textId="62341BE4" w:rsidR="00197379" w:rsidRDefault="00BF575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</w:tr>
      <w:tr w:rsidR="00197379" w14:paraId="69CA71A5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24A53C5" w14:textId="77777777" w:rsidR="00197379" w:rsidRDefault="003352A2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7C7612" w14:textId="61FDCD08" w:rsidR="00197379" w:rsidRPr="00857AE9" w:rsidRDefault="007D5A24">
            <w:pPr>
              <w:pStyle w:val="Header"/>
              <w:keepNext/>
              <w:keepLines/>
              <w:spacing w:before="60" w:after="60"/>
              <w:rPr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color w:val="000000"/>
                <w:sz w:val="20"/>
              </w:rPr>
              <w:t>Week 3 board meeting</w:t>
            </w:r>
            <w:r w:rsidR="0001050D">
              <w:rPr>
                <w:rFonts w:cs="Arial"/>
                <w:b w:val="0"/>
                <w:bCs/>
                <w:color w:val="000000"/>
                <w:sz w:val="20"/>
              </w:rPr>
              <w:t>.</w:t>
            </w:r>
            <w:r>
              <w:rPr>
                <w:rFonts w:cs="Arial"/>
                <w:b w:val="0"/>
                <w:bCs/>
                <w:color w:val="000000"/>
                <w:sz w:val="20"/>
              </w:rPr>
              <w:t xml:space="preserve"> There will be discussed about each member’s individual performance.</w:t>
            </w:r>
          </w:p>
        </w:tc>
      </w:tr>
    </w:tbl>
    <w:p w14:paraId="1676B05E" w14:textId="77777777"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AA404" w14:textId="77777777" w:rsidR="00A44035" w:rsidRDefault="00A44035">
      <w:r>
        <w:separator/>
      </w:r>
    </w:p>
  </w:endnote>
  <w:endnote w:type="continuationSeparator" w:id="0">
    <w:p w14:paraId="5E95729A" w14:textId="77777777" w:rsidR="00A44035" w:rsidRDefault="00A44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97379" w14:paraId="45F77FE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C5298A4" w14:textId="77777777" w:rsidR="00197379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B6AC29" w14:textId="77777777" w:rsidR="00197379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42F2A70C" w14:textId="77777777" w:rsidR="00197379" w:rsidRDefault="00197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EFB40" w14:textId="77777777" w:rsidR="00A44035" w:rsidRDefault="00A44035">
      <w:r>
        <w:separator/>
      </w:r>
    </w:p>
  </w:footnote>
  <w:footnote w:type="continuationSeparator" w:id="0">
    <w:p w14:paraId="710553AD" w14:textId="77777777" w:rsidR="00A44035" w:rsidRDefault="00A44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038"/>
    </w:tblGrid>
    <w:tr w:rsidR="004D3825" w14:paraId="2DEFB03D" w14:textId="77777777" w:rsidTr="004D3825">
      <w:trPr>
        <w:cantSplit/>
        <w:trHeight w:val="805"/>
      </w:trPr>
      <w:tc>
        <w:tcPr>
          <w:tcW w:w="1003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7A6D413B" w14:textId="77777777" w:rsidR="00857AE9" w:rsidRDefault="00857AE9">
          <w:pPr>
            <w:jc w:val="right"/>
            <w:rPr>
              <w:b/>
              <w:i/>
              <w:sz w:val="20"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D668877" wp14:editId="7C9FB10E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3825">
            <w:rPr>
              <w:b/>
              <w:i/>
              <w:sz w:val="20"/>
            </w:rPr>
            <w:t xml:space="preserve">         </w:t>
          </w:r>
        </w:p>
        <w:p w14:paraId="77A3C44E" w14:textId="77777777" w:rsidR="00857AE9" w:rsidRDefault="00857AE9">
          <w:pPr>
            <w:jc w:val="right"/>
            <w:rPr>
              <w:b/>
              <w:i/>
              <w:sz w:val="20"/>
            </w:rPr>
          </w:pPr>
        </w:p>
        <w:p w14:paraId="11987A40" w14:textId="4C6C73D0" w:rsidR="004D3825" w:rsidRDefault="004D3825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2196B6CE" w14:textId="77777777" w:rsidR="004D3825" w:rsidRDefault="004D3825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5F48DEDD" w14:textId="77777777" w:rsidR="00197379" w:rsidRDefault="00197379"/>
  <w:p w14:paraId="099AA1CD" w14:textId="77777777" w:rsidR="00197379" w:rsidRDefault="00197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02FE"/>
    <w:multiLevelType w:val="hybridMultilevel"/>
    <w:tmpl w:val="B6D6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B09BF"/>
    <w:multiLevelType w:val="hybridMultilevel"/>
    <w:tmpl w:val="265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3A5640D"/>
    <w:multiLevelType w:val="hybridMultilevel"/>
    <w:tmpl w:val="156C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7660">
    <w:abstractNumId w:val="2"/>
  </w:num>
  <w:num w:numId="2" w16cid:durableId="1009478482">
    <w:abstractNumId w:val="0"/>
  </w:num>
  <w:num w:numId="3" w16cid:durableId="971322194">
    <w:abstractNumId w:val="1"/>
  </w:num>
  <w:num w:numId="4" w16cid:durableId="754089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1050D"/>
    <w:rsid w:val="0017643B"/>
    <w:rsid w:val="00180B15"/>
    <w:rsid w:val="00197379"/>
    <w:rsid w:val="001F62C8"/>
    <w:rsid w:val="0022184F"/>
    <w:rsid w:val="003352A2"/>
    <w:rsid w:val="0033541E"/>
    <w:rsid w:val="003E3F3F"/>
    <w:rsid w:val="004D3825"/>
    <w:rsid w:val="005C1E14"/>
    <w:rsid w:val="00634666"/>
    <w:rsid w:val="0066744C"/>
    <w:rsid w:val="007D5A24"/>
    <w:rsid w:val="008010D5"/>
    <w:rsid w:val="00857AE9"/>
    <w:rsid w:val="00995799"/>
    <w:rsid w:val="00A44035"/>
    <w:rsid w:val="00A5050E"/>
    <w:rsid w:val="00A6187B"/>
    <w:rsid w:val="00B7076A"/>
    <w:rsid w:val="00BA4D32"/>
    <w:rsid w:val="00BC2C9F"/>
    <w:rsid w:val="00BC4D78"/>
    <w:rsid w:val="00BF5751"/>
    <w:rsid w:val="00C65F3C"/>
    <w:rsid w:val="00CC41A0"/>
    <w:rsid w:val="00D562AF"/>
    <w:rsid w:val="00D97366"/>
    <w:rsid w:val="00D97BF7"/>
    <w:rsid w:val="00DF0CB0"/>
    <w:rsid w:val="00E11997"/>
    <w:rsid w:val="00EF69CA"/>
    <w:rsid w:val="00F7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58D78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562AF"/>
  </w:style>
  <w:style w:type="paragraph" w:styleId="NormalWeb">
    <w:name w:val="Normal (Web)"/>
    <w:basedOn w:val="Normal"/>
    <w:uiPriority w:val="99"/>
    <w:unhideWhenUsed/>
    <w:rsid w:val="00D562AF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97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45E0A-DAD2-42EB-809B-52B96651EEB4}"/>
      </w:docPartPr>
      <w:docPartBody>
        <w:p w:rsidR="006E070A" w:rsidRDefault="0006674D">
          <w:r w:rsidRPr="00923B84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4D"/>
    <w:rsid w:val="0006674D"/>
    <w:rsid w:val="00584CE8"/>
    <w:rsid w:val="005A74CE"/>
    <w:rsid w:val="006E070A"/>
    <w:rsid w:val="009B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7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43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11</cp:revision>
  <cp:lastPrinted>2002-09-23T09:13:00Z</cp:lastPrinted>
  <dcterms:created xsi:type="dcterms:W3CDTF">2023-02-16T17:23:00Z</dcterms:created>
  <dcterms:modified xsi:type="dcterms:W3CDTF">2023-03-28T06:51:00Z</dcterms:modified>
  <cp:category>Rev 1.1;last template edit 3-5-05 gje</cp:category>
</cp:coreProperties>
</file>