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326C" w14:textId="77777777" w:rsidR="00096F23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9EE29C7" w14:textId="77777777" w:rsidR="00096F23" w:rsidRDefault="00096F23">
      <w:pPr>
        <w:pStyle w:val="Heading5"/>
      </w:pPr>
    </w:p>
    <w:p w14:paraId="40C5C19C" w14:textId="77777777" w:rsidR="00096F23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DA1637F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3372F992" w14:textId="590C06F4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B26EA5">
        <w:rPr>
          <w:i/>
          <w:sz w:val="20"/>
        </w:rPr>
        <w:t>e.g.,</w:t>
      </w:r>
      <w:r>
        <w:rPr>
          <w:i/>
          <w:sz w:val="20"/>
        </w:rPr>
        <w:t xml:space="preserve"> shared drive or website)</w:t>
      </w:r>
    </w:p>
    <w:p w14:paraId="5CDD2862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2B632958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1635E478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96F23" w14:paraId="294661A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8A9EB8" w14:textId="77777777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CF7CB7D" w14:textId="090A0FF7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A website featuring an Artificial Intelligence Based Chat bot for Omantha Tire House.</w:t>
            </w:r>
          </w:p>
        </w:tc>
      </w:tr>
      <w:tr w:rsidR="00096F23" w14:paraId="5C57BC82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C1D75C7" w14:textId="52E7782F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r w:rsidR="003D4769">
              <w:rPr>
                <w:b/>
                <w:i w:val="0"/>
                <w:sz w:val="20"/>
              </w:rPr>
              <w:t>:</w:t>
            </w:r>
            <w:r w:rsidR="003D4769">
              <w:rPr>
                <w:i w:val="0"/>
                <w:sz w:val="20"/>
              </w:rPr>
              <w:t xml:space="preserve"> </w:t>
            </w:r>
            <w:r w:rsidR="003D4769">
              <w:rPr>
                <w:i w:val="0"/>
              </w:rPr>
              <w:t>(</w:t>
            </w:r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14:paraId="613BFD8D" w14:textId="72762430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24/02/2023</w:t>
            </w:r>
          </w:p>
        </w:tc>
        <w:tc>
          <w:tcPr>
            <w:tcW w:w="1800" w:type="dxa"/>
            <w:shd w:val="pct12" w:color="auto" w:fill="FFFFFF"/>
          </w:tcPr>
          <w:p w14:paraId="557AF5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91B6DFF" w14:textId="5E8B0F05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On Campus</w:t>
            </w:r>
          </w:p>
        </w:tc>
      </w:tr>
      <w:tr w:rsidR="00096F23" w14:paraId="3B5BD530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E79E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4CAABFE4" w14:textId="1E7CD632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4D906E7C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8EB7106" w14:textId="7298BC43" w:rsidR="00096F23" w:rsidRDefault="00D76D4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10 Minutes</w:t>
            </w:r>
          </w:p>
        </w:tc>
      </w:tr>
    </w:tbl>
    <w:p w14:paraId="4D0E5C64" w14:textId="77777777" w:rsidR="00096F23" w:rsidRDefault="00096F23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C14ACC" w14:textId="77777777">
        <w:trPr>
          <w:cantSplit/>
        </w:trPr>
        <w:tc>
          <w:tcPr>
            <w:tcW w:w="10080" w:type="dxa"/>
            <w:shd w:val="clear" w:color="auto" w:fill="800000"/>
          </w:tcPr>
          <w:p w14:paraId="3AFB4CE2" w14:textId="77777777" w:rsidR="00096F23" w:rsidRDefault="003352A2">
            <w:pPr>
              <w:pStyle w:val="Heading3"/>
            </w:pPr>
            <w:r>
              <w:t>1. Purpose of Meeting</w:t>
            </w:r>
          </w:p>
        </w:tc>
      </w:tr>
      <w:tr w:rsidR="00096F23" w14:paraId="2DD8EB70" w14:textId="77777777">
        <w:trPr>
          <w:cantSplit/>
          <w:trHeight w:val="252"/>
        </w:trPr>
        <w:tc>
          <w:tcPr>
            <w:tcW w:w="10080" w:type="dxa"/>
          </w:tcPr>
          <w:p w14:paraId="735F65FF" w14:textId="4A362CBF" w:rsidR="00096F23" w:rsidRDefault="00D76D4B">
            <w:pPr>
              <w:pStyle w:val="CovFormText"/>
              <w:rPr>
                <w:sz w:val="20"/>
              </w:rPr>
            </w:pPr>
            <w:r w:rsidRPr="00D76D4B">
              <w:rPr>
                <w:sz w:val="20"/>
              </w:rPr>
              <w:t>SRS Presentation &amp; Project Board Meeting</w:t>
            </w:r>
            <w:r>
              <w:rPr>
                <w:sz w:val="20"/>
              </w:rPr>
              <w:t xml:space="preserve"> Week 04</w:t>
            </w:r>
          </w:p>
        </w:tc>
      </w:tr>
    </w:tbl>
    <w:p w14:paraId="75CCEEA4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096F23" w14:paraId="67542E92" w14:textId="77777777" w:rsidTr="00D76D4B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51EC0A4E" w14:textId="2FBE8DCF" w:rsidR="00096F23" w:rsidRDefault="003352A2">
            <w:pPr>
              <w:pStyle w:val="Heading3"/>
            </w:pPr>
            <w:r>
              <w:t xml:space="preserve">2. Attendance at </w:t>
            </w:r>
            <w:r w:rsidR="003D4769">
              <w:t>Meeting</w:t>
            </w:r>
            <w:r w:rsidR="003D4769">
              <w:rPr>
                <w:sz w:val="22"/>
              </w:rPr>
              <w:t xml:space="preserve"> </w:t>
            </w:r>
          </w:p>
        </w:tc>
      </w:tr>
      <w:tr w:rsidR="00096F23" w14:paraId="571843AB" w14:textId="77777777" w:rsidTr="00D76D4B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38B87E2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3AE8B1B5" w14:textId="20110772" w:rsidR="00096F23" w:rsidRDefault="003D4769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 /</w:t>
            </w:r>
            <w:r w:rsidR="003352A2"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BF646F9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020D6640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D76D4B" w14:paraId="64C52E7B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8ED95" w14:textId="6A20BB8B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EF64A3" w14:textId="04C7A5F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4B68D" w14:textId="7A364F0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0C2A71" w14:textId="108324D4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D76D4B" w14:paraId="7C7C9EA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50111" w14:textId="1228859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6E7F5" w14:textId="379A1B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D625F" w14:textId="2E17D3DD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838B1D" w14:textId="6327976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D76D4B" w14:paraId="6A71544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EE1E1" w14:textId="00E84D9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C4896" w14:textId="6AF6824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95FC9" w14:textId="0DF012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6C6BD3" w14:textId="4DFC7C6E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D76D4B" w14:paraId="71013FAC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AB402" w14:textId="6A3E663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87B81" w14:textId="76E45F83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C6E857" w14:textId="3231176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CC41B4" w14:textId="205AC89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+94 70 213 2611</w:t>
            </w:r>
          </w:p>
        </w:tc>
      </w:tr>
      <w:tr w:rsidR="00D76D4B" w14:paraId="022D52B5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7F4ACE9" w14:textId="55CD44D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9A4820" w14:textId="3ED6774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9CDD988" w14:textId="44AA6E61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91EEB16" w14:textId="595950A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1FCAA792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49F8BB1D" w14:textId="77777777">
        <w:trPr>
          <w:cantSplit/>
        </w:trPr>
        <w:tc>
          <w:tcPr>
            <w:tcW w:w="10080" w:type="dxa"/>
            <w:shd w:val="clear" w:color="auto" w:fill="800000"/>
          </w:tcPr>
          <w:p w14:paraId="3C8B6043" w14:textId="77777777" w:rsidR="00096F23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38067E39" w14:textId="77777777">
        <w:trPr>
          <w:cantSplit/>
        </w:trPr>
        <w:tc>
          <w:tcPr>
            <w:tcW w:w="10080" w:type="dxa"/>
          </w:tcPr>
          <w:p w14:paraId="29A280F7" w14:textId="7BD9AAD7" w:rsidR="00096F23" w:rsidRDefault="009608A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9608AF">
              <w:rPr>
                <w:sz w:val="20"/>
              </w:rPr>
              <w:t>Presentation of SR</w:t>
            </w:r>
            <w:r w:rsidR="004912BF">
              <w:rPr>
                <w:sz w:val="20"/>
              </w:rPr>
              <w:t>S</w:t>
            </w:r>
            <w:r w:rsidRPr="009608AF">
              <w:rPr>
                <w:sz w:val="20"/>
              </w:rPr>
              <w:t>.</w:t>
            </w:r>
          </w:p>
          <w:p w14:paraId="5A3A4B5C" w14:textId="77777777" w:rsidR="004912BF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61C65">
              <w:rPr>
                <w:sz w:val="20"/>
              </w:rPr>
              <w:t xml:space="preserve">Discussion and updates on previous week individual performance. </w:t>
            </w:r>
          </w:p>
          <w:p w14:paraId="0969FB24" w14:textId="55F3C6C5" w:rsidR="004912BF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="0048170B" w:rsidRPr="009608AF">
              <w:rPr>
                <w:sz w:val="20"/>
              </w:rPr>
              <w:t>SR</w:t>
            </w:r>
            <w:r w:rsidR="0048170B">
              <w:rPr>
                <w:sz w:val="20"/>
              </w:rPr>
              <w:t>S</w:t>
            </w:r>
          </w:p>
          <w:p w14:paraId="41D44B13" w14:textId="2F891055" w:rsidR="004912BF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</w:t>
            </w:r>
            <w:r w:rsidRPr="00545E64">
              <w:rPr>
                <w:sz w:val="20"/>
              </w:rPr>
              <w:t xml:space="preserve"> </w:t>
            </w:r>
            <w:r w:rsidR="0048170B">
              <w:rPr>
                <w:sz w:val="20"/>
              </w:rPr>
              <w:t xml:space="preserve">ongoing </w:t>
            </w:r>
            <w:r w:rsidR="0048170B" w:rsidRPr="00041024">
              <w:rPr>
                <w:rFonts w:cs="Arial"/>
                <w:color w:val="000000"/>
                <w:sz w:val="20"/>
              </w:rPr>
              <w:t>Project Plan Document</w:t>
            </w:r>
          </w:p>
          <w:p w14:paraId="0850FE2F" w14:textId="79DA11B4" w:rsidR="004912BF" w:rsidRPr="0009718A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Show the </w:t>
            </w:r>
            <w:r w:rsidR="0048170B">
              <w:rPr>
                <w:rFonts w:cs="Arial"/>
                <w:color w:val="000000"/>
                <w:sz w:val="20"/>
              </w:rPr>
              <w:t>Quality plan, Quality log documents</w:t>
            </w:r>
          </w:p>
          <w:p w14:paraId="34464AE8" w14:textId="77777777" w:rsidR="004912BF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 xml:space="preserve">the </w:t>
            </w:r>
            <w:r w:rsidRPr="0009718A">
              <w:rPr>
                <w:sz w:val="20"/>
              </w:rPr>
              <w:t>Risk management Plan and Risk Log</w:t>
            </w:r>
          </w:p>
          <w:p w14:paraId="662F1A07" w14:textId="1A715221" w:rsidR="004912BF" w:rsidRDefault="004912BF" w:rsidP="0075657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>the meeting minutes documents</w:t>
            </w:r>
          </w:p>
        </w:tc>
      </w:tr>
    </w:tbl>
    <w:p w14:paraId="6C2517F6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A9BC0F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66152E9A" w14:textId="77777777" w:rsidR="00096F23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07068F45" w14:textId="77777777">
        <w:trPr>
          <w:cantSplit/>
        </w:trPr>
        <w:tc>
          <w:tcPr>
            <w:tcW w:w="10080" w:type="dxa"/>
          </w:tcPr>
          <w:p w14:paraId="67956279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Summary:</w:t>
            </w:r>
          </w:p>
          <w:p w14:paraId="68EFAF6B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 The director board held a meeting to review the proposed project.</w:t>
            </w:r>
          </w:p>
          <w:p w14:paraId="4E29988D" w14:textId="69BF5F4A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 Presentation of SRS.</w:t>
            </w:r>
          </w:p>
          <w:p w14:paraId="2CCE3CA7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 The meeting also included a discussion of the SRS document.</w:t>
            </w:r>
          </w:p>
          <w:p w14:paraId="7EF9ADED" w14:textId="03C05E58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Individual performance evaluations were given to </w:t>
            </w:r>
            <w:r w:rsidR="004912BF">
              <w:rPr>
                <w:sz w:val="20"/>
              </w:rPr>
              <w:t>supervisor</w:t>
            </w:r>
            <w:r w:rsidRPr="00DF308A">
              <w:rPr>
                <w:sz w:val="20"/>
              </w:rPr>
              <w:t>.</w:t>
            </w:r>
          </w:p>
          <w:p w14:paraId="4A70D4F1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65A5FDDC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Decisions:</w:t>
            </w:r>
          </w:p>
          <w:p w14:paraId="2C08D8BC" w14:textId="16D27629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</w:t>
            </w:r>
            <w:r w:rsidR="004912BF">
              <w:rPr>
                <w:sz w:val="20"/>
              </w:rPr>
              <w:t>supervisor</w:t>
            </w:r>
            <w:r w:rsidR="004912BF" w:rsidRPr="00DF308A">
              <w:rPr>
                <w:sz w:val="20"/>
              </w:rPr>
              <w:t xml:space="preserve"> </w:t>
            </w:r>
            <w:r w:rsidR="004912BF">
              <w:rPr>
                <w:sz w:val="20"/>
              </w:rPr>
              <w:t xml:space="preserve">‘s </w:t>
            </w:r>
            <w:r w:rsidRPr="00DF308A">
              <w:rPr>
                <w:sz w:val="20"/>
              </w:rPr>
              <w:t>performance evaluations were likely taken into account for decisions regarding his professional development and involvement in the project.</w:t>
            </w:r>
          </w:p>
          <w:p w14:paraId="6A6F68C7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4F139B3E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Issues:</w:t>
            </w:r>
          </w:p>
          <w:p w14:paraId="3E378A84" w14:textId="6EEE6C75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During the meeting, potential areas for improvement or any concerns related to the proposed project may have been identified.</w:t>
            </w:r>
          </w:p>
          <w:p w14:paraId="6BA07DCA" w14:textId="759BA3F9" w:rsidR="00096F23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Regarding the web page development work has not started yet.</w:t>
            </w:r>
          </w:p>
        </w:tc>
      </w:tr>
    </w:tbl>
    <w:p w14:paraId="21B2F84D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4"/>
        <w:gridCol w:w="2456"/>
        <w:gridCol w:w="1620"/>
      </w:tblGrid>
      <w:tr w:rsidR="00096F23" w14:paraId="2B0149AA" w14:textId="77777777" w:rsidTr="0073373E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69EC5838" w14:textId="15406C9F" w:rsidR="00096F23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 xml:space="preserve">Action </w:t>
            </w:r>
            <w:r w:rsidR="00D8781D">
              <w:rPr>
                <w:sz w:val="24"/>
              </w:rPr>
              <w:t>Items</w:t>
            </w:r>
          </w:p>
        </w:tc>
      </w:tr>
      <w:tr w:rsidR="00096F23" w14:paraId="39DC0FE1" w14:textId="77777777" w:rsidTr="00D05DA9">
        <w:trPr>
          <w:cantSplit/>
        </w:trPr>
        <w:tc>
          <w:tcPr>
            <w:tcW w:w="6004" w:type="dxa"/>
            <w:tcBorders>
              <w:top w:val="nil"/>
              <w:bottom w:val="nil"/>
            </w:tcBorders>
            <w:shd w:val="pct12" w:color="auto" w:fill="FFFFFF"/>
          </w:tcPr>
          <w:p w14:paraId="6B73D91E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456" w:type="dxa"/>
            <w:tcBorders>
              <w:top w:val="nil"/>
              <w:bottom w:val="nil"/>
            </w:tcBorders>
            <w:shd w:val="pct12" w:color="auto" w:fill="FFFFFF"/>
          </w:tcPr>
          <w:p w14:paraId="565D5659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55C67750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73373E" w14:paraId="0D9C2667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A0015" w14:textId="5E463AE5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Daily Log Document, </w:t>
            </w:r>
            <w:r w:rsidRPr="005772AF">
              <w:rPr>
                <w:rFonts w:cs="Arial"/>
                <w:color w:val="000000"/>
                <w:sz w:val="20"/>
              </w:rPr>
              <w:t>Completed External Interface Requirements(SRS)</w:t>
            </w:r>
            <w:r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1FB32" w14:textId="11A64864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CE97A4" w14:textId="46DA8C45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23/02/2023</w:t>
            </w:r>
          </w:p>
        </w:tc>
      </w:tr>
      <w:tr w:rsidR="0073373E" w14:paraId="27B089AE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9FD42" w14:textId="730E07E1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041024">
              <w:rPr>
                <w:rFonts w:cs="Arial"/>
                <w:color w:val="000000"/>
                <w:sz w:val="20"/>
              </w:rPr>
              <w:t>Project Plan Document</w:t>
            </w:r>
            <w:r>
              <w:rPr>
                <w:rFonts w:cs="Arial"/>
                <w:color w:val="000000"/>
                <w:sz w:val="20"/>
              </w:rPr>
              <w:t>, I</w:t>
            </w:r>
            <w:r w:rsidRPr="00C75AAD">
              <w:rPr>
                <w:rFonts w:cs="Arial"/>
                <w:color w:val="000000"/>
                <w:sz w:val="20"/>
              </w:rPr>
              <w:t>ntroduction (SRS)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59D86" w14:textId="2B972369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DA901A3" w14:textId="3961A8C2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3373E" w14:paraId="5523BE3D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EAC48" w14:textId="1F9C8D73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Quality plan, Quality log documents, </w:t>
            </w:r>
            <w:r w:rsidRPr="009169DB">
              <w:rPr>
                <w:rFonts w:cs="Arial"/>
                <w:color w:val="000000"/>
                <w:sz w:val="20"/>
              </w:rPr>
              <w:t>Overall Description (SRS)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4185A" w14:textId="62CE8B4D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67187F" w14:textId="2FDA2711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3373E" w14:paraId="2CFC189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461EF9" w14:textId="78EEE14F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5772AF">
              <w:rPr>
                <w:rFonts w:cs="Arial"/>
                <w:color w:val="000000"/>
                <w:sz w:val="20"/>
              </w:rPr>
              <w:t>Risk Log Document</w:t>
            </w:r>
            <w:r>
              <w:rPr>
                <w:rFonts w:cs="Arial"/>
                <w:color w:val="000000"/>
                <w:sz w:val="20"/>
              </w:rPr>
              <w:t xml:space="preserve">, </w:t>
            </w:r>
            <w:r w:rsidRPr="005772AF">
              <w:rPr>
                <w:rFonts w:cs="Arial"/>
                <w:color w:val="000000"/>
                <w:sz w:val="20"/>
              </w:rPr>
              <w:t>Risk Management Plan Document</w:t>
            </w:r>
            <w:r>
              <w:rPr>
                <w:rFonts w:cs="Arial"/>
                <w:color w:val="000000"/>
                <w:sz w:val="20"/>
              </w:rPr>
              <w:t xml:space="preserve">, </w:t>
            </w:r>
            <w:r w:rsidRPr="009169DB">
              <w:rPr>
                <w:rFonts w:cs="Arial"/>
                <w:color w:val="000000"/>
                <w:sz w:val="20"/>
              </w:rPr>
              <w:t>Other Non-functional Requirements (SRS)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F171E" w14:textId="05FF25F6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C69984" w14:textId="70873306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3373E" w14:paraId="2BF5ADB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486F89" w14:textId="378C61F1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C75AAD">
              <w:rPr>
                <w:rFonts w:cs="Arial"/>
                <w:color w:val="000000"/>
                <w:sz w:val="20"/>
              </w:rPr>
              <w:t>Meeting Munities Document</w:t>
            </w:r>
            <w:r>
              <w:rPr>
                <w:rFonts w:cs="Arial"/>
                <w:color w:val="000000"/>
                <w:sz w:val="20"/>
              </w:rPr>
              <w:t xml:space="preserve">, </w:t>
            </w:r>
            <w:r w:rsidRPr="00C75AAD">
              <w:rPr>
                <w:rFonts w:cs="Arial"/>
                <w:color w:val="000000"/>
                <w:sz w:val="20"/>
              </w:rPr>
              <w:t>System Features (SRS)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EBBF53" w14:textId="49151A4A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E17A3DA" w14:textId="33430694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3373E" w14:paraId="675942F0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45E0C1" w14:textId="035CCC2A" w:rsidR="0073373E" w:rsidRDefault="00D05DA9" w:rsidP="0073373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D05DA9">
              <w:rPr>
                <w:rFonts w:cs="Arial"/>
                <w:color w:val="000000"/>
                <w:sz w:val="20"/>
              </w:rPr>
              <w:t>SRS Document</w:t>
            </w:r>
            <w:r w:rsidR="004E7A3B">
              <w:rPr>
                <w:rFonts w:cs="Arial"/>
                <w:color w:val="000000"/>
                <w:sz w:val="20"/>
              </w:rPr>
              <w:t>, Presentation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CC3C0F" w14:textId="64796B89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Risk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B28CD4F" w14:textId="5E6E330F" w:rsidR="0073373E" w:rsidRDefault="0073373E" w:rsidP="0073373E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</w:tbl>
    <w:p w14:paraId="0B166FA5" w14:textId="77777777" w:rsidR="00096F23" w:rsidRDefault="00096F23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096F23" w14:paraId="1E5C190D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76C5D3D2" w14:textId="0547324B" w:rsidR="00096F23" w:rsidRDefault="003352A2">
            <w:pPr>
              <w:pStyle w:val="Heading3"/>
              <w:keepLines/>
            </w:pPr>
            <w:r>
              <w:lastRenderedPageBreak/>
              <w:t>6. Next Meeting</w:t>
            </w:r>
          </w:p>
        </w:tc>
      </w:tr>
      <w:tr w:rsidR="00096F23" w14:paraId="76074D82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E39C1A4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9A14" w14:textId="1A001B60" w:rsidR="00096F23" w:rsidRDefault="00B26EA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03/03/2023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11C184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AD09" w14:textId="05E8524D" w:rsidR="00096F23" w:rsidRDefault="008846B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9B00212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C312D" w14:textId="65757FA7" w:rsidR="00096F23" w:rsidRDefault="008846B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On campus</w:t>
            </w:r>
          </w:p>
        </w:tc>
      </w:tr>
      <w:tr w:rsidR="00096F23" w14:paraId="7FC27534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1355CFB" w14:textId="77777777" w:rsidR="00096F23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CBA43" w14:textId="74B33C06" w:rsidR="00096F23" w:rsidRDefault="00382BE0">
            <w:pPr>
              <w:pStyle w:val="Header"/>
              <w:keepNext/>
              <w:keepLines/>
              <w:spacing w:before="60" w:after="60"/>
              <w:rPr>
                <w:b w:val="0"/>
                <w:sz w:val="20"/>
              </w:rPr>
            </w:pPr>
            <w:r w:rsidRPr="00382BE0">
              <w:rPr>
                <w:b w:val="0"/>
                <w:sz w:val="20"/>
              </w:rPr>
              <w:t xml:space="preserve">Discussing documents related to Assignment 01, </w:t>
            </w:r>
            <w:r w:rsidR="006C1C7A">
              <w:rPr>
                <w:b w:val="0"/>
                <w:sz w:val="20"/>
              </w:rPr>
              <w:t>D</w:t>
            </w:r>
            <w:r w:rsidRPr="00382BE0">
              <w:rPr>
                <w:b w:val="0"/>
                <w:sz w:val="20"/>
              </w:rPr>
              <w:t>iscussing things related to development activities</w:t>
            </w:r>
            <w:r w:rsidR="006C1C7A">
              <w:rPr>
                <w:b w:val="0"/>
                <w:sz w:val="20"/>
              </w:rPr>
              <w:t>.</w:t>
            </w:r>
          </w:p>
        </w:tc>
      </w:tr>
    </w:tbl>
    <w:p w14:paraId="62173610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55B3" w14:textId="77777777" w:rsidR="000F5096" w:rsidRDefault="000F5096">
      <w:r>
        <w:separator/>
      </w:r>
    </w:p>
  </w:endnote>
  <w:endnote w:type="continuationSeparator" w:id="0">
    <w:p w14:paraId="4DB96921" w14:textId="77777777" w:rsidR="000F5096" w:rsidRDefault="000F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96F23" w14:paraId="5F47898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BA2EECF" w14:textId="77777777" w:rsidR="00096F23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B06CB7" w14:textId="77777777" w:rsidR="00096F23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5673490B" w14:textId="77777777" w:rsidR="00096F23" w:rsidRDefault="0009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8391" w14:textId="77777777" w:rsidR="000F5096" w:rsidRDefault="000F5096">
      <w:r>
        <w:separator/>
      </w:r>
    </w:p>
  </w:footnote>
  <w:footnote w:type="continuationSeparator" w:id="0">
    <w:p w14:paraId="763623EE" w14:textId="77777777" w:rsidR="000F5096" w:rsidRDefault="000F5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6F23" w14:paraId="1E87404F" w14:textId="77777777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B7350F0" w14:textId="7FCB83B4" w:rsidR="00096F23" w:rsidRDefault="003D4769">
          <w:pPr>
            <w:rPr>
              <w:rFonts w:ascii="Times New Roman" w:hAnsi="Times New Roman"/>
              <w:i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49B75970" wp14:editId="1B44E29A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1F503A5" w14:textId="5C22BBD6" w:rsidR="00096F23" w:rsidRDefault="00096F23">
          <w:pPr>
            <w:rPr>
              <w:rFonts w:ascii="Arial Black" w:hAnsi="Arial Black"/>
            </w:rPr>
          </w:pP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F999F8A" w14:textId="77777777" w:rsidR="00096F23" w:rsidRDefault="003352A2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738A5FB9" w14:textId="77777777" w:rsidR="00096F23" w:rsidRDefault="003352A2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45BAD32B" w14:textId="2047DBE4" w:rsidR="00096F23" w:rsidRDefault="00096F23"/>
  <w:p w14:paraId="2B43E281" w14:textId="77777777" w:rsidR="00096F23" w:rsidRDefault="00096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D676937"/>
    <w:multiLevelType w:val="hybridMultilevel"/>
    <w:tmpl w:val="4F8A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02310"/>
    <w:multiLevelType w:val="hybridMultilevel"/>
    <w:tmpl w:val="9C32B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6663532">
    <w:abstractNumId w:val="1"/>
  </w:num>
  <w:num w:numId="2" w16cid:durableId="1255363343">
    <w:abstractNumId w:val="0"/>
  </w:num>
  <w:num w:numId="3" w16cid:durableId="1033194021">
    <w:abstractNumId w:val="2"/>
  </w:num>
  <w:num w:numId="4" w16cid:durableId="1467427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41024"/>
    <w:rsid w:val="00096F23"/>
    <w:rsid w:val="000F5096"/>
    <w:rsid w:val="002E025C"/>
    <w:rsid w:val="003352A2"/>
    <w:rsid w:val="00382BE0"/>
    <w:rsid w:val="003D4769"/>
    <w:rsid w:val="0048170B"/>
    <w:rsid w:val="004912BF"/>
    <w:rsid w:val="004E7A3B"/>
    <w:rsid w:val="005772AF"/>
    <w:rsid w:val="00620840"/>
    <w:rsid w:val="006C1C7A"/>
    <w:rsid w:val="0073373E"/>
    <w:rsid w:val="0075657D"/>
    <w:rsid w:val="008846B0"/>
    <w:rsid w:val="009169DB"/>
    <w:rsid w:val="009608AF"/>
    <w:rsid w:val="00B26EA5"/>
    <w:rsid w:val="00BA746F"/>
    <w:rsid w:val="00C75AAD"/>
    <w:rsid w:val="00D05DA9"/>
    <w:rsid w:val="00D76D4B"/>
    <w:rsid w:val="00D8781D"/>
    <w:rsid w:val="00DF308A"/>
    <w:rsid w:val="00F72F96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8E9F0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7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27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23</cp:revision>
  <cp:lastPrinted>2002-09-23T09:13:00Z</cp:lastPrinted>
  <dcterms:created xsi:type="dcterms:W3CDTF">2020-02-04T14:25:00Z</dcterms:created>
  <dcterms:modified xsi:type="dcterms:W3CDTF">2023-03-28T07:09:00Z</dcterms:modified>
  <cp:category>Rev 1.1;last template edit 3-5-05 gje</cp:category>
</cp:coreProperties>
</file>