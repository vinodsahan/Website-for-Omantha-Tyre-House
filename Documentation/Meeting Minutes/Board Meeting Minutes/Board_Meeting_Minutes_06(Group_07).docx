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326C" w14:textId="77777777" w:rsidR="00096F23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9EE29C7" w14:textId="77777777" w:rsidR="00096F23" w:rsidRDefault="00096F23">
      <w:pPr>
        <w:pStyle w:val="Heading5"/>
      </w:pPr>
    </w:p>
    <w:p w14:paraId="40C5C19C" w14:textId="77777777" w:rsidR="00096F23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DA1637F" w14:textId="3F70D1B9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 xml:space="preserve">Publish Minutes within 24 hours of any </w:t>
      </w:r>
      <w:r w:rsidR="00AF4FF2">
        <w:rPr>
          <w:i/>
          <w:sz w:val="20"/>
        </w:rPr>
        <w:t>meeting.</w:t>
      </w:r>
    </w:p>
    <w:p w14:paraId="3372F992" w14:textId="590C06F4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B26EA5">
        <w:rPr>
          <w:i/>
          <w:sz w:val="20"/>
        </w:rPr>
        <w:t>e.g.,</w:t>
      </w:r>
      <w:r>
        <w:rPr>
          <w:i/>
          <w:sz w:val="20"/>
        </w:rPr>
        <w:t xml:space="preserve"> shared drive or website)</w:t>
      </w:r>
    </w:p>
    <w:p w14:paraId="5CDD2862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2B632958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1635E478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96F23" w14:paraId="294661A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8A9EB8" w14:textId="77777777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CF7CB7D" w14:textId="7EA4E252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 website featuring an Artificial Intelligence Based Chat bot for Omantha T</w:t>
            </w:r>
            <w:r w:rsidR="00483528">
              <w:rPr>
                <w:rFonts w:cs="Arial"/>
                <w:i w:val="0"/>
                <w:iCs/>
                <w:sz w:val="20"/>
              </w:rPr>
              <w:t>yre</w:t>
            </w:r>
            <w:r>
              <w:rPr>
                <w:rFonts w:cs="Arial"/>
                <w:i w:val="0"/>
                <w:iCs/>
                <w:sz w:val="20"/>
              </w:rPr>
              <w:t xml:space="preserve"> House.</w:t>
            </w:r>
          </w:p>
        </w:tc>
      </w:tr>
      <w:tr w:rsidR="00096F23" w14:paraId="5C57BC82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C1D75C7" w14:textId="52E7782F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r w:rsidR="003D4769">
              <w:rPr>
                <w:b/>
                <w:i w:val="0"/>
                <w:sz w:val="20"/>
              </w:rPr>
              <w:t>:</w:t>
            </w:r>
            <w:r w:rsidR="003D4769">
              <w:rPr>
                <w:i w:val="0"/>
                <w:sz w:val="20"/>
              </w:rPr>
              <w:t xml:space="preserve"> </w:t>
            </w:r>
            <w:r w:rsidR="003D4769"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14:paraId="613BFD8D" w14:textId="64AD8405" w:rsidR="00096F23" w:rsidRDefault="00D01951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03/10</w:t>
            </w:r>
            <w:r w:rsidR="003D4769">
              <w:rPr>
                <w:i w:val="0"/>
                <w:sz w:val="20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557AF5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91B6DFF" w14:textId="5E8B0F05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On Campus</w:t>
            </w:r>
          </w:p>
        </w:tc>
      </w:tr>
      <w:tr w:rsidR="00096F23" w14:paraId="3B5BD530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E79E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4CAABFE4" w14:textId="1E7CD632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4D906E7C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8EB7106" w14:textId="5D97C3EA" w:rsidR="00096F23" w:rsidRDefault="00D76D4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</w:t>
            </w:r>
            <w:r w:rsidR="00827196">
              <w:rPr>
                <w:i w:val="0"/>
                <w:sz w:val="20"/>
              </w:rPr>
              <w:t>5</w:t>
            </w:r>
            <w:r>
              <w:rPr>
                <w:i w:val="0"/>
                <w:sz w:val="20"/>
              </w:rPr>
              <w:t xml:space="preserve"> Minutes</w:t>
            </w:r>
          </w:p>
        </w:tc>
      </w:tr>
    </w:tbl>
    <w:p w14:paraId="4D0E5C64" w14:textId="77777777" w:rsidR="00096F23" w:rsidRDefault="00096F2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C14ACC" w14:textId="77777777">
        <w:trPr>
          <w:cantSplit/>
        </w:trPr>
        <w:tc>
          <w:tcPr>
            <w:tcW w:w="10080" w:type="dxa"/>
            <w:shd w:val="clear" w:color="auto" w:fill="800000"/>
          </w:tcPr>
          <w:p w14:paraId="3AFB4CE2" w14:textId="77777777" w:rsidR="00096F23" w:rsidRDefault="003352A2">
            <w:pPr>
              <w:pStyle w:val="Heading3"/>
            </w:pPr>
            <w:r>
              <w:t>1. Purpose of Meeting</w:t>
            </w:r>
          </w:p>
        </w:tc>
      </w:tr>
      <w:tr w:rsidR="00096F23" w14:paraId="2DD8EB70" w14:textId="77777777">
        <w:trPr>
          <w:cantSplit/>
          <w:trHeight w:val="252"/>
        </w:trPr>
        <w:tc>
          <w:tcPr>
            <w:tcW w:w="10080" w:type="dxa"/>
          </w:tcPr>
          <w:p w14:paraId="735F65FF" w14:textId="330E7384" w:rsidR="00096F23" w:rsidRDefault="00D76D4B">
            <w:pPr>
              <w:pStyle w:val="CovFormText"/>
              <w:rPr>
                <w:sz w:val="20"/>
              </w:rPr>
            </w:pPr>
            <w:r w:rsidRPr="00D76D4B">
              <w:rPr>
                <w:sz w:val="20"/>
              </w:rPr>
              <w:t>Project Board Meeting</w:t>
            </w:r>
            <w:r>
              <w:rPr>
                <w:sz w:val="20"/>
              </w:rPr>
              <w:t xml:space="preserve"> Week 0</w:t>
            </w:r>
            <w:r w:rsidR="00827196">
              <w:rPr>
                <w:sz w:val="20"/>
              </w:rPr>
              <w:t>6</w:t>
            </w:r>
          </w:p>
        </w:tc>
      </w:tr>
    </w:tbl>
    <w:p w14:paraId="75CCEEA4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096F23" w14:paraId="67542E92" w14:textId="77777777" w:rsidTr="00D76D4B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51EC0A4E" w14:textId="2FBE8DCF" w:rsidR="00096F23" w:rsidRDefault="003352A2">
            <w:pPr>
              <w:pStyle w:val="Heading3"/>
            </w:pPr>
            <w:r>
              <w:t xml:space="preserve">2. Attendance at </w:t>
            </w:r>
            <w:r w:rsidR="003D4769">
              <w:t>Meeting</w:t>
            </w:r>
            <w:r w:rsidR="003D4769">
              <w:rPr>
                <w:sz w:val="22"/>
              </w:rPr>
              <w:t xml:space="preserve"> </w:t>
            </w:r>
          </w:p>
        </w:tc>
      </w:tr>
      <w:tr w:rsidR="00096F23" w14:paraId="571843AB" w14:textId="77777777" w:rsidTr="00D76D4B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38B87E2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3AE8B1B5" w14:textId="20110772" w:rsidR="00096F23" w:rsidRDefault="003D4769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 /</w:t>
            </w:r>
            <w:r w:rsidR="003352A2"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BF646F9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020D6640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D76D4B" w14:paraId="64C52E7B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8ED95" w14:textId="6A20BB8B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EF64A3" w14:textId="04C7A5F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4B68D" w14:textId="7A364F0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0C2A71" w14:textId="108324D4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D76D4B" w14:paraId="7C7C9EA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50111" w14:textId="1228859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6E7F5" w14:textId="379A1B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D625F" w14:textId="2E17D3DD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838B1D" w14:textId="6327976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D76D4B" w14:paraId="6A71544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EE1E1" w14:textId="00E84D9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C4896" w14:textId="6AF6824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95FC9" w14:textId="0DF012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6C6BD3" w14:textId="4DFC7C6E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D76D4B" w14:paraId="71013FAC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AB402" w14:textId="6A3E663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87B81" w14:textId="76E45F83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C6E857" w14:textId="3231176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CC41B4" w14:textId="205AC89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+94 70 213 2611</w:t>
            </w:r>
          </w:p>
        </w:tc>
      </w:tr>
      <w:tr w:rsidR="00D76D4B" w14:paraId="022D52B5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7F4ACE9" w14:textId="55CD44D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9A4820" w14:textId="3ED6774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9CDD988" w14:textId="44AA6E61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91EEB16" w14:textId="595950A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1FCAA792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49F8BB1D" w14:textId="77777777">
        <w:trPr>
          <w:cantSplit/>
        </w:trPr>
        <w:tc>
          <w:tcPr>
            <w:tcW w:w="10080" w:type="dxa"/>
            <w:shd w:val="clear" w:color="auto" w:fill="800000"/>
          </w:tcPr>
          <w:p w14:paraId="3C8B6043" w14:textId="77777777" w:rsidR="00096F23" w:rsidRDefault="003352A2">
            <w:pPr>
              <w:pStyle w:val="Heading3"/>
            </w:pPr>
            <w:r>
              <w:lastRenderedPageBreak/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38067E39" w14:textId="77777777">
        <w:trPr>
          <w:cantSplit/>
        </w:trPr>
        <w:tc>
          <w:tcPr>
            <w:tcW w:w="10080" w:type="dxa"/>
          </w:tcPr>
          <w:p w14:paraId="2A0A36F9" w14:textId="7777777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r w:rsidRPr="001322B7">
              <w:rPr>
                <w:sz w:val="20"/>
              </w:rPr>
              <w:t>Lesson Learned Report</w:t>
            </w:r>
            <w:r>
              <w:rPr>
                <w:sz w:val="20"/>
              </w:rPr>
              <w:t xml:space="preserve"> and </w:t>
            </w:r>
            <w:r w:rsidRPr="001322B7">
              <w:rPr>
                <w:sz w:val="20"/>
              </w:rPr>
              <w:t>Lesson Learned Log</w:t>
            </w:r>
          </w:p>
          <w:p w14:paraId="64EBABE5" w14:textId="7777777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61C65">
              <w:rPr>
                <w:sz w:val="20"/>
              </w:rPr>
              <w:t xml:space="preserve">Discussion and updates on previous week individual performance. </w:t>
            </w:r>
          </w:p>
          <w:p w14:paraId="402E6E4C" w14:textId="7777777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1322B7">
              <w:rPr>
                <w:sz w:val="20"/>
              </w:rPr>
              <w:t>Project Plan Report</w:t>
            </w:r>
          </w:p>
          <w:p w14:paraId="504A27FC" w14:textId="7777777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6F27FD">
              <w:rPr>
                <w:sz w:val="20"/>
              </w:rPr>
              <w:t>Checkpoint Report Document</w:t>
            </w:r>
          </w:p>
          <w:p w14:paraId="47ECC83C" w14:textId="7777777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7C72FC">
              <w:rPr>
                <w:sz w:val="20"/>
              </w:rPr>
              <w:t>Check List Document</w:t>
            </w:r>
          </w:p>
          <w:p w14:paraId="61CA8FE5" w14:textId="5B05850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A05FC2">
              <w:rPr>
                <w:sz w:val="20"/>
              </w:rPr>
              <w:t>test cases document</w:t>
            </w:r>
          </w:p>
          <w:p w14:paraId="32FF25D3" w14:textId="77777777" w:rsidR="00A05FC2" w:rsidRPr="0009718A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>
              <w:rPr>
                <w:rFonts w:cs="Arial"/>
                <w:color w:val="000000"/>
                <w:sz w:val="20"/>
              </w:rPr>
              <w:t xml:space="preserve">Quality log,Daily log </w:t>
            </w:r>
          </w:p>
          <w:p w14:paraId="015ADD22" w14:textId="77777777" w:rsidR="00A05FC2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 xml:space="preserve">the </w:t>
            </w:r>
            <w:r w:rsidRPr="0009718A">
              <w:rPr>
                <w:sz w:val="20"/>
              </w:rPr>
              <w:t>Risk management Plan and Risk Log</w:t>
            </w:r>
            <w:r>
              <w:rPr>
                <w:sz w:val="20"/>
              </w:rPr>
              <w:t>,</w:t>
            </w:r>
            <w:r>
              <w:t xml:space="preserve"> </w:t>
            </w:r>
            <w:r w:rsidRPr="001322B7">
              <w:rPr>
                <w:sz w:val="20"/>
              </w:rPr>
              <w:t xml:space="preserve">Issue Log </w:t>
            </w:r>
          </w:p>
          <w:p w14:paraId="662F1A07" w14:textId="15E20DC9" w:rsidR="001322B7" w:rsidRDefault="00A05FC2" w:rsidP="00A05FC2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>the meeting minutes documents</w:t>
            </w:r>
          </w:p>
        </w:tc>
      </w:tr>
    </w:tbl>
    <w:p w14:paraId="6C2517F6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A9BC0F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66152E9A" w14:textId="77777777" w:rsidR="00096F23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07068F45" w14:textId="77777777">
        <w:trPr>
          <w:cantSplit/>
        </w:trPr>
        <w:tc>
          <w:tcPr>
            <w:tcW w:w="10080" w:type="dxa"/>
          </w:tcPr>
          <w:p w14:paraId="67956279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Summary:</w:t>
            </w:r>
          </w:p>
          <w:p w14:paraId="2CCE3CA7" w14:textId="5B2CA910" w:rsidR="00DF308A" w:rsidRPr="00DF308A" w:rsidRDefault="00DF308A" w:rsidP="0057782D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 The director board held a meeting to review the proposed project.</w:t>
            </w:r>
          </w:p>
          <w:p w14:paraId="7EF9ADED" w14:textId="2F2DDA8A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Individual performance evaluations were given to </w:t>
            </w:r>
            <w:r w:rsidR="00955810">
              <w:rPr>
                <w:sz w:val="20"/>
              </w:rPr>
              <w:t>supervisor</w:t>
            </w:r>
            <w:r w:rsidRPr="00DF308A">
              <w:rPr>
                <w:sz w:val="20"/>
              </w:rPr>
              <w:t>.</w:t>
            </w:r>
          </w:p>
          <w:p w14:paraId="4A70D4F1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65A5FDDC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Decisions:</w:t>
            </w:r>
          </w:p>
          <w:p w14:paraId="2C08D8BC" w14:textId="3A875016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</w:t>
            </w:r>
            <w:r w:rsidR="00955810">
              <w:rPr>
                <w:sz w:val="20"/>
              </w:rPr>
              <w:t>Supervisor’s</w:t>
            </w:r>
            <w:r w:rsidR="00955810" w:rsidRPr="00DF308A"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performance evaluations were likely taken into account for decisions regarding his professional development and involvement in the project.</w:t>
            </w:r>
          </w:p>
          <w:p w14:paraId="6A6F68C7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4F139B3E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Issues:</w:t>
            </w:r>
          </w:p>
          <w:p w14:paraId="3E378A84" w14:textId="6EEE6C75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During the meeting, potential areas for improvement or any concerns related to the proposed project may have been identified.</w:t>
            </w:r>
          </w:p>
          <w:p w14:paraId="6BA07DCA" w14:textId="19341A4C" w:rsidR="00096F23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 xml:space="preserve">Regarding the </w:t>
            </w:r>
            <w:r w:rsidR="00827196">
              <w:rPr>
                <w:sz w:val="20"/>
              </w:rPr>
              <w:t>backend</w:t>
            </w:r>
            <w:r w:rsidR="00631195">
              <w:rPr>
                <w:sz w:val="20"/>
              </w:rPr>
              <w:t xml:space="preserve"> </w:t>
            </w:r>
            <w:r w:rsidR="00827196">
              <w:rPr>
                <w:sz w:val="20"/>
              </w:rPr>
              <w:t>of the project</w:t>
            </w:r>
            <w:r w:rsidRPr="00DF308A">
              <w:rPr>
                <w:sz w:val="20"/>
              </w:rPr>
              <w:t xml:space="preserve"> development work has not started yet.</w:t>
            </w:r>
          </w:p>
        </w:tc>
      </w:tr>
    </w:tbl>
    <w:p w14:paraId="21B2F84D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4"/>
        <w:gridCol w:w="2456"/>
        <w:gridCol w:w="1620"/>
      </w:tblGrid>
      <w:tr w:rsidR="00096F23" w14:paraId="2B0149AA" w14:textId="77777777" w:rsidTr="0073373E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69EC5838" w14:textId="15406C9F" w:rsidR="00096F23" w:rsidRDefault="003352A2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 xml:space="preserve">Action </w:t>
            </w:r>
            <w:r w:rsidR="00D8781D">
              <w:rPr>
                <w:sz w:val="24"/>
              </w:rPr>
              <w:t>Items</w:t>
            </w:r>
          </w:p>
        </w:tc>
      </w:tr>
      <w:tr w:rsidR="00096F23" w14:paraId="39DC0FE1" w14:textId="77777777" w:rsidTr="00D05DA9">
        <w:trPr>
          <w:cantSplit/>
        </w:trPr>
        <w:tc>
          <w:tcPr>
            <w:tcW w:w="6004" w:type="dxa"/>
            <w:tcBorders>
              <w:top w:val="nil"/>
              <w:bottom w:val="nil"/>
            </w:tcBorders>
            <w:shd w:val="pct12" w:color="auto" w:fill="FFFFFF"/>
          </w:tcPr>
          <w:p w14:paraId="6B73D91E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456" w:type="dxa"/>
            <w:tcBorders>
              <w:top w:val="nil"/>
              <w:bottom w:val="nil"/>
            </w:tcBorders>
            <w:shd w:val="pct12" w:color="auto" w:fill="FFFFFF"/>
          </w:tcPr>
          <w:p w14:paraId="565D5659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55C67750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01951" w14:paraId="0D9C2667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A0015" w14:textId="64A2E59A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Daily Log Document, Lesson learned document.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1FB32" w14:textId="77DD3387" w:rsidR="00D01951" w:rsidRDefault="00B62E9F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CE97A4" w14:textId="5A3064AC" w:rsidR="00D01951" w:rsidRPr="00D01951" w:rsidRDefault="00D01951" w:rsidP="00D01951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D01951">
              <w:rPr>
                <w:iCs/>
                <w:sz w:val="20"/>
              </w:rPr>
              <w:t>03/09/2023</w:t>
            </w:r>
          </w:p>
        </w:tc>
      </w:tr>
      <w:tr w:rsidR="00D01951" w14:paraId="27B089AE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9FD42" w14:textId="6CB87E14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041024">
              <w:rPr>
                <w:rFonts w:cs="Arial"/>
                <w:color w:val="000000"/>
                <w:sz w:val="20"/>
              </w:rPr>
              <w:t xml:space="preserve">Project Plan </w:t>
            </w:r>
            <w:r>
              <w:rPr>
                <w:rFonts w:cs="Arial"/>
                <w:color w:val="000000"/>
                <w:sz w:val="20"/>
              </w:rPr>
              <w:t>report, Check report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59D86" w14:textId="292E02B7" w:rsidR="00D01951" w:rsidRDefault="00B62E9F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DA901A3" w14:textId="5DE135B7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 w:rsidRPr="00D01951">
              <w:rPr>
                <w:iCs/>
                <w:sz w:val="20"/>
              </w:rPr>
              <w:t>03/09/2023</w:t>
            </w:r>
          </w:p>
        </w:tc>
      </w:tr>
      <w:tr w:rsidR="00D01951" w14:paraId="5523BE3D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EAC48" w14:textId="54819D48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Quality log documents, Check list document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4185A" w14:textId="4F14E3C1" w:rsidR="00D01951" w:rsidRDefault="00B62E9F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67187F" w14:textId="783A64A6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 w:rsidRPr="00D01951">
              <w:rPr>
                <w:iCs/>
                <w:sz w:val="20"/>
              </w:rPr>
              <w:t>03/09/2023</w:t>
            </w:r>
          </w:p>
        </w:tc>
      </w:tr>
      <w:tr w:rsidR="00D01951" w14:paraId="2CFC189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61EF9" w14:textId="48B50DD5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5772AF">
              <w:rPr>
                <w:rFonts w:cs="Arial"/>
                <w:color w:val="000000"/>
                <w:sz w:val="20"/>
              </w:rPr>
              <w:t>Risk Log Document</w:t>
            </w:r>
            <w:r>
              <w:rPr>
                <w:rFonts w:cs="Arial"/>
                <w:color w:val="000000"/>
                <w:sz w:val="20"/>
              </w:rPr>
              <w:t xml:space="preserve">, </w:t>
            </w:r>
            <w:r w:rsidRPr="005772AF">
              <w:rPr>
                <w:rFonts w:cs="Arial"/>
                <w:color w:val="000000"/>
                <w:sz w:val="20"/>
              </w:rPr>
              <w:t>Risk Management Plan Document</w:t>
            </w:r>
            <w:r>
              <w:rPr>
                <w:rFonts w:cs="Arial"/>
                <w:color w:val="000000"/>
                <w:sz w:val="20"/>
              </w:rPr>
              <w:t>, Issue log, Issue project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F171E" w14:textId="00F3908B" w:rsidR="00D01951" w:rsidRDefault="00B62E9F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C69984" w14:textId="31D8531E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 w:rsidRPr="00D01951">
              <w:rPr>
                <w:iCs/>
                <w:sz w:val="20"/>
              </w:rPr>
              <w:t>03/09/2023</w:t>
            </w:r>
          </w:p>
        </w:tc>
      </w:tr>
      <w:tr w:rsidR="00D01951" w14:paraId="2BF5ADB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486F89" w14:textId="136C46A9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C75AAD">
              <w:rPr>
                <w:rFonts w:cs="Arial"/>
                <w:color w:val="000000"/>
                <w:sz w:val="20"/>
              </w:rPr>
              <w:t xml:space="preserve">Meeting </w:t>
            </w:r>
            <w:r w:rsidR="004A78F2">
              <w:rPr>
                <w:rFonts w:cs="Arial"/>
                <w:color w:val="000000"/>
                <w:sz w:val="20"/>
              </w:rPr>
              <w:t>Minutes</w:t>
            </w:r>
            <w:r w:rsidRPr="00C75AAD">
              <w:rPr>
                <w:rFonts w:cs="Arial"/>
                <w:color w:val="000000"/>
                <w:sz w:val="20"/>
              </w:rPr>
              <w:t xml:space="preserve"> Document</w:t>
            </w:r>
            <w:r>
              <w:rPr>
                <w:rFonts w:cs="Arial"/>
                <w:color w:val="000000"/>
                <w:sz w:val="20"/>
              </w:rPr>
              <w:t>, Check report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EBBF53" w14:textId="62E7CF34" w:rsidR="00D01951" w:rsidRDefault="00B62E9F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E17A3DA" w14:textId="45F4665F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 w:rsidRPr="00D01951">
              <w:rPr>
                <w:iCs/>
                <w:sz w:val="20"/>
              </w:rPr>
              <w:t>03/09/2023</w:t>
            </w:r>
          </w:p>
        </w:tc>
      </w:tr>
      <w:tr w:rsidR="00D01951" w14:paraId="675942F0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45E0C1" w14:textId="57796A94" w:rsidR="00D01951" w:rsidRDefault="00D01951" w:rsidP="00D01951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Developed the proposed project</w:t>
            </w:r>
            <w:r w:rsidR="00B62E9F">
              <w:rPr>
                <w:rFonts w:cs="Arial"/>
                <w:color w:val="000000"/>
                <w:sz w:val="20"/>
              </w:rPr>
              <w:t xml:space="preserve"> prototype p</w:t>
            </w:r>
            <w:r>
              <w:rPr>
                <w:rFonts w:cs="Arial"/>
                <w:color w:val="000000"/>
                <w:sz w:val="20"/>
              </w:rPr>
              <w:t>resentation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CC3C0F" w14:textId="198DA9D7" w:rsidR="00D01951" w:rsidRDefault="00B62E9F" w:rsidP="00D0195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D01951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D01951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D01951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D01951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B28CD4F" w14:textId="59E74741" w:rsidR="00D01951" w:rsidRDefault="00D01951" w:rsidP="00D01951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D01951">
              <w:rPr>
                <w:iCs/>
                <w:sz w:val="20"/>
              </w:rPr>
              <w:t>03/</w:t>
            </w:r>
            <w:r>
              <w:rPr>
                <w:iCs/>
                <w:sz w:val="20"/>
              </w:rPr>
              <w:t>10</w:t>
            </w:r>
            <w:r w:rsidRPr="00D01951">
              <w:rPr>
                <w:iCs/>
                <w:sz w:val="20"/>
              </w:rPr>
              <w:t>/2023</w:t>
            </w:r>
          </w:p>
        </w:tc>
      </w:tr>
    </w:tbl>
    <w:p w14:paraId="0B166FA5" w14:textId="77777777" w:rsidR="00096F23" w:rsidRDefault="00096F23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096F23" w14:paraId="1E5C190D" w14:textId="77777777" w:rsidTr="00D0195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76C5D3D2" w14:textId="0547324B" w:rsidR="00096F23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D01951" w14:paraId="76074D82" w14:textId="77777777" w:rsidTr="00D0195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E39C1A4" w14:textId="77777777" w:rsidR="00D01951" w:rsidRDefault="00D01951" w:rsidP="00D01951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9A14" w14:textId="0A3AB315" w:rsidR="00D01951" w:rsidRPr="00D01951" w:rsidRDefault="00807F8F" w:rsidP="00D01951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sz w:val="20"/>
              </w:rPr>
              <w:t>03/18/2023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11C184" w14:textId="77777777" w:rsidR="00D01951" w:rsidRDefault="00D01951" w:rsidP="00D01951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AD09" w14:textId="77777777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B00212" w14:textId="77777777" w:rsidR="00D01951" w:rsidRDefault="00D01951" w:rsidP="00D01951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C312D" w14:textId="0DD00BB5" w:rsidR="00D01951" w:rsidRDefault="00D01951" w:rsidP="00D0195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D01951" w14:paraId="7FC27534" w14:textId="77777777" w:rsidTr="00D01951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1355CFB" w14:textId="77777777" w:rsidR="00D01951" w:rsidRDefault="00D01951" w:rsidP="00D01951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CBA43" w14:textId="61F67DF9" w:rsidR="00D01951" w:rsidRDefault="0005616C" w:rsidP="00D01951">
            <w:pPr>
              <w:pStyle w:val="Header"/>
              <w:keepNext/>
              <w:keepLines/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Presentation of project prototype</w:t>
            </w:r>
            <w:r w:rsidR="00DA6F80">
              <w:rPr>
                <w:b w:val="0"/>
                <w:sz w:val="20"/>
              </w:rPr>
              <w:t xml:space="preserve"> </w:t>
            </w:r>
            <w:r w:rsidR="00D01951">
              <w:rPr>
                <w:b w:val="0"/>
                <w:sz w:val="20"/>
              </w:rPr>
              <w:t>and</w:t>
            </w:r>
            <w:r w:rsidR="00D01951" w:rsidRPr="00382BE0">
              <w:rPr>
                <w:b w:val="0"/>
                <w:sz w:val="20"/>
              </w:rPr>
              <w:t xml:space="preserve"> </w:t>
            </w:r>
            <w:r w:rsidR="00D01951">
              <w:rPr>
                <w:b w:val="0"/>
                <w:sz w:val="20"/>
              </w:rPr>
              <w:t>d</w:t>
            </w:r>
            <w:r w:rsidR="00D01951" w:rsidRPr="00382BE0">
              <w:rPr>
                <w:b w:val="0"/>
                <w:sz w:val="20"/>
              </w:rPr>
              <w:t>iscussing things related to development activities</w:t>
            </w:r>
            <w:r w:rsidR="00D01951">
              <w:rPr>
                <w:b w:val="0"/>
                <w:sz w:val="20"/>
              </w:rPr>
              <w:t>.</w:t>
            </w:r>
          </w:p>
        </w:tc>
      </w:tr>
    </w:tbl>
    <w:p w14:paraId="62173610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4EDB" w14:textId="77777777" w:rsidR="004A127C" w:rsidRDefault="004A127C">
      <w:r>
        <w:separator/>
      </w:r>
    </w:p>
  </w:endnote>
  <w:endnote w:type="continuationSeparator" w:id="0">
    <w:p w14:paraId="698FBC30" w14:textId="77777777" w:rsidR="004A127C" w:rsidRDefault="004A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96F23" w14:paraId="5F47898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BA2EECF" w14:textId="77777777" w:rsidR="00096F23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B06CB7" w14:textId="77777777" w:rsidR="00096F23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673490B" w14:textId="77777777" w:rsidR="00096F23" w:rsidRDefault="0009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FFE0" w14:textId="77777777" w:rsidR="004A127C" w:rsidRDefault="004A127C">
      <w:r>
        <w:separator/>
      </w:r>
    </w:p>
  </w:footnote>
  <w:footnote w:type="continuationSeparator" w:id="0">
    <w:p w14:paraId="01295CAB" w14:textId="77777777" w:rsidR="004A127C" w:rsidRDefault="004A1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6F23" w14:paraId="1E87404F" w14:textId="77777777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B7350F0" w14:textId="7FCB83B4" w:rsidR="00096F23" w:rsidRDefault="003D4769">
          <w:pPr>
            <w:rPr>
              <w:rFonts w:ascii="Times New Roman" w:hAnsi="Times New Roman"/>
              <w:i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49B75970" wp14:editId="1B44E29A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1F503A5" w14:textId="5C22BBD6" w:rsidR="00096F23" w:rsidRDefault="00096F23">
          <w:pPr>
            <w:rPr>
              <w:rFonts w:ascii="Arial Black" w:hAnsi="Arial Black"/>
            </w:rPr>
          </w:pP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F999F8A" w14:textId="77777777" w:rsidR="00096F23" w:rsidRDefault="003352A2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738A5FB9" w14:textId="77777777" w:rsidR="00096F23" w:rsidRDefault="003352A2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45BAD32B" w14:textId="2047DBE4" w:rsidR="00096F23" w:rsidRDefault="00096F23"/>
  <w:p w14:paraId="2B43E281" w14:textId="77777777" w:rsidR="00096F23" w:rsidRDefault="00096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B9B"/>
    <w:multiLevelType w:val="hybridMultilevel"/>
    <w:tmpl w:val="E834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3802310"/>
    <w:multiLevelType w:val="hybridMultilevel"/>
    <w:tmpl w:val="2ABAA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64FEC"/>
    <w:multiLevelType w:val="hybridMultilevel"/>
    <w:tmpl w:val="0F6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663532">
    <w:abstractNumId w:val="1"/>
  </w:num>
  <w:num w:numId="2" w16cid:durableId="906187915">
    <w:abstractNumId w:val="2"/>
  </w:num>
  <w:num w:numId="3" w16cid:durableId="120346183">
    <w:abstractNumId w:val="0"/>
  </w:num>
  <w:num w:numId="4" w16cid:durableId="64404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41024"/>
    <w:rsid w:val="0005616C"/>
    <w:rsid w:val="00096F23"/>
    <w:rsid w:val="001322B7"/>
    <w:rsid w:val="00175816"/>
    <w:rsid w:val="00214425"/>
    <w:rsid w:val="002E025C"/>
    <w:rsid w:val="002E7B68"/>
    <w:rsid w:val="003352A2"/>
    <w:rsid w:val="00382BE0"/>
    <w:rsid w:val="003D4769"/>
    <w:rsid w:val="00407C92"/>
    <w:rsid w:val="00483528"/>
    <w:rsid w:val="004A127C"/>
    <w:rsid w:val="004A78F2"/>
    <w:rsid w:val="004E7A3B"/>
    <w:rsid w:val="005772AF"/>
    <w:rsid w:val="0057782D"/>
    <w:rsid w:val="005D4C99"/>
    <w:rsid w:val="00620840"/>
    <w:rsid w:val="00631195"/>
    <w:rsid w:val="006C1C7A"/>
    <w:rsid w:val="006F27FD"/>
    <w:rsid w:val="0073373E"/>
    <w:rsid w:val="007C72FC"/>
    <w:rsid w:val="00807F8F"/>
    <w:rsid w:val="00827196"/>
    <w:rsid w:val="009169DB"/>
    <w:rsid w:val="00955810"/>
    <w:rsid w:val="009608AF"/>
    <w:rsid w:val="00A05FC2"/>
    <w:rsid w:val="00AD7BCD"/>
    <w:rsid w:val="00AF4FF2"/>
    <w:rsid w:val="00B26EA5"/>
    <w:rsid w:val="00B62E9F"/>
    <w:rsid w:val="00C206F6"/>
    <w:rsid w:val="00C75AAD"/>
    <w:rsid w:val="00D01951"/>
    <w:rsid w:val="00D05DA9"/>
    <w:rsid w:val="00D62AD7"/>
    <w:rsid w:val="00D76D4B"/>
    <w:rsid w:val="00D8781D"/>
    <w:rsid w:val="00DA6F80"/>
    <w:rsid w:val="00DF308A"/>
    <w:rsid w:val="00ED6799"/>
    <w:rsid w:val="00F72F96"/>
    <w:rsid w:val="00F746D1"/>
    <w:rsid w:val="00F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8E9F0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76D4B"/>
  </w:style>
  <w:style w:type="paragraph" w:styleId="ListParagraph">
    <w:name w:val="List Paragraph"/>
    <w:basedOn w:val="Normal"/>
    <w:uiPriority w:val="34"/>
    <w:qFormat/>
    <w:rsid w:val="0013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54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46</cp:revision>
  <cp:lastPrinted>2002-09-23T09:13:00Z</cp:lastPrinted>
  <dcterms:created xsi:type="dcterms:W3CDTF">2020-02-04T14:25:00Z</dcterms:created>
  <dcterms:modified xsi:type="dcterms:W3CDTF">2023-03-28T08:58:00Z</dcterms:modified>
  <cp:category>Rev 1.1;last template edit 3-5-05 gje</cp:category>
</cp:coreProperties>
</file>