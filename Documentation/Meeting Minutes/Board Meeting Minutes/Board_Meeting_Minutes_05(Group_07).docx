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326C" w14:textId="77777777" w:rsidR="00096F23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9EE29C7" w14:textId="77777777" w:rsidR="00096F23" w:rsidRDefault="00096F23">
      <w:pPr>
        <w:pStyle w:val="Heading5"/>
      </w:pPr>
    </w:p>
    <w:p w14:paraId="40C5C19C" w14:textId="77777777" w:rsidR="00096F23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DA1637F" w14:textId="77777777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3372F992" w14:textId="590C06F4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B26EA5">
        <w:rPr>
          <w:i/>
          <w:sz w:val="20"/>
        </w:rPr>
        <w:t>e.g.,</w:t>
      </w:r>
      <w:r>
        <w:rPr>
          <w:i/>
          <w:sz w:val="20"/>
        </w:rPr>
        <w:t xml:space="preserve"> shared drive or website)</w:t>
      </w:r>
    </w:p>
    <w:p w14:paraId="5CDD2862" w14:textId="77777777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2B632958" w14:textId="77777777" w:rsidR="00096F23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1635E478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096F23" w14:paraId="294661A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C8A9EB8" w14:textId="77777777" w:rsidR="00096F23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5CF7CB7D" w14:textId="090A0FF7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A website featuring an Artificial Intelligence Based Chat bot for Omantha Tire House.</w:t>
            </w:r>
          </w:p>
        </w:tc>
      </w:tr>
      <w:tr w:rsidR="00096F23" w14:paraId="5C57BC82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C1D75C7" w14:textId="52E7782F" w:rsidR="00096F23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</w:t>
            </w:r>
            <w:r w:rsidR="003D4769">
              <w:rPr>
                <w:b/>
                <w:i w:val="0"/>
                <w:sz w:val="20"/>
              </w:rPr>
              <w:t>:</w:t>
            </w:r>
            <w:r w:rsidR="003D4769">
              <w:rPr>
                <w:i w:val="0"/>
                <w:sz w:val="20"/>
              </w:rPr>
              <w:t xml:space="preserve"> </w:t>
            </w:r>
            <w:r w:rsidR="003D4769">
              <w:rPr>
                <w:i w:val="0"/>
              </w:rPr>
              <w:t>(</w:t>
            </w:r>
            <w:r>
              <w:rPr>
                <w:i w:val="0"/>
                <w:sz w:val="16"/>
              </w:rPr>
              <w:t>MM/DD/YYYY)</w:t>
            </w:r>
          </w:p>
        </w:tc>
        <w:tc>
          <w:tcPr>
            <w:tcW w:w="3060" w:type="dxa"/>
          </w:tcPr>
          <w:p w14:paraId="613BFD8D" w14:textId="6A747A7E" w:rsidR="00096F23" w:rsidRDefault="00795A3D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04</w:t>
            </w:r>
            <w:r w:rsidR="003D4769">
              <w:rPr>
                <w:i w:val="0"/>
                <w:sz w:val="20"/>
              </w:rPr>
              <w:t>/0</w:t>
            </w:r>
            <w:r>
              <w:rPr>
                <w:i w:val="0"/>
                <w:sz w:val="20"/>
              </w:rPr>
              <w:t>3</w:t>
            </w:r>
            <w:r w:rsidR="003D4769">
              <w:rPr>
                <w:i w:val="0"/>
                <w:sz w:val="20"/>
              </w:rPr>
              <w:t>/2023</w:t>
            </w:r>
          </w:p>
        </w:tc>
        <w:tc>
          <w:tcPr>
            <w:tcW w:w="1800" w:type="dxa"/>
            <w:shd w:val="pct12" w:color="auto" w:fill="FFFFFF"/>
          </w:tcPr>
          <w:p w14:paraId="557AF525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91B6DFF" w14:textId="5E8B0F05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On Campus</w:t>
            </w:r>
          </w:p>
        </w:tc>
      </w:tr>
      <w:tr w:rsidR="00096F23" w14:paraId="3B5BD530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CE79E25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4CAABFE4" w14:textId="1E7CD632" w:rsidR="00096F23" w:rsidRDefault="003D4769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4D906E7C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8EB7106" w14:textId="7298BC43" w:rsidR="00096F23" w:rsidRDefault="00D76D4B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10 Minutes</w:t>
            </w:r>
          </w:p>
        </w:tc>
      </w:tr>
    </w:tbl>
    <w:p w14:paraId="4D0E5C64" w14:textId="77777777" w:rsidR="00096F23" w:rsidRDefault="00096F23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55C14ACC" w14:textId="77777777">
        <w:trPr>
          <w:cantSplit/>
        </w:trPr>
        <w:tc>
          <w:tcPr>
            <w:tcW w:w="10080" w:type="dxa"/>
            <w:shd w:val="clear" w:color="auto" w:fill="800000"/>
          </w:tcPr>
          <w:p w14:paraId="3AFB4CE2" w14:textId="77777777" w:rsidR="00096F23" w:rsidRDefault="003352A2">
            <w:pPr>
              <w:pStyle w:val="Heading3"/>
            </w:pPr>
            <w:r>
              <w:t>1. Purpose of Meeting</w:t>
            </w:r>
          </w:p>
        </w:tc>
      </w:tr>
      <w:tr w:rsidR="00096F23" w14:paraId="2DD8EB70" w14:textId="77777777">
        <w:trPr>
          <w:cantSplit/>
          <w:trHeight w:val="252"/>
        </w:trPr>
        <w:tc>
          <w:tcPr>
            <w:tcW w:w="10080" w:type="dxa"/>
          </w:tcPr>
          <w:p w14:paraId="735F65FF" w14:textId="6C63E456" w:rsidR="00096F23" w:rsidRDefault="00D76D4B">
            <w:pPr>
              <w:pStyle w:val="CovFormText"/>
              <w:rPr>
                <w:sz w:val="20"/>
              </w:rPr>
            </w:pPr>
            <w:r w:rsidRPr="00D76D4B">
              <w:rPr>
                <w:sz w:val="20"/>
              </w:rPr>
              <w:t>Project Board Meeting</w:t>
            </w:r>
            <w:r>
              <w:rPr>
                <w:sz w:val="20"/>
              </w:rPr>
              <w:t xml:space="preserve"> Week 0</w:t>
            </w:r>
            <w:r w:rsidR="00795A3D">
              <w:rPr>
                <w:sz w:val="20"/>
              </w:rPr>
              <w:t>5</w:t>
            </w:r>
          </w:p>
        </w:tc>
      </w:tr>
    </w:tbl>
    <w:p w14:paraId="75CCEEA4" w14:textId="77777777" w:rsidR="00096F23" w:rsidRDefault="00096F2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096F23" w14:paraId="67542E92" w14:textId="77777777" w:rsidTr="00D76D4B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51EC0A4E" w14:textId="2FBE8DCF" w:rsidR="00096F23" w:rsidRDefault="003352A2">
            <w:pPr>
              <w:pStyle w:val="Heading3"/>
            </w:pPr>
            <w:r>
              <w:t xml:space="preserve">2. Attendance at </w:t>
            </w:r>
            <w:r w:rsidR="003D4769">
              <w:t>Meeting</w:t>
            </w:r>
            <w:r w:rsidR="003D4769">
              <w:rPr>
                <w:sz w:val="22"/>
              </w:rPr>
              <w:t xml:space="preserve"> </w:t>
            </w:r>
          </w:p>
        </w:tc>
      </w:tr>
      <w:tr w:rsidR="00096F23" w14:paraId="571843AB" w14:textId="77777777" w:rsidTr="00D76D4B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238B87E2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3AE8B1B5" w14:textId="20110772" w:rsidR="00096F23" w:rsidRDefault="003D4769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Department. /</w:t>
            </w:r>
            <w:r w:rsidR="003352A2"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BF646F9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020D6640" w14:textId="77777777" w:rsidR="00096F23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D76D4B" w14:paraId="64C52E7B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8ED95" w14:textId="6A20BB8B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EF64A3" w14:textId="04C7A5F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F4B68D" w14:textId="7A364F0A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0C2A71" w14:textId="108324D4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D76D4B" w14:paraId="7C7C9EA4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950111" w14:textId="1228859A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56E7F5" w14:textId="379A1B5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0D625F" w14:textId="2E17D3DD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838B1D" w14:textId="6327976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D76D4B" w14:paraId="6A715444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DEE1E1" w14:textId="00E84D9F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8C4896" w14:textId="6AF6824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95FC9" w14:textId="0DF0125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06C6BD3" w14:textId="4DFC7C6E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D76D4B" w14:paraId="71013FAC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BAB402" w14:textId="6A3E6638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987B81" w14:textId="76E45F83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C6E857" w14:textId="3231176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CC41B4" w14:textId="205AC892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+94 70 213 2611</w:t>
            </w:r>
          </w:p>
        </w:tc>
      </w:tr>
      <w:tr w:rsidR="00D76D4B" w14:paraId="022D52B5" w14:textId="77777777" w:rsidTr="00D76D4B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7F4ACE9" w14:textId="55CD44D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09A4820" w14:textId="3ED67745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9CDD988" w14:textId="44AA6E61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91EEB16" w14:textId="595950AF" w:rsidR="00D76D4B" w:rsidRDefault="00D76D4B" w:rsidP="00D76D4B">
            <w:pPr>
              <w:pStyle w:val="CovFormText"/>
              <w:rPr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1FCAA792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49F8BB1D" w14:textId="77777777">
        <w:trPr>
          <w:cantSplit/>
        </w:trPr>
        <w:tc>
          <w:tcPr>
            <w:tcW w:w="10080" w:type="dxa"/>
            <w:shd w:val="clear" w:color="auto" w:fill="800000"/>
          </w:tcPr>
          <w:p w14:paraId="3C8B6043" w14:textId="77777777" w:rsidR="00096F23" w:rsidRDefault="003352A2">
            <w:pPr>
              <w:pStyle w:val="Heading3"/>
            </w:pPr>
            <w:r>
              <w:lastRenderedPageBreak/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096F23" w14:paraId="38067E39" w14:textId="77777777">
        <w:trPr>
          <w:cantSplit/>
        </w:trPr>
        <w:tc>
          <w:tcPr>
            <w:tcW w:w="10080" w:type="dxa"/>
          </w:tcPr>
          <w:p w14:paraId="2357FB6F" w14:textId="13B778D3" w:rsidR="00DB2B6D" w:rsidRDefault="00DB2B6D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r w:rsidRPr="00DB2B6D">
              <w:rPr>
                <w:sz w:val="20"/>
              </w:rPr>
              <w:t>Highlight Report Document</w:t>
            </w:r>
            <w:r w:rsidRPr="00DB2B6D">
              <w:rPr>
                <w:sz w:val="20"/>
              </w:rPr>
              <w:t xml:space="preserve"> </w:t>
            </w:r>
          </w:p>
          <w:p w14:paraId="5A3A4B5C" w14:textId="682660AF" w:rsidR="004912BF" w:rsidRDefault="004912BF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61C65">
              <w:rPr>
                <w:sz w:val="20"/>
              </w:rPr>
              <w:t xml:space="preserve">Discussion and updates on previous week individual performance. </w:t>
            </w:r>
          </w:p>
          <w:p w14:paraId="0969FB24" w14:textId="05230033" w:rsidR="004912BF" w:rsidRDefault="004912BF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 </w:t>
            </w:r>
            <w:r w:rsidR="001F2F80" w:rsidRPr="001F2F80">
              <w:rPr>
                <w:sz w:val="20"/>
              </w:rPr>
              <w:t>SBS Diagram</w:t>
            </w:r>
          </w:p>
          <w:p w14:paraId="7C99325B" w14:textId="2DA4C275" w:rsidR="008E3D42" w:rsidRDefault="008E3D42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 </w:t>
            </w:r>
            <w:r w:rsidRPr="008E3D42">
              <w:rPr>
                <w:sz w:val="20"/>
              </w:rPr>
              <w:t>PDM Diagram</w:t>
            </w:r>
          </w:p>
          <w:p w14:paraId="1250C1F7" w14:textId="6517E48C" w:rsidR="001F2F80" w:rsidRDefault="001F2F80" w:rsidP="001F2F80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 </w:t>
            </w:r>
            <w:r w:rsidRPr="001F2F80">
              <w:rPr>
                <w:sz w:val="20"/>
              </w:rPr>
              <w:t>AOA Daigram</w:t>
            </w:r>
          </w:p>
          <w:p w14:paraId="3D7005E0" w14:textId="4703F0F1" w:rsidR="001F2F80" w:rsidRDefault="001F2F80" w:rsidP="001F2F80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>Show</w:t>
            </w:r>
            <w:r>
              <w:rPr>
                <w:sz w:val="20"/>
              </w:rPr>
              <w:t xml:space="preserve"> the </w:t>
            </w:r>
            <w:r w:rsidRPr="001F2F80">
              <w:rPr>
                <w:sz w:val="20"/>
              </w:rPr>
              <w:t>SBS Diagram</w:t>
            </w:r>
          </w:p>
          <w:p w14:paraId="0850FE2F" w14:textId="6D64FF77" w:rsidR="004912BF" w:rsidRPr="0009718A" w:rsidRDefault="004912BF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Show the </w:t>
            </w:r>
            <w:r w:rsidR="0048170B">
              <w:rPr>
                <w:rFonts w:cs="Arial"/>
                <w:color w:val="000000"/>
                <w:sz w:val="20"/>
              </w:rPr>
              <w:t xml:space="preserve">Quality log </w:t>
            </w:r>
          </w:p>
          <w:p w14:paraId="34464AE8" w14:textId="77777777" w:rsidR="004912BF" w:rsidRDefault="004912BF" w:rsidP="004912BF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>
              <w:rPr>
                <w:sz w:val="20"/>
              </w:rPr>
              <w:t xml:space="preserve">the </w:t>
            </w:r>
            <w:r w:rsidRPr="0009718A">
              <w:rPr>
                <w:sz w:val="20"/>
              </w:rPr>
              <w:t>Risk management Plan and Risk Log</w:t>
            </w:r>
          </w:p>
          <w:p w14:paraId="662F1A07" w14:textId="3F7C3105" w:rsidR="004912BF" w:rsidRPr="001F2F80" w:rsidRDefault="004912BF" w:rsidP="001F2F80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545E64">
              <w:rPr>
                <w:sz w:val="20"/>
              </w:rPr>
              <w:t xml:space="preserve">Show </w:t>
            </w:r>
            <w:r>
              <w:rPr>
                <w:sz w:val="20"/>
              </w:rPr>
              <w:t>the meeting minutes documents</w:t>
            </w:r>
          </w:p>
        </w:tc>
      </w:tr>
    </w:tbl>
    <w:p w14:paraId="6C2517F6" w14:textId="77777777" w:rsidR="00096F23" w:rsidRDefault="00096F23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96F23" w14:paraId="55A9BC0F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66152E9A" w14:textId="77777777" w:rsidR="00096F23" w:rsidRDefault="003352A2">
            <w:pPr>
              <w:pStyle w:val="Heading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96F23" w14:paraId="07068F45" w14:textId="77777777">
        <w:trPr>
          <w:cantSplit/>
        </w:trPr>
        <w:tc>
          <w:tcPr>
            <w:tcW w:w="10080" w:type="dxa"/>
          </w:tcPr>
          <w:p w14:paraId="67956279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Summary:</w:t>
            </w:r>
          </w:p>
          <w:p w14:paraId="68EFAF6B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 The director board held a meeting to review the proposed project.</w:t>
            </w:r>
          </w:p>
          <w:p w14:paraId="4E29988D" w14:textId="36A55615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 xml:space="preserve">• </w:t>
            </w:r>
            <w:r w:rsidR="001F2F80">
              <w:rPr>
                <w:sz w:val="20"/>
              </w:rPr>
              <w:t>Discussed</w:t>
            </w:r>
            <w:r w:rsidRPr="00DF308A">
              <w:rPr>
                <w:sz w:val="20"/>
              </w:rPr>
              <w:t xml:space="preserve"> </w:t>
            </w:r>
            <w:r w:rsidR="001F2F80">
              <w:rPr>
                <w:sz w:val="20"/>
              </w:rPr>
              <w:t xml:space="preserve">about </w:t>
            </w:r>
            <w:r w:rsidR="001F2F80" w:rsidRPr="008E3D42">
              <w:rPr>
                <w:sz w:val="20"/>
              </w:rPr>
              <w:t>PDM Diagram</w:t>
            </w:r>
            <w:r w:rsidR="001F2F80">
              <w:rPr>
                <w:sz w:val="20"/>
              </w:rPr>
              <w:t>,</w:t>
            </w:r>
            <w:r w:rsidR="001F2F80" w:rsidRPr="001F2F80">
              <w:rPr>
                <w:sz w:val="20"/>
              </w:rPr>
              <w:t xml:space="preserve"> </w:t>
            </w:r>
            <w:r w:rsidR="001F2F80" w:rsidRPr="001F2F80">
              <w:rPr>
                <w:sz w:val="20"/>
              </w:rPr>
              <w:t>AOA Daigram</w:t>
            </w:r>
            <w:r w:rsidR="001F2F80">
              <w:rPr>
                <w:sz w:val="20"/>
              </w:rPr>
              <w:t>,</w:t>
            </w:r>
            <w:r w:rsidR="001F2F80" w:rsidRPr="001F2F80">
              <w:rPr>
                <w:sz w:val="20"/>
              </w:rPr>
              <w:t xml:space="preserve"> </w:t>
            </w:r>
            <w:r w:rsidR="001F2F80" w:rsidRPr="001F2F80">
              <w:rPr>
                <w:sz w:val="20"/>
              </w:rPr>
              <w:t>SBS Diagram</w:t>
            </w:r>
            <w:r w:rsidR="001F2F80">
              <w:rPr>
                <w:sz w:val="20"/>
              </w:rPr>
              <w:t xml:space="preserve"> and </w:t>
            </w:r>
            <w:r w:rsidR="001F2F80">
              <w:rPr>
                <w:sz w:val="20"/>
              </w:rPr>
              <w:t>EV Analysis</w:t>
            </w:r>
            <w:r w:rsidRPr="00DF308A">
              <w:rPr>
                <w:sz w:val="20"/>
              </w:rPr>
              <w:t>.</w:t>
            </w:r>
          </w:p>
          <w:p w14:paraId="7EF9ADED" w14:textId="03C05E58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 xml:space="preserve">• Individual performance evaluations were given to </w:t>
            </w:r>
            <w:r w:rsidR="004912BF">
              <w:rPr>
                <w:sz w:val="20"/>
              </w:rPr>
              <w:t>supervisor</w:t>
            </w:r>
            <w:r w:rsidRPr="00DF308A">
              <w:rPr>
                <w:sz w:val="20"/>
              </w:rPr>
              <w:t>.</w:t>
            </w:r>
          </w:p>
          <w:p w14:paraId="4A70D4F1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</w:p>
          <w:p w14:paraId="65A5FDDC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Decisions:</w:t>
            </w:r>
          </w:p>
          <w:p w14:paraId="2C08D8BC" w14:textId="16D27629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 xml:space="preserve">• </w:t>
            </w:r>
            <w:r w:rsidR="004912BF">
              <w:rPr>
                <w:sz w:val="20"/>
              </w:rPr>
              <w:t>supervisor</w:t>
            </w:r>
            <w:r w:rsidR="004912BF" w:rsidRPr="00DF308A">
              <w:rPr>
                <w:sz w:val="20"/>
              </w:rPr>
              <w:t xml:space="preserve"> </w:t>
            </w:r>
            <w:r w:rsidR="004912BF">
              <w:rPr>
                <w:sz w:val="20"/>
              </w:rPr>
              <w:t xml:space="preserve">‘s </w:t>
            </w:r>
            <w:r w:rsidRPr="00DF308A">
              <w:rPr>
                <w:sz w:val="20"/>
              </w:rPr>
              <w:t>performance evaluations were likely taken into account for decisions regarding his professional development and involvement in the project.</w:t>
            </w:r>
          </w:p>
          <w:p w14:paraId="6A6F68C7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</w:p>
          <w:p w14:paraId="4F139B3E" w14:textId="77777777" w:rsidR="00DF308A" w:rsidRPr="00DF308A" w:rsidRDefault="00DF308A" w:rsidP="00DF308A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Issues:</w:t>
            </w:r>
          </w:p>
          <w:p w14:paraId="6BA07DCA" w14:textId="4F9722ED" w:rsidR="00096F23" w:rsidRDefault="00DF308A" w:rsidP="000120FD">
            <w:pPr>
              <w:pStyle w:val="CovFormText"/>
              <w:keepNext/>
              <w:rPr>
                <w:sz w:val="20"/>
              </w:rPr>
            </w:pPr>
            <w:r w:rsidRPr="00DF308A">
              <w:rPr>
                <w:sz w:val="20"/>
              </w:rPr>
              <w:t>•</w:t>
            </w:r>
            <w:r>
              <w:rPr>
                <w:sz w:val="20"/>
              </w:rPr>
              <w:t xml:space="preserve"> </w:t>
            </w:r>
            <w:r w:rsidRPr="00DF308A">
              <w:rPr>
                <w:sz w:val="20"/>
              </w:rPr>
              <w:t>During the meeting, potential areas for improvement or any concerns related to the proposed project may have been identified.</w:t>
            </w:r>
          </w:p>
        </w:tc>
      </w:tr>
    </w:tbl>
    <w:p w14:paraId="21B2F84D" w14:textId="77777777" w:rsidR="00096F23" w:rsidRDefault="00096F2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4"/>
        <w:gridCol w:w="2456"/>
        <w:gridCol w:w="1620"/>
      </w:tblGrid>
      <w:tr w:rsidR="00096F23" w14:paraId="2B0149AA" w14:textId="77777777" w:rsidTr="0073373E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69EC5838" w14:textId="15406C9F" w:rsidR="00096F23" w:rsidRDefault="003352A2">
            <w:pPr>
              <w:pStyle w:val="Heading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 xml:space="preserve">Action </w:t>
            </w:r>
            <w:r w:rsidR="00D8781D">
              <w:rPr>
                <w:sz w:val="24"/>
              </w:rPr>
              <w:t>Items</w:t>
            </w:r>
          </w:p>
        </w:tc>
      </w:tr>
      <w:tr w:rsidR="00096F23" w14:paraId="39DC0FE1" w14:textId="77777777" w:rsidTr="00D05DA9">
        <w:trPr>
          <w:cantSplit/>
        </w:trPr>
        <w:tc>
          <w:tcPr>
            <w:tcW w:w="6004" w:type="dxa"/>
            <w:tcBorders>
              <w:top w:val="nil"/>
              <w:bottom w:val="nil"/>
            </w:tcBorders>
            <w:shd w:val="pct12" w:color="auto" w:fill="FFFFFF"/>
          </w:tcPr>
          <w:p w14:paraId="6B73D91E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456" w:type="dxa"/>
            <w:tcBorders>
              <w:top w:val="nil"/>
              <w:bottom w:val="nil"/>
            </w:tcBorders>
            <w:shd w:val="pct12" w:color="auto" w:fill="FFFFFF"/>
          </w:tcPr>
          <w:p w14:paraId="565D5659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55C67750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73373E" w14:paraId="0D9C2667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5A0015" w14:textId="2611DC2B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Completed Daily Log Document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C1FB32" w14:textId="11A64864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CE97A4" w14:textId="46DA8C45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iCs/>
                <w:sz w:val="20"/>
              </w:rPr>
              <w:t>23/02/2023</w:t>
            </w:r>
          </w:p>
        </w:tc>
      </w:tr>
      <w:tr w:rsidR="0073373E" w14:paraId="27B089AE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9FD42" w14:textId="0565FAE5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="007652BF" w:rsidRPr="007652BF">
              <w:rPr>
                <w:rFonts w:cs="Arial"/>
                <w:color w:val="000000"/>
                <w:sz w:val="20"/>
              </w:rPr>
              <w:t>Completed SBS Diagram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59D86" w14:textId="2B972369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DA901A3" w14:textId="3961A8C2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  <w:tr w:rsidR="0073373E" w14:paraId="5523BE3D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EAC48" w14:textId="578401E5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Completed Quality log documents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44185A" w14:textId="62CE8B4D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67187F" w14:textId="2FDA2711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  <w:tr w:rsidR="007652BF" w14:paraId="4CE10645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2672D2" w14:textId="09401DFD" w:rsidR="007652BF" w:rsidRDefault="007652BF" w:rsidP="0073373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7652BF">
              <w:rPr>
                <w:rFonts w:cs="Arial"/>
                <w:color w:val="000000"/>
                <w:sz w:val="20"/>
              </w:rPr>
              <w:t>Completed PDM Diagram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0FA1C2" w14:textId="0CDBD55C" w:rsidR="007652BF" w:rsidRPr="00BC4D78" w:rsidRDefault="007652BF" w:rsidP="0073373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</w:t>
            </w: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BD3D2F" w14:textId="77777777" w:rsidR="007652BF" w:rsidRPr="00440050" w:rsidRDefault="007652BF" w:rsidP="0073373E">
            <w:pPr>
              <w:pStyle w:val="CovFormText"/>
              <w:keepNext/>
              <w:keepLines/>
              <w:rPr>
                <w:iCs/>
                <w:sz w:val="20"/>
              </w:rPr>
            </w:pPr>
          </w:p>
        </w:tc>
      </w:tr>
      <w:tr w:rsidR="0073373E" w14:paraId="2CFC1899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461EF9" w14:textId="5A72AA2A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5772AF">
              <w:rPr>
                <w:rFonts w:cs="Arial"/>
                <w:color w:val="000000"/>
                <w:sz w:val="20"/>
              </w:rPr>
              <w:t>Risk Log Document</w:t>
            </w:r>
            <w:r>
              <w:rPr>
                <w:rFonts w:cs="Arial"/>
                <w:color w:val="000000"/>
                <w:sz w:val="20"/>
              </w:rPr>
              <w:t xml:space="preserve">, </w:t>
            </w:r>
            <w:r w:rsidRPr="005772AF">
              <w:rPr>
                <w:rFonts w:cs="Arial"/>
                <w:color w:val="000000"/>
                <w:sz w:val="20"/>
              </w:rPr>
              <w:t>Risk Management Plan Document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1F171E" w14:textId="05FF25F6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C69984" w14:textId="70873306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  <w:tr w:rsidR="00413693" w14:paraId="09B51523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D405D" w14:textId="4C95FE83" w:rsidR="00413693" w:rsidRDefault="00413693" w:rsidP="0073373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413693">
              <w:rPr>
                <w:rFonts w:cs="Arial"/>
                <w:color w:val="000000"/>
                <w:sz w:val="20"/>
              </w:rPr>
              <w:t>Completed Precedence Diagram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9AFEEA" w14:textId="01F62193" w:rsidR="00413693" w:rsidRPr="00BC4D78" w:rsidRDefault="00413693" w:rsidP="0073373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</w:t>
            </w: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032034B" w14:textId="16F2E9B8" w:rsidR="00413693" w:rsidRPr="00440050" w:rsidRDefault="00413693" w:rsidP="0073373E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  <w:tr w:rsidR="00413693" w14:paraId="21394490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6FAE40" w14:textId="11EE29CE" w:rsidR="00413693" w:rsidRPr="00413693" w:rsidRDefault="00413693" w:rsidP="0073373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413693">
              <w:rPr>
                <w:rFonts w:cs="Arial"/>
                <w:color w:val="000000"/>
                <w:sz w:val="20"/>
              </w:rPr>
              <w:t>Completed AOA Daigram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7CAA16" w14:textId="75017965" w:rsidR="00413693" w:rsidRPr="00BC4D78" w:rsidRDefault="00413693" w:rsidP="0073373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</w:t>
            </w: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B95E9DA" w14:textId="2F922BBA" w:rsidR="00413693" w:rsidRPr="00440050" w:rsidRDefault="00413693" w:rsidP="0073373E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  <w:tr w:rsidR="0073373E" w14:paraId="2BF5ADB9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E486F89" w14:textId="595807A5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Pr="00C75AAD">
              <w:rPr>
                <w:rFonts w:cs="Arial"/>
                <w:color w:val="000000"/>
                <w:sz w:val="20"/>
              </w:rPr>
              <w:t>Meeting Munities Document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EBBF53" w14:textId="49151A4A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E17A3DA" w14:textId="33430694" w:rsidR="0073373E" w:rsidRDefault="0073373E" w:rsidP="0073373E">
            <w:pPr>
              <w:pStyle w:val="CovFormText"/>
              <w:keepNext/>
              <w:keepLines/>
              <w:rPr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  <w:tr w:rsidR="0073373E" w14:paraId="675942F0" w14:textId="77777777" w:rsidTr="00D05DA9">
        <w:trPr>
          <w:cantSplit/>
        </w:trPr>
        <w:tc>
          <w:tcPr>
            <w:tcW w:w="600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45E0C1" w14:textId="4DE05133" w:rsidR="0073373E" w:rsidRDefault="00D05DA9" w:rsidP="0073373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Completed </w:t>
            </w:r>
            <w:r w:rsidR="00413693" w:rsidRPr="00413693">
              <w:rPr>
                <w:rFonts w:cs="Arial"/>
                <w:color w:val="000000"/>
                <w:sz w:val="20"/>
              </w:rPr>
              <w:t>Highlight Report Document</w:t>
            </w:r>
          </w:p>
        </w:tc>
        <w:tc>
          <w:tcPr>
            <w:tcW w:w="245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CC3C0F" w14:textId="64796B89" w:rsidR="0073373E" w:rsidRDefault="0048170B" w:rsidP="0073373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  <w:r w:rsidR="00D05DA9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 w:rsidR="00D05DA9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 w:rsidR="00D05DA9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Risk Manager</w:t>
            </w:r>
            <w:r w:rsidR="00D05DA9"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7B28CD4F" w14:textId="5E6E330F" w:rsidR="0073373E" w:rsidRDefault="0073373E" w:rsidP="0073373E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440050">
              <w:rPr>
                <w:iCs/>
                <w:sz w:val="20"/>
              </w:rPr>
              <w:t>23/02/2023</w:t>
            </w:r>
          </w:p>
        </w:tc>
      </w:tr>
    </w:tbl>
    <w:p w14:paraId="0B166FA5" w14:textId="77777777" w:rsidR="00096F23" w:rsidRDefault="00096F23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096F23" w14:paraId="1E5C190D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76C5D3D2" w14:textId="0547324B" w:rsidR="00096F23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096F23" w14:paraId="76074D82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E39C1A4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69A14" w14:textId="1A001B60" w:rsidR="00096F23" w:rsidRDefault="00B26EA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03/03/2023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611C184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AD09" w14:textId="05E8524D" w:rsidR="00096F23" w:rsidRDefault="008846B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9B00212" w14:textId="77777777" w:rsidR="00096F23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C312D" w14:textId="65757FA7" w:rsidR="00096F23" w:rsidRDefault="008846B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On campus</w:t>
            </w:r>
          </w:p>
        </w:tc>
      </w:tr>
      <w:tr w:rsidR="00096F23" w14:paraId="7FC27534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1355CFB" w14:textId="77777777" w:rsidR="00096F23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CBA43" w14:textId="74B33C06" w:rsidR="00096F23" w:rsidRDefault="00382BE0">
            <w:pPr>
              <w:pStyle w:val="Header"/>
              <w:keepNext/>
              <w:keepLines/>
              <w:spacing w:before="60" w:after="60"/>
              <w:rPr>
                <w:b w:val="0"/>
                <w:sz w:val="20"/>
              </w:rPr>
            </w:pPr>
            <w:r w:rsidRPr="00382BE0">
              <w:rPr>
                <w:b w:val="0"/>
                <w:sz w:val="20"/>
              </w:rPr>
              <w:t xml:space="preserve">Discussing documents related to Assignment 01, </w:t>
            </w:r>
            <w:r w:rsidR="006C1C7A">
              <w:rPr>
                <w:b w:val="0"/>
                <w:sz w:val="20"/>
              </w:rPr>
              <w:t>D</w:t>
            </w:r>
            <w:r w:rsidRPr="00382BE0">
              <w:rPr>
                <w:b w:val="0"/>
                <w:sz w:val="20"/>
              </w:rPr>
              <w:t>iscussing things related to development activities</w:t>
            </w:r>
            <w:r w:rsidR="006C1C7A">
              <w:rPr>
                <w:b w:val="0"/>
                <w:sz w:val="20"/>
              </w:rPr>
              <w:t>.</w:t>
            </w:r>
          </w:p>
        </w:tc>
      </w:tr>
    </w:tbl>
    <w:p w14:paraId="62173610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CDDF" w14:textId="77777777" w:rsidR="00941BC8" w:rsidRDefault="00941BC8">
      <w:r>
        <w:separator/>
      </w:r>
    </w:p>
  </w:endnote>
  <w:endnote w:type="continuationSeparator" w:id="0">
    <w:p w14:paraId="09C26C65" w14:textId="77777777" w:rsidR="00941BC8" w:rsidRDefault="0094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96F23" w14:paraId="5F47898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BA2EECF" w14:textId="77777777" w:rsidR="00096F23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B06CB7" w14:textId="77777777" w:rsidR="00096F23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5673490B" w14:textId="77777777" w:rsidR="00096F23" w:rsidRDefault="0009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BD00" w14:textId="77777777" w:rsidR="00941BC8" w:rsidRDefault="00941BC8">
      <w:r>
        <w:separator/>
      </w:r>
    </w:p>
  </w:footnote>
  <w:footnote w:type="continuationSeparator" w:id="0">
    <w:p w14:paraId="3FBC4F1A" w14:textId="77777777" w:rsidR="00941BC8" w:rsidRDefault="00941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096F23" w14:paraId="1E87404F" w14:textId="77777777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B7350F0" w14:textId="7FCB83B4" w:rsidR="00096F23" w:rsidRDefault="003D4769">
          <w:pPr>
            <w:rPr>
              <w:rFonts w:ascii="Times New Roman" w:hAnsi="Times New Roman"/>
              <w:i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9264" behindDoc="1" locked="0" layoutInCell="1" allowOverlap="1" wp14:anchorId="49B75970" wp14:editId="1B44E29A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1F503A5" w14:textId="5C22BBD6" w:rsidR="00096F23" w:rsidRDefault="00096F23">
          <w:pPr>
            <w:rPr>
              <w:rFonts w:ascii="Arial Black" w:hAnsi="Arial Black"/>
            </w:rPr>
          </w:pP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6F999F8A" w14:textId="77777777" w:rsidR="00096F23" w:rsidRDefault="003352A2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738A5FB9" w14:textId="77777777" w:rsidR="00096F23" w:rsidRDefault="003352A2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45BAD32B" w14:textId="2047DBE4" w:rsidR="00096F23" w:rsidRDefault="00096F23"/>
  <w:p w14:paraId="2B43E281" w14:textId="77777777" w:rsidR="00096F23" w:rsidRDefault="00096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D676937"/>
    <w:multiLevelType w:val="hybridMultilevel"/>
    <w:tmpl w:val="4F8A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02310"/>
    <w:multiLevelType w:val="hybridMultilevel"/>
    <w:tmpl w:val="9C32B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6663532">
    <w:abstractNumId w:val="1"/>
  </w:num>
  <w:num w:numId="2" w16cid:durableId="1255363343">
    <w:abstractNumId w:val="0"/>
  </w:num>
  <w:num w:numId="3" w16cid:durableId="1033194021">
    <w:abstractNumId w:val="2"/>
  </w:num>
  <w:num w:numId="4" w16cid:durableId="1467427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20FD"/>
    <w:rsid w:val="00035EC1"/>
    <w:rsid w:val="00041024"/>
    <w:rsid w:val="00096F23"/>
    <w:rsid w:val="001F2F80"/>
    <w:rsid w:val="002E025C"/>
    <w:rsid w:val="002E1D96"/>
    <w:rsid w:val="003352A2"/>
    <w:rsid w:val="00382BE0"/>
    <w:rsid w:val="003D4769"/>
    <w:rsid w:val="00413693"/>
    <w:rsid w:val="0048170B"/>
    <w:rsid w:val="004912BF"/>
    <w:rsid w:val="004E7A3B"/>
    <w:rsid w:val="005772AF"/>
    <w:rsid w:val="00620840"/>
    <w:rsid w:val="006C1C7A"/>
    <w:rsid w:val="0073373E"/>
    <w:rsid w:val="007652BF"/>
    <w:rsid w:val="00795A3D"/>
    <w:rsid w:val="008846B0"/>
    <w:rsid w:val="008E3D42"/>
    <w:rsid w:val="009169DB"/>
    <w:rsid w:val="00941BC8"/>
    <w:rsid w:val="009608AF"/>
    <w:rsid w:val="00B26EA5"/>
    <w:rsid w:val="00B37F1C"/>
    <w:rsid w:val="00C75AAD"/>
    <w:rsid w:val="00D05DA9"/>
    <w:rsid w:val="00D76D4B"/>
    <w:rsid w:val="00D8781D"/>
    <w:rsid w:val="00DB2B6D"/>
    <w:rsid w:val="00DF308A"/>
    <w:rsid w:val="00F72F96"/>
    <w:rsid w:val="00F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8E9F0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7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40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29</cp:revision>
  <cp:lastPrinted>2002-09-23T09:13:00Z</cp:lastPrinted>
  <dcterms:created xsi:type="dcterms:W3CDTF">2020-02-04T14:25:00Z</dcterms:created>
  <dcterms:modified xsi:type="dcterms:W3CDTF">2023-03-28T07:17:00Z</dcterms:modified>
  <cp:category>Rev 1.1;last template edit 3-5-05 gje</cp:category>
</cp:coreProperties>
</file>