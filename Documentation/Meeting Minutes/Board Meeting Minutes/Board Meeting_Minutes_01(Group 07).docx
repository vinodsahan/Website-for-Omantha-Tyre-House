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14:paraId="012EB3FB" w14:textId="3BE8402D" w:rsidR="00197379" w:rsidRDefault="00DF0CB0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02/03/2023</w:t>
            </w:r>
          </w:p>
        </w:tc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6EE38381" w:rsidR="00197379" w:rsidRDefault="00A6187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Zoom Conference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73DFE30F" w:rsidR="00197379" w:rsidRDefault="00A6187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Vinod Sahan Nawarathna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54F1C278" w:rsidR="00197379" w:rsidRDefault="00A6187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26F4D388" w:rsidR="00197379" w:rsidRDefault="00DF0CB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To discuss the project idea. 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102C8507" w14:textId="28BFF438" w:rsidR="003E6972" w:rsidRDefault="003E6972" w:rsidP="003E6972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3E6972">
              <w:rPr>
                <w:sz w:val="20"/>
              </w:rPr>
              <w:t xml:space="preserve">Discussed </w:t>
            </w:r>
            <w:r w:rsidR="00BF5F01">
              <w:rPr>
                <w:sz w:val="20"/>
              </w:rPr>
              <w:t xml:space="preserve">the </w:t>
            </w:r>
            <w:r w:rsidRPr="003E6972">
              <w:rPr>
                <w:sz w:val="20"/>
              </w:rPr>
              <w:t xml:space="preserve">project idea with </w:t>
            </w:r>
            <w:r>
              <w:rPr>
                <w:sz w:val="20"/>
              </w:rPr>
              <w:t xml:space="preserve">the </w:t>
            </w:r>
            <w:r w:rsidR="00117AD5">
              <w:rPr>
                <w:sz w:val="20"/>
              </w:rPr>
              <w:t>supervisor</w:t>
            </w:r>
            <w:r w:rsidRPr="003E6972">
              <w:rPr>
                <w:sz w:val="20"/>
              </w:rPr>
              <w:t>.</w:t>
            </w:r>
          </w:p>
          <w:p w14:paraId="1A0C21F6" w14:textId="77777777" w:rsidR="003E6972" w:rsidRDefault="00BF5F01" w:rsidP="00BF5F01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BF5F01">
              <w:rPr>
                <w:sz w:val="20"/>
              </w:rPr>
              <w:t>Show progress and get feedback</w:t>
            </w:r>
          </w:p>
          <w:p w14:paraId="5B69B768" w14:textId="3BC89189" w:rsidR="00545E64" w:rsidRPr="00545E64" w:rsidRDefault="00545E64" w:rsidP="00545E64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545E64">
              <w:rPr>
                <w:sz w:val="20"/>
              </w:rPr>
              <w:t>Show project brief</w:t>
            </w:r>
          </w:p>
          <w:p w14:paraId="00D406B7" w14:textId="77777777" w:rsidR="00545E64" w:rsidRDefault="00545E64" w:rsidP="00545E64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545E64">
              <w:rPr>
                <w:sz w:val="20"/>
              </w:rPr>
              <w:t>Show Issue Log</w:t>
            </w:r>
          </w:p>
          <w:p w14:paraId="6685DBB1" w14:textId="6569F072" w:rsidR="00545E64" w:rsidRPr="00545E64" w:rsidRDefault="00545E64" w:rsidP="00545E64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>meeting minutes documents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7DE41C90" w14:textId="77777777" w:rsidR="00197379" w:rsidRDefault="00117AD5" w:rsidP="00117AD5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 w:rsidRPr="00117AD5">
              <w:rPr>
                <w:sz w:val="20"/>
              </w:rPr>
              <w:t xml:space="preserve">Discussed issues related to the </w:t>
            </w:r>
            <w:r>
              <w:rPr>
                <w:sz w:val="20"/>
              </w:rPr>
              <w:t>proposed project</w:t>
            </w:r>
          </w:p>
          <w:p w14:paraId="0313C648" w14:textId="57CD6895" w:rsidR="00117AD5" w:rsidRDefault="00117AD5" w:rsidP="00117AD5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 w:rsidRPr="00117AD5">
              <w:rPr>
                <w:sz w:val="20"/>
              </w:rPr>
              <w:t>Supervisor recommendation on changes in presented reports</w:t>
            </w:r>
          </w:p>
        </w:tc>
      </w:tr>
    </w:tbl>
    <w:p w14:paraId="2B43AAC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197379" w14:paraId="2C25AFDA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197379" w14:paraId="3C3C89D9" w14:textId="77777777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BD500" w14:textId="7E9E9888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Decide a suitable platform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72F13" w14:textId="5A467AA4" w:rsidR="00197379" w:rsidRDefault="007A521B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 w:rsidR="0017643B">
              <w:rPr>
                <w:sz w:val="20"/>
              </w:rPr>
              <w:t xml:space="preserve">, </w:t>
            </w:r>
            <w:r w:rsidR="00E66CC3" w:rsidRPr="00BC4D78">
              <w:rPr>
                <w:rFonts w:cs="Arial"/>
                <w:sz w:val="20"/>
              </w:rPr>
              <w:t>Start-up Manager</w:t>
            </w:r>
            <w:r w:rsidR="0017643B">
              <w:rPr>
                <w:sz w:val="20"/>
              </w:rPr>
              <w:t xml:space="preserve">, </w:t>
            </w:r>
            <w:r w:rsidR="00E66CC3"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F5D015" w14:textId="0FAEF9AB" w:rsidR="00197379" w:rsidRPr="0017643B" w:rsidRDefault="0017643B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17643B">
              <w:rPr>
                <w:iCs/>
                <w:sz w:val="20"/>
              </w:rPr>
              <w:t>02/</w:t>
            </w:r>
            <w:r w:rsidR="00857AE9">
              <w:rPr>
                <w:iCs/>
                <w:sz w:val="20"/>
              </w:rPr>
              <w:t>07</w:t>
            </w:r>
            <w:r w:rsidRPr="0017643B">
              <w:rPr>
                <w:iCs/>
                <w:sz w:val="20"/>
              </w:rPr>
              <w:t>/2023</w:t>
            </w:r>
          </w:p>
        </w:tc>
      </w:tr>
      <w:tr w:rsidR="00197379" w14:paraId="25655ECF" w14:textId="77777777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7A9DF550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Decide a suitable language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76735038" w:rsidR="00197379" w:rsidRDefault="007A521B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 w:rsidR="0017643B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17643B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FE49E3" w14:textId="6FDCAAA9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 w:rsidRPr="0017643B">
              <w:rPr>
                <w:iCs/>
                <w:sz w:val="20"/>
              </w:rPr>
              <w:t>02/</w:t>
            </w:r>
            <w:r w:rsidR="00857AE9">
              <w:rPr>
                <w:iCs/>
                <w:sz w:val="20"/>
              </w:rPr>
              <w:t>07</w:t>
            </w:r>
            <w:r w:rsidRPr="0017643B">
              <w:rPr>
                <w:iCs/>
                <w:sz w:val="20"/>
              </w:rPr>
              <w:t>/2023</w:t>
            </w:r>
          </w:p>
        </w:tc>
      </w:tr>
      <w:tr w:rsidR="00197379" w14:paraId="461C493D" w14:textId="77777777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300C5" w14:textId="0C436974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Start documentation in mendative report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149AD" w14:textId="70E8D592" w:rsidR="00197379" w:rsidRDefault="00E66CC3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17643B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17643B">
              <w:rPr>
                <w:sz w:val="20"/>
              </w:rPr>
              <w:t xml:space="preserve">, </w:t>
            </w:r>
            <w:r w:rsidR="007A521B" w:rsidRPr="00BC4D78">
              <w:rPr>
                <w:rFonts w:cs="Arial"/>
                <w:sz w:val="20"/>
              </w:rPr>
              <w:t>Risk Manager</w:t>
            </w:r>
            <w:r w:rsidR="0017643B">
              <w:rPr>
                <w:sz w:val="20"/>
              </w:rPr>
              <w:t xml:space="preserve">, </w:t>
            </w:r>
            <w:r w:rsidR="007A521B" w:rsidRPr="00BC4D78">
              <w:rPr>
                <w:rFonts w:cs="Arial"/>
                <w:sz w:val="20"/>
              </w:rPr>
              <w:t>Quality Manager</w:t>
            </w:r>
            <w:r w:rsidR="00857AE9">
              <w:rPr>
                <w:sz w:val="20"/>
              </w:rPr>
              <w:t xml:space="preserve">, </w:t>
            </w:r>
            <w:r w:rsidR="007A521B"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244FF6" w14:textId="3A4FB552" w:rsidR="00197379" w:rsidRDefault="001F62C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02/10/2023</w:t>
            </w:r>
          </w:p>
        </w:tc>
      </w:tr>
      <w:tr w:rsidR="00197379" w14:paraId="7F61290A" w14:textId="77777777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27DD5" w14:textId="4315EBCE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Get information from client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2289A" w14:textId="71ED7474" w:rsidR="00197379" w:rsidRDefault="00E66CC3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 w:rsidR="0017643B">
              <w:rPr>
                <w:rStyle w:val="ui-provider"/>
                <w:rFonts w:cs="Arial"/>
                <w:sz w:val="20"/>
              </w:rPr>
              <w:t xml:space="preserve">, </w:t>
            </w:r>
            <w:r w:rsidR="007A521B"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AC55B7" w14:textId="32762E08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 w:rsidRPr="0017643B">
              <w:rPr>
                <w:iCs/>
                <w:sz w:val="20"/>
              </w:rPr>
              <w:t>02/</w:t>
            </w:r>
            <w:r w:rsidR="00857AE9">
              <w:rPr>
                <w:iCs/>
                <w:sz w:val="20"/>
              </w:rPr>
              <w:t>06</w:t>
            </w:r>
            <w:r w:rsidRPr="0017643B">
              <w:rPr>
                <w:iCs/>
                <w:sz w:val="20"/>
              </w:rPr>
              <w:t>/2023</w:t>
            </w:r>
          </w:p>
        </w:tc>
      </w:tr>
      <w:tr w:rsidR="00197379" w14:paraId="7F712A04" w14:textId="77777777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D70637C" w14:textId="032A621A" w:rsidR="00197379" w:rsidRDefault="001764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Make sure the team members are working according to the timeline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BA579D1" w14:textId="75A9F665" w:rsidR="00197379" w:rsidRDefault="00E66CC3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63F24BC" w14:textId="40D55E9E" w:rsidR="00197379" w:rsidRDefault="00857A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-</w:t>
            </w:r>
          </w:p>
        </w:tc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58684E20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</w:t>
            </w:r>
            <w:sdt>
              <w:sdtPr>
                <w:rPr>
                  <w:i/>
                  <w:sz w:val="20"/>
                </w:rPr>
                <w:id w:val="1326937390"/>
                <w:placeholder>
                  <w:docPart w:val="BF68EFCDB76347A99F9FA083A20F22EA"/>
                </w:placeholder>
                <w:date w:fullDate="2023-02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4463F">
                  <w:rPr>
                    <w:sz w:val="20"/>
                  </w:rPr>
                  <w:t>2/10/2023</w:t>
                </w:r>
              </w:sdtContent>
            </w:sdt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E3FB" w14:textId="555F8958" w:rsidR="00197379" w:rsidRDefault="00857A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07/10/2021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12DFF0C8" w:rsidR="00197379" w:rsidRDefault="0034463F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7EB361A7" w:rsidR="00197379" w:rsidRDefault="0034463F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06B8EDCD" w:rsidR="00197379" w:rsidRPr="00857AE9" w:rsidRDefault="00EE4EAD">
            <w:pPr>
              <w:pStyle w:val="Header"/>
              <w:keepNext/>
              <w:keepLines/>
              <w:spacing w:before="60" w:after="60"/>
              <w:rPr>
                <w:b w:val="0"/>
                <w:bCs/>
                <w:sz w:val="20"/>
              </w:rPr>
            </w:pPr>
            <w:r w:rsidRPr="00EE4EAD">
              <w:rPr>
                <w:b w:val="0"/>
                <w:bCs/>
                <w:sz w:val="20"/>
              </w:rPr>
              <w:t>To present the project proposal.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21A1" w14:textId="77777777" w:rsidR="008F1841" w:rsidRDefault="008F1841">
      <w:r>
        <w:separator/>
      </w:r>
    </w:p>
  </w:endnote>
  <w:endnote w:type="continuationSeparator" w:id="0">
    <w:p w14:paraId="4A984B7B" w14:textId="77777777" w:rsidR="008F1841" w:rsidRDefault="008F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6CB9" w14:textId="77777777" w:rsidR="00857AE9" w:rsidRDefault="00857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ED6" w14:textId="77777777" w:rsidR="00857AE9" w:rsidRDefault="00857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4140" w14:textId="77777777" w:rsidR="008F1841" w:rsidRDefault="008F1841">
      <w:r>
        <w:separator/>
      </w:r>
    </w:p>
  </w:footnote>
  <w:footnote w:type="continuationSeparator" w:id="0">
    <w:p w14:paraId="4EBDFCA1" w14:textId="77777777" w:rsidR="008F1841" w:rsidRDefault="008F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203F" w14:textId="77777777" w:rsidR="00857AE9" w:rsidRDefault="00857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492A" w14:textId="77777777" w:rsidR="00857AE9" w:rsidRDefault="00857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2FE"/>
    <w:multiLevelType w:val="hybridMultilevel"/>
    <w:tmpl w:val="1552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E1154E"/>
    <w:multiLevelType w:val="hybridMultilevel"/>
    <w:tmpl w:val="20C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1"/>
  </w:num>
  <w:num w:numId="2" w16cid:durableId="1643195478">
    <w:abstractNumId w:val="0"/>
  </w:num>
  <w:num w:numId="3" w16cid:durableId="167518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117AD5"/>
    <w:rsid w:val="0017643B"/>
    <w:rsid w:val="00197379"/>
    <w:rsid w:val="001F62C8"/>
    <w:rsid w:val="0022184F"/>
    <w:rsid w:val="00330157"/>
    <w:rsid w:val="003352A2"/>
    <w:rsid w:val="0034463F"/>
    <w:rsid w:val="003E3F3F"/>
    <w:rsid w:val="003E6972"/>
    <w:rsid w:val="00497DAA"/>
    <w:rsid w:val="004D3825"/>
    <w:rsid w:val="00545E64"/>
    <w:rsid w:val="007A521B"/>
    <w:rsid w:val="00857AE9"/>
    <w:rsid w:val="008F1841"/>
    <w:rsid w:val="00995799"/>
    <w:rsid w:val="00A5050E"/>
    <w:rsid w:val="00A6187B"/>
    <w:rsid w:val="00AD6DFD"/>
    <w:rsid w:val="00BA4D32"/>
    <w:rsid w:val="00BC4D78"/>
    <w:rsid w:val="00BF5F01"/>
    <w:rsid w:val="00C65F3C"/>
    <w:rsid w:val="00D562AF"/>
    <w:rsid w:val="00DF0CB0"/>
    <w:rsid w:val="00E66CC3"/>
    <w:rsid w:val="00EE4EAD"/>
    <w:rsid w:val="00F50DE1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68EFCDB76347A99F9FA083A20F2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6F35-8D58-41C8-A43A-C665B7AC50FA}"/>
      </w:docPartPr>
      <w:docPartBody>
        <w:p w:rsidR="00F85FB3" w:rsidRDefault="0081447E" w:rsidP="0081447E">
          <w:pPr>
            <w:pStyle w:val="BF68EFCDB76347A99F9FA083A20F22EA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E"/>
    <w:rsid w:val="007E7B21"/>
    <w:rsid w:val="0081447E"/>
    <w:rsid w:val="00931056"/>
    <w:rsid w:val="00F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47E"/>
    <w:rPr>
      <w:color w:val="808080"/>
    </w:rPr>
  </w:style>
  <w:style w:type="paragraph" w:customStyle="1" w:styleId="BF68EFCDB76347A99F9FA083A20F22EA">
    <w:name w:val="BF68EFCDB76347A99F9FA083A20F22EA"/>
    <w:rsid w:val="00814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133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15</cp:revision>
  <cp:lastPrinted>2002-09-23T09:13:00Z</cp:lastPrinted>
  <dcterms:created xsi:type="dcterms:W3CDTF">2020-02-04T14:25:00Z</dcterms:created>
  <dcterms:modified xsi:type="dcterms:W3CDTF">2023-03-28T06:34:00Z</dcterms:modified>
  <cp:category>Rev 1.1;last template edit 3-5-05 gje</cp:category>
</cp:coreProperties>
</file>