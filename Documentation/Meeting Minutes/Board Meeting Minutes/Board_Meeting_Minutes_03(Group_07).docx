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F66C" w14:textId="77777777" w:rsidR="00197379" w:rsidRDefault="003352A2">
      <w:pPr>
        <w:pStyle w:val="Heading1"/>
        <w:rPr>
          <w:b/>
          <w:color w:val="0000FF"/>
        </w:rPr>
      </w:pPr>
      <w:r>
        <w:rPr>
          <w:b/>
          <w:color w:val="0000FF"/>
        </w:rPr>
        <w:t>MEETING MINUTES</w:t>
      </w:r>
    </w:p>
    <w:p w14:paraId="7D164E0B" w14:textId="77777777" w:rsidR="00197379" w:rsidRDefault="00197379">
      <w:pPr>
        <w:pStyle w:val="Heading5"/>
      </w:pPr>
    </w:p>
    <w:p w14:paraId="5BBD00C5" w14:textId="77777777" w:rsidR="00197379" w:rsidRDefault="003352A2">
      <w:pPr>
        <w:rPr>
          <w:i/>
          <w:sz w:val="20"/>
        </w:rPr>
      </w:pPr>
      <w:r>
        <w:rPr>
          <w:i/>
          <w:sz w:val="20"/>
        </w:rPr>
        <w:t>Meeting Minutes guidelines:</w:t>
      </w:r>
    </w:p>
    <w:p w14:paraId="7CD35A4F" w14:textId="77777777" w:rsidR="00197379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Publish Minutes within 24 hours of any meeting</w:t>
      </w:r>
    </w:p>
    <w:p w14:paraId="533C733F" w14:textId="25485356" w:rsidR="00197379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Post Minutes in a place available to all stakeholders (</w:t>
      </w:r>
      <w:r w:rsidR="00D562AF">
        <w:rPr>
          <w:i/>
          <w:sz w:val="20"/>
        </w:rPr>
        <w:t>e.g. Shared</w:t>
      </w:r>
      <w:r>
        <w:rPr>
          <w:i/>
          <w:sz w:val="20"/>
        </w:rPr>
        <w:t xml:space="preserve"> drive or website)</w:t>
      </w:r>
    </w:p>
    <w:p w14:paraId="511E1D1D" w14:textId="77777777" w:rsidR="00197379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Send Minutes via email to all stakeholders.  Include Action Items in body of the email.</w:t>
      </w:r>
    </w:p>
    <w:p w14:paraId="0B4FCA97" w14:textId="77777777" w:rsidR="00197379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Review Action Items for completion during the next meeting.</w:t>
      </w:r>
    </w:p>
    <w:p w14:paraId="0F1BA94C" w14:textId="77777777" w:rsidR="00197379" w:rsidRDefault="00197379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197379" w14:paraId="4E5AAFFA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333A830E" w14:textId="77777777" w:rsidR="00197379" w:rsidRDefault="003352A2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66C27DA2" w14:textId="529D295E" w:rsidR="00197379" w:rsidRPr="00DF0CB0" w:rsidRDefault="004D3825">
            <w:pPr>
              <w:pStyle w:val="Heading4"/>
              <w:rPr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 xml:space="preserve">A website featuring an </w:t>
            </w:r>
            <w:r w:rsidR="00A5050E">
              <w:rPr>
                <w:rFonts w:cs="Arial"/>
                <w:i w:val="0"/>
                <w:iCs/>
                <w:sz w:val="20"/>
              </w:rPr>
              <w:t>Artificial Intelligence Based Chat bot for Omantha Tire House.</w:t>
            </w:r>
          </w:p>
        </w:tc>
      </w:tr>
      <w:tr w:rsidR="00197379" w14:paraId="6FB90298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081DFAE4" w14:textId="5B6D2942" w:rsidR="00197379" w:rsidRDefault="003352A2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>
              <w:rPr>
                <w:i w:val="0"/>
                <w:sz w:val="16"/>
              </w:rPr>
              <w:t>(MM/DD/YYYY)</w:t>
            </w:r>
          </w:p>
        </w:tc>
        <w:sdt>
          <w:sdtPr>
            <w:rPr>
              <w:i w:val="0"/>
              <w:sz w:val="20"/>
            </w:rPr>
            <w:id w:val="1326937390"/>
            <w:placeholder>
              <w:docPart w:val="DefaultPlaceholder_-1854013437"/>
            </w:placeholder>
            <w:date w:fullDate="2023-02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3060" w:type="dxa"/>
              </w:tcPr>
              <w:p w14:paraId="012EB3FB" w14:textId="2F902D76" w:rsidR="00197379" w:rsidRDefault="00DF0CB0">
                <w:pPr>
                  <w:pStyle w:val="Heading4"/>
                  <w:rPr>
                    <w:i w:val="0"/>
                    <w:sz w:val="20"/>
                  </w:rPr>
                </w:pPr>
                <w:r>
                  <w:rPr>
                    <w:i w:val="0"/>
                    <w:sz w:val="20"/>
                  </w:rPr>
                  <w:t>2/</w:t>
                </w:r>
                <w:r w:rsidR="00D97366">
                  <w:rPr>
                    <w:i w:val="0"/>
                    <w:sz w:val="20"/>
                  </w:rPr>
                  <w:t>1</w:t>
                </w:r>
                <w:r w:rsidR="00590D2B">
                  <w:rPr>
                    <w:i w:val="0"/>
                    <w:sz w:val="20"/>
                  </w:rPr>
                  <w:t>7</w:t>
                </w:r>
                <w:r>
                  <w:rPr>
                    <w:i w:val="0"/>
                    <w:sz w:val="20"/>
                  </w:rPr>
                  <w:t>/2023</w:t>
                </w:r>
              </w:p>
            </w:tc>
          </w:sdtContent>
        </w:sdt>
        <w:tc>
          <w:tcPr>
            <w:tcW w:w="1800" w:type="dxa"/>
            <w:shd w:val="pct12" w:color="auto" w:fill="FFFFFF"/>
          </w:tcPr>
          <w:p w14:paraId="77BB4BAB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Location:</w:t>
            </w:r>
          </w:p>
        </w:tc>
        <w:tc>
          <w:tcPr>
            <w:tcW w:w="2880" w:type="dxa"/>
          </w:tcPr>
          <w:p w14:paraId="6752D4C2" w14:textId="68E728F3" w:rsidR="00197379" w:rsidRDefault="00590D2B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Zoom</w:t>
            </w:r>
          </w:p>
        </w:tc>
      </w:tr>
      <w:tr w:rsidR="00197379" w14:paraId="0C2C5193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7A5858B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Minutes Prepared By:</w:t>
            </w:r>
          </w:p>
        </w:tc>
        <w:tc>
          <w:tcPr>
            <w:tcW w:w="3060" w:type="dxa"/>
          </w:tcPr>
          <w:p w14:paraId="1400F6F2" w14:textId="075E90A4" w:rsidR="00197379" w:rsidRDefault="00EF69CA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Rivi Thushara</w:t>
            </w:r>
          </w:p>
        </w:tc>
        <w:tc>
          <w:tcPr>
            <w:tcW w:w="1800" w:type="dxa"/>
            <w:shd w:val="pct12" w:color="auto" w:fill="FFFFFF"/>
          </w:tcPr>
          <w:p w14:paraId="040E6667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Charge time to:</w:t>
            </w:r>
          </w:p>
        </w:tc>
        <w:tc>
          <w:tcPr>
            <w:tcW w:w="2880" w:type="dxa"/>
          </w:tcPr>
          <w:p w14:paraId="377B31A5" w14:textId="575D8B23" w:rsidR="00197379" w:rsidRDefault="00A6187B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1</w:t>
            </w:r>
            <w:r w:rsidR="00590D2B">
              <w:rPr>
                <w:i w:val="0"/>
                <w:sz w:val="20"/>
              </w:rPr>
              <w:t>0</w:t>
            </w:r>
            <w:r>
              <w:rPr>
                <w:i w:val="0"/>
                <w:sz w:val="20"/>
              </w:rPr>
              <w:t xml:space="preserve"> Minutes</w:t>
            </w:r>
          </w:p>
        </w:tc>
      </w:tr>
    </w:tbl>
    <w:p w14:paraId="1B422495" w14:textId="77777777" w:rsidR="00197379" w:rsidRDefault="00197379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197379" w14:paraId="45FBC658" w14:textId="77777777">
        <w:trPr>
          <w:cantSplit/>
        </w:trPr>
        <w:tc>
          <w:tcPr>
            <w:tcW w:w="10080" w:type="dxa"/>
            <w:shd w:val="clear" w:color="auto" w:fill="800000"/>
          </w:tcPr>
          <w:p w14:paraId="53823A19" w14:textId="77777777" w:rsidR="00197379" w:rsidRDefault="003352A2">
            <w:pPr>
              <w:pStyle w:val="Heading3"/>
            </w:pPr>
            <w:r>
              <w:t>1. Purpose of Meeting</w:t>
            </w:r>
          </w:p>
        </w:tc>
      </w:tr>
      <w:tr w:rsidR="00197379" w14:paraId="605D6027" w14:textId="77777777">
        <w:trPr>
          <w:cantSplit/>
          <w:trHeight w:val="252"/>
        </w:trPr>
        <w:tc>
          <w:tcPr>
            <w:tcW w:w="10080" w:type="dxa"/>
          </w:tcPr>
          <w:p w14:paraId="66F50212" w14:textId="0F509BF8" w:rsidR="00197379" w:rsidRDefault="00590D2B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Week 3 board meeting.</w:t>
            </w:r>
            <w:r w:rsidR="00DF0CB0">
              <w:rPr>
                <w:sz w:val="20"/>
              </w:rPr>
              <w:t xml:space="preserve"> </w:t>
            </w:r>
          </w:p>
        </w:tc>
      </w:tr>
    </w:tbl>
    <w:p w14:paraId="793E9C6B" w14:textId="77777777" w:rsidR="00197379" w:rsidRDefault="00197379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2430"/>
        <w:gridCol w:w="1890"/>
      </w:tblGrid>
      <w:tr w:rsidR="00197379" w14:paraId="137A2953" w14:textId="77777777">
        <w:trPr>
          <w:cantSplit/>
        </w:trPr>
        <w:tc>
          <w:tcPr>
            <w:tcW w:w="10080" w:type="dxa"/>
            <w:gridSpan w:val="4"/>
            <w:tcBorders>
              <w:bottom w:val="nil"/>
            </w:tcBorders>
            <w:shd w:val="clear" w:color="auto" w:fill="800000"/>
          </w:tcPr>
          <w:p w14:paraId="7203B66B" w14:textId="7731227C" w:rsidR="00197379" w:rsidRDefault="003352A2">
            <w:pPr>
              <w:pStyle w:val="Heading3"/>
            </w:pPr>
            <w:r>
              <w:t>2. Attendance at Meeting</w:t>
            </w:r>
            <w:r>
              <w:rPr>
                <w:sz w:val="22"/>
              </w:rPr>
              <w:t xml:space="preserve"> </w:t>
            </w:r>
            <w:r>
              <w:rPr>
                <w:b w:val="0"/>
                <w:i/>
                <w:sz w:val="18"/>
              </w:rPr>
              <w:t>(add rows as necessary)</w:t>
            </w:r>
          </w:p>
        </w:tc>
      </w:tr>
      <w:tr w:rsidR="00197379" w14:paraId="7EAAC427" w14:textId="77777777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509011C5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Name</w:t>
            </w:r>
          </w:p>
        </w:tc>
        <w:tc>
          <w:tcPr>
            <w:tcW w:w="2700" w:type="dxa"/>
            <w:tcBorders>
              <w:top w:val="nil"/>
              <w:bottom w:val="nil"/>
            </w:tcBorders>
            <w:shd w:val="pct12" w:color="auto" w:fill="FFFFFF"/>
          </w:tcPr>
          <w:p w14:paraId="42068A62" w14:textId="3304D50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Department/Division</w:t>
            </w:r>
          </w:p>
        </w:tc>
        <w:tc>
          <w:tcPr>
            <w:tcW w:w="2430" w:type="dxa"/>
            <w:tcBorders>
              <w:top w:val="nil"/>
              <w:bottom w:val="nil"/>
            </w:tcBorders>
            <w:shd w:val="pct12" w:color="auto" w:fill="FFFFFF"/>
          </w:tcPr>
          <w:p w14:paraId="0FF7A6F3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E-mail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pct12" w:color="auto" w:fill="FFFFFF"/>
          </w:tcPr>
          <w:p w14:paraId="2ACC677C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Phone</w:t>
            </w:r>
          </w:p>
        </w:tc>
      </w:tr>
      <w:tr w:rsidR="00197379" w14:paraId="3F430AA5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3410A3" w14:textId="6015E754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Sachith Wijesiriwardhana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6F42D1" w14:textId="7A8531C7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Start-up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62FA4E" w14:textId="0DB1346F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Sachith55cha1@gmail.com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B296CE3" w14:textId="0BB0ECFF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+94 77 925 6873</w:t>
            </w:r>
          </w:p>
        </w:tc>
      </w:tr>
      <w:tr w:rsidR="00197379" w14:paraId="4953F7C5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FC2F0A" w14:textId="73E47914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Vinod Sahan Nawarathna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A556F8" w14:textId="7C59920C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Project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0634BF" w14:textId="2B317D75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vinodnavarathna123@gmail.com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D225643" w14:textId="417DF6B5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+94 77 329 9405</w:t>
            </w:r>
          </w:p>
        </w:tc>
      </w:tr>
      <w:tr w:rsidR="00197379" w14:paraId="6085748B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551995" w14:textId="5D3D3288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Keshara Dissanayaka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C33AE1" w14:textId="7805E4BC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Quality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B683BD" w14:textId="3964E4DF" w:rsidR="00197379" w:rsidRPr="00BC4D78" w:rsidRDefault="00A5050E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sz w:val="20"/>
              </w:rPr>
              <w:t>keshara.dissanayake23@gmail.com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CE88D66" w14:textId="0750A459" w:rsidR="00197379" w:rsidRPr="00BC4D78" w:rsidRDefault="00A5050E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sz w:val="20"/>
              </w:rPr>
              <w:t>+94 71 577 7996</w:t>
            </w:r>
          </w:p>
        </w:tc>
      </w:tr>
      <w:tr w:rsidR="00197379" w14:paraId="2AED0403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D4E750" w14:textId="5353998D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Malith Edirisinghe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BADAB4" w14:textId="331878E4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Risk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6501EF" w14:textId="4CE1E402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malithedirisinghe0@gmail.com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107FFCD" w14:textId="2B61DC22" w:rsidR="00197379" w:rsidRPr="00BC4D78" w:rsidRDefault="00D562AF" w:rsidP="00D562AF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BC4D78">
              <w:rPr>
                <w:rFonts w:ascii="Arial" w:hAnsi="Arial" w:cs="Arial"/>
                <w:sz w:val="20"/>
                <w:szCs w:val="20"/>
              </w:rPr>
              <w:t>+94 70 213 2611</w:t>
            </w:r>
          </w:p>
        </w:tc>
      </w:tr>
      <w:tr w:rsidR="00197379" w14:paraId="350A63B3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1BFA4D5" w14:textId="2CB885C5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Rivi Thushara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0235822" w14:textId="48630F60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Scheduling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6F8DCEE" w14:textId="73E2AE21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rivithushara@gmail.com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0440625E" w14:textId="7F8352B1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+94 77 920 8997</w:t>
            </w:r>
          </w:p>
        </w:tc>
      </w:tr>
    </w:tbl>
    <w:p w14:paraId="6A9FA2AA" w14:textId="77777777" w:rsidR="00197379" w:rsidRDefault="00197379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197379" w14:paraId="1D627DEE" w14:textId="77777777">
        <w:trPr>
          <w:cantSplit/>
        </w:trPr>
        <w:tc>
          <w:tcPr>
            <w:tcW w:w="10080" w:type="dxa"/>
            <w:shd w:val="clear" w:color="auto" w:fill="800000"/>
          </w:tcPr>
          <w:p w14:paraId="09304F65" w14:textId="77777777" w:rsidR="00197379" w:rsidRDefault="003352A2">
            <w:pPr>
              <w:pStyle w:val="Heading3"/>
            </w:pPr>
            <w:r>
              <w:lastRenderedPageBreak/>
              <w:t xml:space="preserve">3. Meeting </w:t>
            </w:r>
            <w:r>
              <w:rPr>
                <w:sz w:val="24"/>
              </w:rPr>
              <w:t>Agenda</w:t>
            </w:r>
            <w:r>
              <w:rPr>
                <w:sz w:val="22"/>
              </w:rPr>
              <w:t xml:space="preserve"> </w:t>
            </w:r>
          </w:p>
        </w:tc>
      </w:tr>
      <w:tr w:rsidR="00197379" w14:paraId="3849F309" w14:textId="77777777">
        <w:trPr>
          <w:cantSplit/>
        </w:trPr>
        <w:tc>
          <w:tcPr>
            <w:tcW w:w="10080" w:type="dxa"/>
          </w:tcPr>
          <w:p w14:paraId="4D36B280" w14:textId="1A69B4EB" w:rsidR="0009718A" w:rsidRDefault="00561C65" w:rsidP="0009718A">
            <w:pPr>
              <w:pStyle w:val="CovFormText"/>
              <w:numPr>
                <w:ilvl w:val="0"/>
                <w:numId w:val="5"/>
              </w:numPr>
              <w:rPr>
                <w:sz w:val="20"/>
              </w:rPr>
            </w:pPr>
            <w:r w:rsidRPr="00561C65">
              <w:rPr>
                <w:sz w:val="20"/>
              </w:rPr>
              <w:t xml:space="preserve">Discussion and updates on previous week individual performance. </w:t>
            </w:r>
          </w:p>
          <w:p w14:paraId="644E5DD5" w14:textId="1070B4E8" w:rsidR="0009718A" w:rsidRDefault="0009718A" w:rsidP="0009718A">
            <w:pPr>
              <w:pStyle w:val="CovFormText"/>
              <w:numPr>
                <w:ilvl w:val="0"/>
                <w:numId w:val="5"/>
              </w:numPr>
              <w:rPr>
                <w:sz w:val="20"/>
              </w:rPr>
            </w:pPr>
            <w:r w:rsidRPr="00545E64">
              <w:rPr>
                <w:sz w:val="20"/>
              </w:rPr>
              <w:t>Show</w:t>
            </w:r>
            <w:r>
              <w:rPr>
                <w:sz w:val="20"/>
              </w:rPr>
              <w:t xml:space="preserve"> the </w:t>
            </w:r>
            <w:r w:rsidRPr="0009718A">
              <w:rPr>
                <w:sz w:val="20"/>
              </w:rPr>
              <w:t>Project description document</w:t>
            </w:r>
          </w:p>
          <w:p w14:paraId="064BBD57" w14:textId="3AB60978" w:rsidR="0009718A" w:rsidRDefault="0009718A" w:rsidP="0009718A">
            <w:pPr>
              <w:pStyle w:val="CovFormText"/>
              <w:numPr>
                <w:ilvl w:val="0"/>
                <w:numId w:val="5"/>
              </w:numPr>
              <w:rPr>
                <w:sz w:val="20"/>
              </w:rPr>
            </w:pPr>
            <w:r w:rsidRPr="00545E64">
              <w:rPr>
                <w:sz w:val="20"/>
              </w:rPr>
              <w:t>Show</w:t>
            </w:r>
            <w:r>
              <w:rPr>
                <w:sz w:val="20"/>
              </w:rPr>
              <w:t xml:space="preserve"> the</w:t>
            </w:r>
            <w:r w:rsidRPr="00545E64">
              <w:rPr>
                <w:sz w:val="20"/>
              </w:rPr>
              <w:t xml:space="preserve"> </w:t>
            </w:r>
            <w:r w:rsidRPr="0009718A">
              <w:rPr>
                <w:sz w:val="20"/>
              </w:rPr>
              <w:t>PBS, PFD</w:t>
            </w:r>
          </w:p>
          <w:p w14:paraId="3CDFED3D" w14:textId="77777777" w:rsidR="0009718A" w:rsidRPr="0009718A" w:rsidRDefault="0009718A" w:rsidP="0009718A">
            <w:pPr>
              <w:pStyle w:val="CovFormText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 xml:space="preserve">Show the </w:t>
            </w:r>
            <w:r>
              <w:rPr>
                <w:rFonts w:cs="Arial"/>
                <w:color w:val="000000"/>
                <w:sz w:val="20"/>
              </w:rPr>
              <w:t>Stage plan</w:t>
            </w:r>
          </w:p>
          <w:p w14:paraId="7496163C" w14:textId="376EF69A" w:rsidR="0009718A" w:rsidRPr="0009718A" w:rsidRDefault="0009718A" w:rsidP="0009718A">
            <w:pPr>
              <w:pStyle w:val="CovFormText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 xml:space="preserve">Show the </w:t>
            </w:r>
            <w:r>
              <w:rPr>
                <w:rFonts w:cs="Arial"/>
                <w:color w:val="000000"/>
                <w:sz w:val="20"/>
              </w:rPr>
              <w:t>Communication plan</w:t>
            </w:r>
          </w:p>
          <w:p w14:paraId="22AB6808" w14:textId="4B2089D0" w:rsidR="0009718A" w:rsidRDefault="0009718A" w:rsidP="0009718A">
            <w:pPr>
              <w:pStyle w:val="CovFormText"/>
              <w:numPr>
                <w:ilvl w:val="0"/>
                <w:numId w:val="5"/>
              </w:numPr>
              <w:rPr>
                <w:sz w:val="20"/>
              </w:rPr>
            </w:pPr>
            <w:r w:rsidRPr="00545E64">
              <w:rPr>
                <w:sz w:val="20"/>
              </w:rPr>
              <w:t xml:space="preserve">Show </w:t>
            </w:r>
            <w:r>
              <w:rPr>
                <w:sz w:val="20"/>
              </w:rPr>
              <w:t xml:space="preserve">the </w:t>
            </w:r>
            <w:r w:rsidRPr="0009718A">
              <w:rPr>
                <w:sz w:val="20"/>
              </w:rPr>
              <w:t>Risk management Plan and Risk Log</w:t>
            </w:r>
          </w:p>
          <w:p w14:paraId="24C2C1F1" w14:textId="47DB52ED" w:rsidR="0009718A" w:rsidRDefault="0009718A" w:rsidP="0009718A">
            <w:pPr>
              <w:pStyle w:val="CovFormText"/>
              <w:numPr>
                <w:ilvl w:val="0"/>
                <w:numId w:val="5"/>
              </w:numPr>
              <w:rPr>
                <w:sz w:val="20"/>
              </w:rPr>
            </w:pPr>
            <w:r w:rsidRPr="00545E64">
              <w:rPr>
                <w:sz w:val="20"/>
              </w:rPr>
              <w:t xml:space="preserve">Show </w:t>
            </w:r>
            <w:r>
              <w:rPr>
                <w:sz w:val="20"/>
              </w:rPr>
              <w:t>the meeting minutes documents</w:t>
            </w:r>
          </w:p>
          <w:p w14:paraId="44091B6C" w14:textId="765194F6" w:rsidR="0009718A" w:rsidRDefault="0009718A" w:rsidP="0009718A">
            <w:pPr>
              <w:pStyle w:val="CovFormText"/>
              <w:numPr>
                <w:ilvl w:val="0"/>
                <w:numId w:val="5"/>
              </w:numPr>
              <w:rPr>
                <w:sz w:val="20"/>
              </w:rPr>
            </w:pPr>
            <w:r w:rsidRPr="00545E64">
              <w:rPr>
                <w:sz w:val="20"/>
              </w:rPr>
              <w:t xml:space="preserve">Show </w:t>
            </w:r>
            <w:r>
              <w:rPr>
                <w:sz w:val="20"/>
              </w:rPr>
              <w:t xml:space="preserve">the </w:t>
            </w:r>
            <w:r>
              <w:rPr>
                <w:rFonts w:cs="Arial"/>
                <w:color w:val="000000"/>
                <w:sz w:val="20"/>
              </w:rPr>
              <w:t>Quality plan, Quality log documents</w:t>
            </w:r>
          </w:p>
          <w:p w14:paraId="6685DBB1" w14:textId="7BB96387" w:rsidR="004D3825" w:rsidRDefault="0009718A" w:rsidP="0009718A">
            <w:pPr>
              <w:pStyle w:val="CovFormText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D</w:t>
            </w:r>
            <w:r w:rsidR="00561C65" w:rsidRPr="00561C65">
              <w:rPr>
                <w:sz w:val="20"/>
              </w:rPr>
              <w:t>iscuss about the SRS document</w:t>
            </w:r>
            <w:r w:rsidR="00561C65">
              <w:rPr>
                <w:sz w:val="20"/>
              </w:rPr>
              <w:t>.</w:t>
            </w:r>
          </w:p>
        </w:tc>
      </w:tr>
    </w:tbl>
    <w:p w14:paraId="07FD8307" w14:textId="77777777" w:rsidR="00197379" w:rsidRDefault="00197379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197379" w14:paraId="289F51D9" w14:textId="77777777">
        <w:trPr>
          <w:cantSplit/>
          <w:tblHeader/>
        </w:trPr>
        <w:tc>
          <w:tcPr>
            <w:tcW w:w="10080" w:type="dxa"/>
            <w:shd w:val="clear" w:color="auto" w:fill="800000"/>
          </w:tcPr>
          <w:p w14:paraId="23986675" w14:textId="77777777" w:rsidR="00197379" w:rsidRDefault="003352A2">
            <w:pPr>
              <w:pStyle w:val="Heading3"/>
            </w:pPr>
            <w:r>
              <w:t>4.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197379" w14:paraId="28AA6078" w14:textId="77777777">
        <w:trPr>
          <w:cantSplit/>
        </w:trPr>
        <w:tc>
          <w:tcPr>
            <w:tcW w:w="10080" w:type="dxa"/>
          </w:tcPr>
          <w:p w14:paraId="54861553" w14:textId="01805147" w:rsidR="0024676D" w:rsidRPr="0024676D" w:rsidRDefault="0024676D" w:rsidP="0024676D">
            <w:pPr>
              <w:pStyle w:val="CovFormText"/>
              <w:keepNext/>
              <w:jc w:val="both"/>
              <w:rPr>
                <w:sz w:val="20"/>
              </w:rPr>
            </w:pPr>
            <w:r w:rsidRPr="0024676D">
              <w:rPr>
                <w:sz w:val="20"/>
              </w:rPr>
              <w:t>Meeting Notes:</w:t>
            </w:r>
          </w:p>
          <w:p w14:paraId="3B2DB65E" w14:textId="4A501139" w:rsidR="0024676D" w:rsidRPr="0024676D" w:rsidRDefault="0024676D" w:rsidP="0024676D">
            <w:pPr>
              <w:pStyle w:val="CovFormText"/>
              <w:keepNext/>
              <w:numPr>
                <w:ilvl w:val="0"/>
                <w:numId w:val="3"/>
              </w:numPr>
              <w:jc w:val="both"/>
              <w:rPr>
                <w:sz w:val="20"/>
              </w:rPr>
            </w:pPr>
            <w:r w:rsidRPr="0024676D">
              <w:rPr>
                <w:sz w:val="20"/>
              </w:rPr>
              <w:t xml:space="preserve">The meeting </w:t>
            </w:r>
            <w:r w:rsidR="006C0CC4">
              <w:rPr>
                <w:sz w:val="20"/>
              </w:rPr>
              <w:t>was</w:t>
            </w:r>
            <w:r w:rsidRPr="0024676D">
              <w:rPr>
                <w:sz w:val="20"/>
              </w:rPr>
              <w:t xml:space="preserve"> held with the director board to discuss the proposed project.</w:t>
            </w:r>
          </w:p>
          <w:p w14:paraId="63BA02D2" w14:textId="218637BE" w:rsidR="0024676D" w:rsidRDefault="0024676D" w:rsidP="0024676D">
            <w:pPr>
              <w:pStyle w:val="CovFormText"/>
              <w:keepNext/>
              <w:numPr>
                <w:ilvl w:val="0"/>
                <w:numId w:val="3"/>
              </w:numPr>
              <w:jc w:val="both"/>
              <w:rPr>
                <w:sz w:val="20"/>
              </w:rPr>
            </w:pPr>
            <w:r w:rsidRPr="0024676D">
              <w:rPr>
                <w:sz w:val="20"/>
              </w:rPr>
              <w:t xml:space="preserve">Individual performance evaluations </w:t>
            </w:r>
            <w:r>
              <w:rPr>
                <w:sz w:val="20"/>
              </w:rPr>
              <w:t>are</w:t>
            </w:r>
            <w:r w:rsidRPr="0024676D">
              <w:rPr>
                <w:sz w:val="20"/>
              </w:rPr>
              <w:t xml:space="preserve"> provided to </w:t>
            </w:r>
            <w:r w:rsidR="00E03495">
              <w:rPr>
                <w:sz w:val="20"/>
              </w:rPr>
              <w:t>supervisor</w:t>
            </w:r>
            <w:r w:rsidRPr="0024676D">
              <w:rPr>
                <w:sz w:val="20"/>
              </w:rPr>
              <w:t>.</w:t>
            </w:r>
          </w:p>
          <w:p w14:paraId="2693AE0D" w14:textId="594FC422" w:rsidR="006C0CC4" w:rsidRPr="0024676D" w:rsidRDefault="006C0CC4" w:rsidP="0024676D">
            <w:pPr>
              <w:pStyle w:val="CovFormText"/>
              <w:keepNext/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Discussed about SRS document</w:t>
            </w:r>
            <w:r w:rsidR="0051657E">
              <w:rPr>
                <w:sz w:val="20"/>
              </w:rPr>
              <w:t>.</w:t>
            </w:r>
          </w:p>
          <w:p w14:paraId="1BD97B55" w14:textId="2F1B17FD" w:rsidR="0024676D" w:rsidRPr="0024676D" w:rsidRDefault="0024676D" w:rsidP="0024676D">
            <w:pPr>
              <w:pStyle w:val="CovFormText"/>
              <w:keepNext/>
              <w:jc w:val="both"/>
              <w:rPr>
                <w:sz w:val="20"/>
              </w:rPr>
            </w:pPr>
            <w:r w:rsidRPr="0024676D">
              <w:rPr>
                <w:sz w:val="20"/>
              </w:rPr>
              <w:t>Decisions:</w:t>
            </w:r>
          </w:p>
          <w:p w14:paraId="015D2B46" w14:textId="17CF811A" w:rsidR="0024676D" w:rsidRPr="0024676D" w:rsidRDefault="0024676D" w:rsidP="0024676D">
            <w:pPr>
              <w:pStyle w:val="CovFormText"/>
              <w:keepNext/>
              <w:numPr>
                <w:ilvl w:val="0"/>
                <w:numId w:val="2"/>
              </w:numPr>
              <w:jc w:val="both"/>
              <w:rPr>
                <w:sz w:val="20"/>
              </w:rPr>
            </w:pPr>
            <w:r w:rsidRPr="0024676D">
              <w:rPr>
                <w:sz w:val="20"/>
              </w:rPr>
              <w:t xml:space="preserve">The performance evaluations of </w:t>
            </w:r>
            <w:r w:rsidR="00E03495">
              <w:rPr>
                <w:sz w:val="20"/>
              </w:rPr>
              <w:t>supervisor</w:t>
            </w:r>
            <w:r w:rsidR="00E03495" w:rsidRPr="0024676D">
              <w:rPr>
                <w:sz w:val="20"/>
              </w:rPr>
              <w:t xml:space="preserve"> </w:t>
            </w:r>
            <w:r w:rsidRPr="0024676D">
              <w:rPr>
                <w:sz w:val="20"/>
              </w:rPr>
              <w:t>were likely used to make decisions regarding his professional development and/or continued involvement in the project.</w:t>
            </w:r>
          </w:p>
          <w:p w14:paraId="51B91EF0" w14:textId="7676A8C9" w:rsidR="0024676D" w:rsidRPr="0024676D" w:rsidRDefault="0024676D" w:rsidP="0024676D">
            <w:pPr>
              <w:pStyle w:val="CovFormText"/>
              <w:keepNext/>
              <w:jc w:val="both"/>
              <w:rPr>
                <w:sz w:val="20"/>
              </w:rPr>
            </w:pPr>
            <w:r w:rsidRPr="0024676D">
              <w:rPr>
                <w:sz w:val="20"/>
              </w:rPr>
              <w:t>Issues:</w:t>
            </w:r>
          </w:p>
          <w:p w14:paraId="0313C648" w14:textId="224F9397" w:rsidR="00197379" w:rsidRPr="0024676D" w:rsidRDefault="0024676D" w:rsidP="0024676D">
            <w:pPr>
              <w:pStyle w:val="CovFormText"/>
              <w:keepNext/>
              <w:numPr>
                <w:ilvl w:val="0"/>
                <w:numId w:val="4"/>
              </w:numPr>
              <w:jc w:val="both"/>
              <w:rPr>
                <w:sz w:val="20"/>
              </w:rPr>
            </w:pPr>
            <w:r w:rsidRPr="0024676D">
              <w:rPr>
                <w:sz w:val="20"/>
              </w:rPr>
              <w:t>Any areas for improvement or concerns regarding the proposed project may have been identified during the meeting.</w:t>
            </w:r>
          </w:p>
        </w:tc>
      </w:tr>
    </w:tbl>
    <w:p w14:paraId="2B43AACC" w14:textId="77777777" w:rsidR="00197379" w:rsidRDefault="00197379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4"/>
        <w:gridCol w:w="2096"/>
        <w:gridCol w:w="1620"/>
      </w:tblGrid>
      <w:tr w:rsidR="00197379" w14:paraId="2C25AFDA" w14:textId="77777777" w:rsidTr="00E11997">
        <w:trPr>
          <w:cantSplit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800000"/>
          </w:tcPr>
          <w:p w14:paraId="5DFC1E5D" w14:textId="7627EC0C" w:rsidR="00197379" w:rsidRDefault="003352A2">
            <w:pPr>
              <w:pStyle w:val="Heading3"/>
              <w:keepLines/>
            </w:pPr>
            <w:r>
              <w:lastRenderedPageBreak/>
              <w:t xml:space="preserve">5. </w:t>
            </w:r>
            <w:r>
              <w:rPr>
                <w:sz w:val="24"/>
              </w:rPr>
              <w:t>Action Items</w:t>
            </w:r>
            <w:r>
              <w:rPr>
                <w:sz w:val="22"/>
              </w:rPr>
              <w:t xml:space="preserve"> </w:t>
            </w:r>
            <w:r>
              <w:rPr>
                <w:b w:val="0"/>
                <w:i/>
                <w:sz w:val="18"/>
              </w:rPr>
              <w:t>(add rows as necessary)</w:t>
            </w:r>
          </w:p>
        </w:tc>
      </w:tr>
      <w:tr w:rsidR="00197379" w14:paraId="2CA4966E" w14:textId="77777777" w:rsidTr="006C0CC4">
        <w:trPr>
          <w:cantSplit/>
        </w:trPr>
        <w:tc>
          <w:tcPr>
            <w:tcW w:w="6364" w:type="dxa"/>
            <w:tcBorders>
              <w:top w:val="nil"/>
              <w:bottom w:val="nil"/>
            </w:tcBorders>
            <w:shd w:val="pct12" w:color="auto" w:fill="FFFFFF"/>
          </w:tcPr>
          <w:p w14:paraId="3CD7FE69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2096" w:type="dxa"/>
            <w:tcBorders>
              <w:top w:val="nil"/>
              <w:bottom w:val="nil"/>
            </w:tcBorders>
            <w:shd w:val="pct12" w:color="auto" w:fill="FFFFFF"/>
          </w:tcPr>
          <w:p w14:paraId="4547CF2C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6EE39A55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Due Date</w:t>
            </w:r>
          </w:p>
        </w:tc>
      </w:tr>
      <w:tr w:rsidR="00197379" w14:paraId="3C3C89D9" w14:textId="77777777" w:rsidTr="006C0CC4">
        <w:trPr>
          <w:cantSplit/>
        </w:trPr>
        <w:tc>
          <w:tcPr>
            <w:tcW w:w="636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2BD500" w14:textId="5C218854" w:rsidR="00197379" w:rsidRDefault="006C0CC4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Completed </w:t>
            </w:r>
            <w:r w:rsidR="0024676D">
              <w:rPr>
                <w:rFonts w:cs="Arial"/>
                <w:color w:val="000000"/>
                <w:sz w:val="20"/>
              </w:rPr>
              <w:t>Quality plan, Quality log documents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972F13" w14:textId="5796EC80" w:rsidR="00197379" w:rsidRDefault="00450ED9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Quality Manager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7F5D015" w14:textId="217F8B26" w:rsidR="00197379" w:rsidRPr="0017643B" w:rsidRDefault="00E11997">
            <w:pPr>
              <w:pStyle w:val="CovFormText"/>
              <w:keepNext/>
              <w:keepLines/>
              <w:rPr>
                <w:iCs/>
                <w:sz w:val="20"/>
              </w:rPr>
            </w:pPr>
            <w:r>
              <w:rPr>
                <w:iCs/>
                <w:sz w:val="20"/>
              </w:rPr>
              <w:t>2/</w:t>
            </w:r>
            <w:r w:rsidR="006C0CC4">
              <w:rPr>
                <w:iCs/>
                <w:sz w:val="20"/>
              </w:rPr>
              <w:t>16</w:t>
            </w:r>
            <w:r>
              <w:rPr>
                <w:iCs/>
                <w:sz w:val="20"/>
              </w:rPr>
              <w:t>/2023</w:t>
            </w:r>
          </w:p>
        </w:tc>
      </w:tr>
      <w:tr w:rsidR="00197379" w14:paraId="25655ECF" w14:textId="77777777" w:rsidTr="006C0CC4">
        <w:trPr>
          <w:cantSplit/>
        </w:trPr>
        <w:tc>
          <w:tcPr>
            <w:tcW w:w="636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129F6" w14:textId="070372A7" w:rsidR="00197379" w:rsidRDefault="0024676D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Updated the Gantt chart, and Complete the PFD, PBS, Daily log documents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33C44A" w14:textId="0C348C20" w:rsidR="00197379" w:rsidRDefault="00450ED9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Project Manager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BFE49E3" w14:textId="66518543" w:rsidR="00197379" w:rsidRDefault="006C0CC4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iCs/>
                <w:sz w:val="20"/>
              </w:rPr>
              <w:t>2/16/2023</w:t>
            </w:r>
          </w:p>
        </w:tc>
      </w:tr>
      <w:tr w:rsidR="00197379" w14:paraId="461C493D" w14:textId="77777777" w:rsidTr="006C0CC4">
        <w:trPr>
          <w:cantSplit/>
        </w:trPr>
        <w:tc>
          <w:tcPr>
            <w:tcW w:w="636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F300C5" w14:textId="28B98242" w:rsidR="00197379" w:rsidRDefault="0024676D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Completed the Communication plan, meeting minues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7149AD" w14:textId="6AB1D6BE" w:rsidR="00197379" w:rsidRDefault="00450ED9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Scheduling Manager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2244FF6" w14:textId="1C7CA8B3" w:rsidR="00197379" w:rsidRDefault="006C0CC4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iCs/>
                <w:sz w:val="20"/>
              </w:rPr>
              <w:t>2/16/2023</w:t>
            </w:r>
          </w:p>
        </w:tc>
      </w:tr>
      <w:tr w:rsidR="00450ED9" w14:paraId="7F61290A" w14:textId="77777777" w:rsidTr="006C0CC4">
        <w:trPr>
          <w:cantSplit/>
        </w:trPr>
        <w:tc>
          <w:tcPr>
            <w:tcW w:w="636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327DD5" w14:textId="13E87BA8" w:rsidR="00450ED9" w:rsidRDefault="00450ED9" w:rsidP="00450ED9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Completed Project plan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12289A" w14:textId="54E1A56A" w:rsidR="00450ED9" w:rsidRDefault="00450ED9" w:rsidP="00450ED9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Start-up Manager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5AC55B7" w14:textId="157B4EB3" w:rsidR="00450ED9" w:rsidRDefault="00450ED9" w:rsidP="00450ED9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iCs/>
                <w:sz w:val="20"/>
              </w:rPr>
              <w:t>2/16/2023</w:t>
            </w:r>
          </w:p>
        </w:tc>
      </w:tr>
      <w:tr w:rsidR="00450ED9" w14:paraId="7F712A04" w14:textId="77777777" w:rsidTr="006C0CC4">
        <w:trPr>
          <w:cantSplit/>
        </w:trPr>
        <w:tc>
          <w:tcPr>
            <w:tcW w:w="636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70637C" w14:textId="446A90C9" w:rsidR="00450ED9" w:rsidRDefault="00450ED9" w:rsidP="00450ED9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Completed Risk plan and log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A579D1" w14:textId="3D6DB61C" w:rsidR="00450ED9" w:rsidRDefault="00450ED9" w:rsidP="00450ED9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Malith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63F24BC" w14:textId="71A031AF" w:rsidR="00450ED9" w:rsidRDefault="00450ED9" w:rsidP="00450ED9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iCs/>
                <w:sz w:val="20"/>
              </w:rPr>
              <w:t>2/16/2023</w:t>
            </w:r>
          </w:p>
        </w:tc>
      </w:tr>
      <w:tr w:rsidR="00450ED9" w14:paraId="608AF9A7" w14:textId="77777777" w:rsidTr="006C0CC4">
        <w:trPr>
          <w:cantSplit/>
        </w:trPr>
        <w:tc>
          <w:tcPr>
            <w:tcW w:w="636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E8675E" w14:textId="7A9C5BDB" w:rsidR="00450ED9" w:rsidRDefault="00450ED9" w:rsidP="00450ED9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Completed  the PID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D26EC5" w14:textId="24CA80EB" w:rsidR="00450ED9" w:rsidRDefault="00450ED9" w:rsidP="00450ED9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Risk Manager</w:t>
            </w:r>
            <w:r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Quality Manager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FF04B71" w14:textId="0F8B043A" w:rsidR="00450ED9" w:rsidRDefault="00450ED9" w:rsidP="00450ED9">
            <w:pPr>
              <w:pStyle w:val="CovFormText"/>
              <w:keepNext/>
              <w:keepLines/>
              <w:rPr>
                <w:iCs/>
                <w:sz w:val="20"/>
              </w:rPr>
            </w:pPr>
            <w:r w:rsidRPr="005E468F">
              <w:rPr>
                <w:iCs/>
                <w:sz w:val="20"/>
              </w:rPr>
              <w:t>2/16/2023</w:t>
            </w:r>
          </w:p>
        </w:tc>
      </w:tr>
      <w:tr w:rsidR="00450ED9" w14:paraId="3AECC6FB" w14:textId="77777777" w:rsidTr="006C0CC4">
        <w:trPr>
          <w:cantSplit/>
        </w:trPr>
        <w:tc>
          <w:tcPr>
            <w:tcW w:w="6364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19FD351" w14:textId="0F7C1A7D" w:rsidR="00450ED9" w:rsidRDefault="00450ED9" w:rsidP="00450ED9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Completed Stage plan 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B7ABDD1" w14:textId="57910DB9" w:rsidR="00450ED9" w:rsidRDefault="00450ED9" w:rsidP="00450ED9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Scheduling Manager</w:t>
            </w:r>
            <w:r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Project Manager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4ED0CA46" w14:textId="632DE2BC" w:rsidR="00450ED9" w:rsidRDefault="00450ED9" w:rsidP="00450ED9">
            <w:pPr>
              <w:pStyle w:val="CovFormText"/>
              <w:keepNext/>
              <w:keepLines/>
              <w:rPr>
                <w:iCs/>
                <w:sz w:val="20"/>
              </w:rPr>
            </w:pPr>
            <w:r w:rsidRPr="005E468F">
              <w:rPr>
                <w:iCs/>
                <w:sz w:val="20"/>
              </w:rPr>
              <w:t>2/16/2023</w:t>
            </w:r>
          </w:p>
        </w:tc>
      </w:tr>
      <w:tr w:rsidR="00450ED9" w14:paraId="6D24D7B8" w14:textId="77777777" w:rsidTr="006C0CC4">
        <w:trPr>
          <w:cantSplit/>
        </w:trPr>
        <w:tc>
          <w:tcPr>
            <w:tcW w:w="6364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522A3BB" w14:textId="61C837A6" w:rsidR="00450ED9" w:rsidRDefault="00450ED9" w:rsidP="00450ED9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Completed the Project description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CF00ADC" w14:textId="08316483" w:rsidR="00450ED9" w:rsidRDefault="00450ED9" w:rsidP="00450ED9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Scheduling Manager</w:t>
            </w:r>
            <w:r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Start-up Manager</w:t>
            </w:r>
            <w:r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Quality Manager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7FDD7029" w14:textId="726032F1" w:rsidR="00450ED9" w:rsidRDefault="00450ED9" w:rsidP="00450ED9">
            <w:pPr>
              <w:pStyle w:val="CovFormText"/>
              <w:keepNext/>
              <w:keepLines/>
              <w:rPr>
                <w:iCs/>
                <w:sz w:val="20"/>
              </w:rPr>
            </w:pPr>
            <w:r w:rsidRPr="005E468F">
              <w:rPr>
                <w:iCs/>
                <w:sz w:val="20"/>
              </w:rPr>
              <w:t>2/16/2023</w:t>
            </w:r>
          </w:p>
        </w:tc>
      </w:tr>
    </w:tbl>
    <w:p w14:paraId="3365E6F9" w14:textId="77777777" w:rsidR="00197379" w:rsidRDefault="00197379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197379" w14:paraId="19DF4104" w14:textId="77777777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14:paraId="675A9A53" w14:textId="77777777" w:rsidR="00197379" w:rsidRDefault="003352A2">
            <w:pPr>
              <w:pStyle w:val="Heading3"/>
              <w:keepLines/>
            </w:pPr>
            <w:r>
              <w:t>6. Next Meeting</w:t>
            </w:r>
          </w:p>
        </w:tc>
      </w:tr>
      <w:tr w:rsidR="00197379" w14:paraId="0B6A9106" w14:textId="77777777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4CDE848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Date:  </w:t>
            </w:r>
            <w:r>
              <w:rPr>
                <w:sz w:val="20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4E3FB" w14:textId="1F6FF69A" w:rsidR="00197379" w:rsidRDefault="00131DEC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24/02/2023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5BAD525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FD8CA" w14:textId="5FEC1B03" w:rsidR="00197379" w:rsidRDefault="006B2CB3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87C8A08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84E24" w14:textId="7FD52BBC" w:rsidR="00197379" w:rsidRDefault="006B2CB3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On Campus</w:t>
            </w:r>
          </w:p>
        </w:tc>
      </w:tr>
      <w:tr w:rsidR="00197379" w14:paraId="69CA71A5" w14:textId="77777777">
        <w:trPr>
          <w:cantSplit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124A53C5" w14:textId="77777777" w:rsidR="00197379" w:rsidRDefault="003352A2">
            <w:pPr>
              <w:pStyle w:val="Header"/>
              <w:keepNext/>
              <w:keepLines/>
              <w:spacing w:before="60" w:after="60"/>
              <w:rPr>
                <w:sz w:val="20"/>
              </w:rPr>
            </w:pPr>
            <w:r>
              <w:rPr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7C7612" w14:textId="2BBDB422" w:rsidR="00197379" w:rsidRPr="00857AE9" w:rsidRDefault="000702FD">
            <w:pPr>
              <w:pStyle w:val="Header"/>
              <w:keepNext/>
              <w:keepLines/>
              <w:spacing w:before="60" w:after="60"/>
              <w:rPr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color w:val="000000"/>
                <w:sz w:val="20"/>
              </w:rPr>
              <w:t>Present</w:t>
            </w:r>
            <w:r w:rsidR="00857AE9" w:rsidRPr="00857AE9">
              <w:rPr>
                <w:rFonts w:cs="Arial"/>
                <w:b w:val="0"/>
                <w:bCs/>
                <w:color w:val="000000"/>
                <w:sz w:val="20"/>
              </w:rPr>
              <w:t xml:space="preserve"> the </w:t>
            </w:r>
            <w:r w:rsidR="0001050D">
              <w:rPr>
                <w:rFonts w:cs="Arial"/>
                <w:b w:val="0"/>
                <w:bCs/>
                <w:color w:val="000000"/>
                <w:sz w:val="20"/>
              </w:rPr>
              <w:t>SRS</w:t>
            </w:r>
            <w:r w:rsidR="006C0CC4">
              <w:rPr>
                <w:rFonts w:cs="Arial"/>
                <w:b w:val="0"/>
                <w:bCs/>
                <w:color w:val="000000"/>
                <w:sz w:val="20"/>
              </w:rPr>
              <w:t xml:space="preserve"> and future plans of the project</w:t>
            </w:r>
            <w:r w:rsidR="0001050D">
              <w:rPr>
                <w:rFonts w:cs="Arial"/>
                <w:b w:val="0"/>
                <w:bCs/>
                <w:color w:val="000000"/>
                <w:sz w:val="20"/>
              </w:rPr>
              <w:t>.</w:t>
            </w:r>
          </w:p>
        </w:tc>
      </w:tr>
    </w:tbl>
    <w:p w14:paraId="1676B05E" w14:textId="77777777" w:rsidR="003352A2" w:rsidRDefault="003352A2">
      <w:pPr>
        <w:pStyle w:val="Footer"/>
        <w:tabs>
          <w:tab w:val="clear" w:pos="4320"/>
          <w:tab w:val="clear" w:pos="8640"/>
        </w:tabs>
      </w:pPr>
    </w:p>
    <w:sectPr w:rsidR="003352A2">
      <w:headerReference w:type="default" r:id="rId7"/>
      <w:footerReference w:type="default" r:id="rId8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7BB6B" w14:textId="77777777" w:rsidR="00F712BE" w:rsidRDefault="00F712BE">
      <w:r>
        <w:separator/>
      </w:r>
    </w:p>
  </w:endnote>
  <w:endnote w:type="continuationSeparator" w:id="0">
    <w:p w14:paraId="57466730" w14:textId="77777777" w:rsidR="00F712BE" w:rsidRDefault="00F71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197379" w14:paraId="45F77FE7" w14:textId="77777777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3C5298A4" w14:textId="77777777" w:rsidR="00197379" w:rsidRDefault="003352A2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Template source: http://www.cvr-it.com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47B6AC29" w14:textId="77777777" w:rsidR="00197379" w:rsidRDefault="003352A2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F746D1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F746D1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14:paraId="42F2A70C" w14:textId="77777777" w:rsidR="00197379" w:rsidRDefault="001973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D00E0" w14:textId="77777777" w:rsidR="00F712BE" w:rsidRDefault="00F712BE">
      <w:r>
        <w:separator/>
      </w:r>
    </w:p>
  </w:footnote>
  <w:footnote w:type="continuationSeparator" w:id="0">
    <w:p w14:paraId="5DFCCD6E" w14:textId="77777777" w:rsidR="00F712BE" w:rsidRDefault="00F71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038"/>
    </w:tblGrid>
    <w:tr w:rsidR="004D3825" w14:paraId="2DEFB03D" w14:textId="77777777" w:rsidTr="004D3825">
      <w:trPr>
        <w:cantSplit/>
        <w:trHeight w:val="805"/>
      </w:trPr>
      <w:tc>
        <w:tcPr>
          <w:tcW w:w="10038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7A6D413B" w14:textId="77777777" w:rsidR="00857AE9" w:rsidRDefault="00857AE9">
          <w:pPr>
            <w:jc w:val="right"/>
            <w:rPr>
              <w:b/>
              <w:i/>
              <w:sz w:val="20"/>
            </w:rPr>
          </w:pPr>
          <w:r>
            <w:rPr>
              <w:b/>
              <w:i/>
              <w:noProof/>
              <w:sz w:val="20"/>
            </w:rPr>
            <w:drawing>
              <wp:anchor distT="0" distB="0" distL="114300" distR="114300" simplePos="0" relativeHeight="251658240" behindDoc="1" locked="0" layoutInCell="1" allowOverlap="1" wp14:anchorId="4D668877" wp14:editId="7C9FB10E">
                <wp:simplePos x="0" y="0"/>
                <wp:positionH relativeFrom="column">
                  <wp:posOffset>-68580</wp:posOffset>
                </wp:positionH>
                <wp:positionV relativeFrom="paragraph">
                  <wp:posOffset>0</wp:posOffset>
                </wp:positionV>
                <wp:extent cx="883920" cy="883920"/>
                <wp:effectExtent l="0" t="0" r="0" b="0"/>
                <wp:wrapTight wrapText="bothSides">
                  <wp:wrapPolygon edited="0">
                    <wp:start x="0" y="0"/>
                    <wp:lineTo x="0" y="20948"/>
                    <wp:lineTo x="20948" y="20948"/>
                    <wp:lineTo x="20948" y="0"/>
                    <wp:lineTo x="0" y="0"/>
                  </wp:wrapPolygon>
                </wp:wrapTight>
                <wp:docPr id="2" name="Picture 2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, company name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3920" cy="883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D3825">
            <w:rPr>
              <w:b/>
              <w:i/>
              <w:sz w:val="20"/>
            </w:rPr>
            <w:t xml:space="preserve">         </w:t>
          </w:r>
        </w:p>
        <w:p w14:paraId="77A3C44E" w14:textId="77777777" w:rsidR="00857AE9" w:rsidRDefault="00857AE9">
          <w:pPr>
            <w:jc w:val="right"/>
            <w:rPr>
              <w:b/>
              <w:i/>
              <w:sz w:val="20"/>
            </w:rPr>
          </w:pPr>
        </w:p>
        <w:p w14:paraId="11987A40" w14:textId="4C6C73D0" w:rsidR="004D3825" w:rsidRDefault="004D3825">
          <w:pPr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>Meeting Minutes</w:t>
          </w:r>
          <w:r>
            <w:rPr>
              <w:i/>
              <w:sz w:val="20"/>
            </w:rPr>
            <w:t xml:space="preserve"> </w:t>
          </w:r>
        </w:p>
        <w:p w14:paraId="2196B6CE" w14:textId="77777777" w:rsidR="004D3825" w:rsidRDefault="004D3825">
          <w:pPr>
            <w:jc w:val="right"/>
            <w:rPr>
              <w:i/>
              <w:sz w:val="16"/>
            </w:rPr>
          </w:pPr>
          <w:r>
            <w:rPr>
              <w:i/>
              <w:sz w:val="16"/>
            </w:rPr>
            <w:t>Rev. 1.1, 3/5/2005</w:t>
          </w:r>
        </w:p>
      </w:tc>
    </w:tr>
  </w:tbl>
  <w:p w14:paraId="5F48DEDD" w14:textId="77777777" w:rsidR="00197379" w:rsidRDefault="00197379"/>
  <w:p w14:paraId="099AA1CD" w14:textId="77777777" w:rsidR="00197379" w:rsidRDefault="001973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41743"/>
    <w:multiLevelType w:val="hybridMultilevel"/>
    <w:tmpl w:val="464E8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502FE"/>
    <w:multiLevelType w:val="hybridMultilevel"/>
    <w:tmpl w:val="B6D6E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90293"/>
    <w:multiLevelType w:val="hybridMultilevel"/>
    <w:tmpl w:val="ECF2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97B72"/>
    <w:multiLevelType w:val="hybridMultilevel"/>
    <w:tmpl w:val="154EA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70024891"/>
    <w:multiLevelType w:val="hybridMultilevel"/>
    <w:tmpl w:val="65A25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907660">
    <w:abstractNumId w:val="4"/>
  </w:num>
  <w:num w:numId="2" w16cid:durableId="255943983">
    <w:abstractNumId w:val="2"/>
  </w:num>
  <w:num w:numId="3" w16cid:durableId="661664345">
    <w:abstractNumId w:val="3"/>
  </w:num>
  <w:num w:numId="4" w16cid:durableId="335109292">
    <w:abstractNumId w:val="5"/>
  </w:num>
  <w:num w:numId="5" w16cid:durableId="160660258">
    <w:abstractNumId w:val="0"/>
  </w:num>
  <w:num w:numId="6" w16cid:durableId="266474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6D1"/>
    <w:rsid w:val="0001050D"/>
    <w:rsid w:val="000374D0"/>
    <w:rsid w:val="000702FD"/>
    <w:rsid w:val="0009718A"/>
    <w:rsid w:val="00131DEC"/>
    <w:rsid w:val="001356DA"/>
    <w:rsid w:val="0017643B"/>
    <w:rsid w:val="00180B15"/>
    <w:rsid w:val="00197379"/>
    <w:rsid w:val="001F62C8"/>
    <w:rsid w:val="0022184F"/>
    <w:rsid w:val="0024676D"/>
    <w:rsid w:val="003352A2"/>
    <w:rsid w:val="0033541E"/>
    <w:rsid w:val="003E3F3F"/>
    <w:rsid w:val="004249C9"/>
    <w:rsid w:val="00450ED9"/>
    <w:rsid w:val="004D3825"/>
    <w:rsid w:val="0051657E"/>
    <w:rsid w:val="00561C65"/>
    <w:rsid w:val="00590D2B"/>
    <w:rsid w:val="006B2CB3"/>
    <w:rsid w:val="006C0CC4"/>
    <w:rsid w:val="00857AE9"/>
    <w:rsid w:val="00995799"/>
    <w:rsid w:val="00A5050E"/>
    <w:rsid w:val="00A6187B"/>
    <w:rsid w:val="00A825FD"/>
    <w:rsid w:val="00BA4D32"/>
    <w:rsid w:val="00BC4D78"/>
    <w:rsid w:val="00C65F3C"/>
    <w:rsid w:val="00D562AF"/>
    <w:rsid w:val="00D97366"/>
    <w:rsid w:val="00DC0873"/>
    <w:rsid w:val="00DF0CB0"/>
    <w:rsid w:val="00E03495"/>
    <w:rsid w:val="00E11997"/>
    <w:rsid w:val="00EF69CA"/>
    <w:rsid w:val="00F712BE"/>
    <w:rsid w:val="00F7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F58D78"/>
  <w15:chartTrackingRefBased/>
  <w15:docId w15:val="{71D3E75B-0F5E-495B-B1E7-4AD201D1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semiHidden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ui-provider">
    <w:name w:val="ui-provider"/>
    <w:basedOn w:val="DefaultParagraphFont"/>
    <w:rsid w:val="00D562AF"/>
  </w:style>
  <w:style w:type="paragraph" w:styleId="NormalWeb">
    <w:name w:val="Normal (Web)"/>
    <w:basedOn w:val="Normal"/>
    <w:uiPriority w:val="99"/>
    <w:unhideWhenUsed/>
    <w:rsid w:val="00D562AF"/>
    <w:pPr>
      <w:spacing w:before="100" w:beforeAutospacing="1" w:after="100" w:afterAutospacing="1"/>
    </w:pPr>
    <w:rPr>
      <w:rFonts w:ascii="Times New Roman" w:hAnsi="Times New Roman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D973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0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45E0A-DAD2-42EB-809B-52B96651EEB4}"/>
      </w:docPartPr>
      <w:docPartBody>
        <w:p w:rsidR="00455AA3" w:rsidRDefault="0006674D">
          <w:r w:rsidRPr="00923B84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4D"/>
    <w:rsid w:val="0006674D"/>
    <w:rsid w:val="003776F6"/>
    <w:rsid w:val="00455AA3"/>
    <w:rsid w:val="0048188F"/>
    <w:rsid w:val="00A37080"/>
    <w:rsid w:val="00F1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674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67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Rivi</cp:lastModifiedBy>
  <cp:revision>12</cp:revision>
  <cp:lastPrinted>2002-09-23T09:13:00Z</cp:lastPrinted>
  <dcterms:created xsi:type="dcterms:W3CDTF">2023-02-16T17:23:00Z</dcterms:created>
  <dcterms:modified xsi:type="dcterms:W3CDTF">2023-03-28T06:52:00Z</dcterms:modified>
  <cp:category>Rev 1.1;last template edit 3-5-05 gje</cp:category>
</cp:coreProperties>
</file>