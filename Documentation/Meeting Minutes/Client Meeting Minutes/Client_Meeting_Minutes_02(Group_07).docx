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 xml:space="preserve">Publish Minutes within 24 hours of any </w:t>
      </w:r>
      <w:proofErr w:type="gramStart"/>
      <w:r>
        <w:rPr>
          <w:i/>
          <w:sz w:val="20"/>
        </w:rPr>
        <w:t>meeting</w:t>
      </w:r>
      <w:proofErr w:type="gramEnd"/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proofErr w:type="gramStart"/>
      <w:r w:rsidR="00D562AF">
        <w:rPr>
          <w:i/>
          <w:sz w:val="20"/>
        </w:rPr>
        <w:t>e.g.</w:t>
      </w:r>
      <w:proofErr w:type="gramEnd"/>
      <w:r w:rsidR="00D562AF">
        <w:rPr>
          <w:i/>
          <w:sz w:val="20"/>
        </w:rPr>
        <w:t xml:space="preserve">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A40225" w14:paraId="6FB90298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A40225" w:rsidRDefault="00A40225" w:rsidP="00A40225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iCs/>
              <w:sz w:val="20"/>
            </w:rPr>
            <w:id w:val="1326937390"/>
            <w:placeholder>
              <w:docPart w:val="18DF03E7A7F6444DBE5E042FD29C5F4B"/>
            </w:placeholder>
            <w:date w:fullDate="2023-02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50697042" w:rsidR="00A40225" w:rsidRDefault="00A40225" w:rsidP="00A40225">
                <w:pPr>
                  <w:pStyle w:val="Heading4"/>
                  <w:rPr>
                    <w:i w:val="0"/>
                    <w:sz w:val="20"/>
                  </w:rPr>
                </w:pPr>
                <w:r w:rsidRPr="00A40225">
                  <w:rPr>
                    <w:iCs/>
                    <w:sz w:val="20"/>
                  </w:rPr>
                  <w:t>2/9/2023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A40225" w:rsidRDefault="00A40225" w:rsidP="00A40225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429E5DD4" w:rsidR="00A40225" w:rsidRDefault="00A40225" w:rsidP="00A4022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At the Shop</w:t>
            </w:r>
          </w:p>
        </w:tc>
      </w:tr>
      <w:tr w:rsidR="00197379" w14:paraId="0C2C5193" w14:textId="77777777" w:rsidTr="00A40225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620926FA" w:rsidR="00197379" w:rsidRDefault="00E4500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20EA0F08" w:rsidR="00197379" w:rsidRDefault="00A4022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Get the accceptance letter and f</w:t>
            </w:r>
            <w:r w:rsidRPr="00A40225">
              <w:rPr>
                <w:sz w:val="20"/>
              </w:rPr>
              <w:t xml:space="preserve">inalize the project scope and </w:t>
            </w:r>
            <w:r>
              <w:rPr>
                <w:sz w:val="20"/>
              </w:rPr>
              <w:t>get</w:t>
            </w:r>
            <w:r w:rsidRPr="00A40225">
              <w:rPr>
                <w:sz w:val="20"/>
              </w:rPr>
              <w:t xml:space="preserve"> client feedback for project modifications.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0F0DC7FA" w14:textId="77777777" w:rsidR="00C13865" w:rsidRPr="00C13865" w:rsidRDefault="00C13865" w:rsidP="00C13865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C13865">
              <w:rPr>
                <w:sz w:val="20"/>
              </w:rPr>
              <w:t>Discuss the modifications that need to be made.</w:t>
            </w:r>
          </w:p>
          <w:p w14:paraId="1EBD864F" w14:textId="77777777" w:rsidR="00C13865" w:rsidRPr="00C13865" w:rsidRDefault="00C13865" w:rsidP="00C13865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C13865">
              <w:rPr>
                <w:sz w:val="20"/>
              </w:rPr>
              <w:t>Discuss and agree on the project scope.</w:t>
            </w:r>
          </w:p>
          <w:p w14:paraId="7BD61F0B" w14:textId="77777777" w:rsidR="004D3825" w:rsidRDefault="00C13865" w:rsidP="00C13865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C13865">
              <w:rPr>
                <w:sz w:val="20"/>
              </w:rPr>
              <w:t>The discussion comes to a close with both participants agreeing on the topic.</w:t>
            </w:r>
          </w:p>
          <w:p w14:paraId="6685DBB1" w14:textId="6FC4610A" w:rsidR="00E125E8" w:rsidRPr="005A7D0D" w:rsidRDefault="00E125E8" w:rsidP="00C13865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the acceptance letter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54861553" w14:textId="01805147" w:rsidR="0024676D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2F70C162" w14:textId="77777777" w:rsidR="00E4500A" w:rsidRPr="00E4500A" w:rsidRDefault="00E4500A" w:rsidP="00E4500A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E4500A">
              <w:rPr>
                <w:sz w:val="20"/>
              </w:rPr>
              <w:t>The theme of interfaces was discussed.</w:t>
            </w:r>
          </w:p>
          <w:p w14:paraId="34ED8493" w14:textId="77777777" w:rsidR="00E4500A" w:rsidRDefault="00E4500A" w:rsidP="00E4500A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E4500A">
              <w:rPr>
                <w:sz w:val="20"/>
              </w:rPr>
              <w:t>completed all initial requirements</w:t>
            </w:r>
          </w:p>
          <w:p w14:paraId="1BD97B55" w14:textId="053748B9" w:rsidR="0024676D" w:rsidRPr="0024676D" w:rsidRDefault="0024676D" w:rsidP="00E4500A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313C648" w14:textId="1C543B80" w:rsidR="00197379" w:rsidRPr="0024676D" w:rsidRDefault="001C7065" w:rsidP="00E4500A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1C7065">
              <w:rPr>
                <w:sz w:val="20"/>
              </w:rPr>
              <w:t>Agreed on the project proposal</w:t>
            </w: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7182E7C4" w:rsidR="00E4500A" w:rsidRPr="00E4500A" w:rsidRDefault="00E4500A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4500A">
              <w:rPr>
                <w:rFonts w:cs="Arial"/>
                <w:color w:val="000000"/>
                <w:sz w:val="20"/>
              </w:rPr>
              <w:t xml:space="preserve">Create website </w:t>
            </w:r>
            <w:r w:rsidR="00F10D84">
              <w:rPr>
                <w:rFonts w:cs="Arial"/>
                <w:color w:val="000000"/>
                <w:sz w:val="20"/>
              </w:rPr>
              <w:t>UIs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5581C438" w:rsidR="00DA23DE" w:rsidRDefault="00E4500A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8F4B393E084B410E9D19852F542A847F"/>
            </w:placeholder>
            <w:date w:fullDate="2023-02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7167D274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2/2</w:t>
                </w:r>
                <w:r w:rsidR="00985290">
                  <w:rPr>
                    <w:iCs/>
                    <w:sz w:val="20"/>
                  </w:rPr>
                  <w:t>3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E4500A" w14:paraId="500A1545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C70DC9" w14:textId="057A98D9" w:rsidR="00E4500A" w:rsidRPr="00E4500A" w:rsidRDefault="00E4500A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4500A">
              <w:rPr>
                <w:rFonts w:cs="Arial"/>
                <w:color w:val="000000"/>
                <w:sz w:val="20"/>
              </w:rPr>
              <w:t>Collect the content of the website from the client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68BB00" w14:textId="1DF5529A" w:rsidR="00E4500A" w:rsidRPr="00BC4D78" w:rsidRDefault="00E4500A" w:rsidP="00DA23D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02704241"/>
            <w:placeholder>
              <w:docPart w:val="E8EEF55592E94BC3AB6901B723D3C7D0"/>
            </w:placeholder>
            <w:date w:fullDate="2023-02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5CDAC6D1" w14:textId="2A3D52CD" w:rsidR="00E4500A" w:rsidRDefault="00211A57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1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E4500A" w14:paraId="255488DC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6C5E5E" w14:textId="77777777" w:rsidR="00E4500A" w:rsidRPr="00E4500A" w:rsidRDefault="00E4500A" w:rsidP="00E4500A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4500A">
              <w:rPr>
                <w:rFonts w:cs="Arial"/>
                <w:color w:val="000000"/>
                <w:sz w:val="20"/>
              </w:rPr>
              <w:t>Work on the documents for the following week.</w:t>
            </w:r>
          </w:p>
          <w:p w14:paraId="75BEB992" w14:textId="77777777" w:rsidR="00E4500A" w:rsidRPr="00E4500A" w:rsidRDefault="00E4500A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E21126" w14:textId="501078A1" w:rsidR="00E4500A" w:rsidRPr="00BC4D78" w:rsidRDefault="00E4500A" w:rsidP="00DA23D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1661067829"/>
            <w:placeholder>
              <w:docPart w:val="060C422683CE48908DC2D4BE24672AFA"/>
            </w:placeholder>
            <w:date w:fullDate="2023-02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BB8A310" w14:textId="22E0C9E4" w:rsidR="00E4500A" w:rsidRDefault="00211A57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>
                  <w:rPr>
                    <w:iCs/>
                    <w:sz w:val="20"/>
                  </w:rPr>
                  <w:t>1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DA23DE" w14:paraId="6D24D7B8" w14:textId="77777777" w:rsidTr="000D1CB2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A3BB" w14:textId="6F68C312" w:rsidR="00DA23DE" w:rsidRDefault="00E4500A" w:rsidP="00E4500A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4500A">
              <w:rPr>
                <w:rFonts w:cs="Arial"/>
                <w:color w:val="000000"/>
                <w:sz w:val="20"/>
              </w:rPr>
              <w:t>Examine the documents for the following week.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0ADC" w14:textId="08316483" w:rsidR="00DA23DE" w:rsidRDefault="00DA23DE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16568437"/>
            <w:placeholder>
              <w:docPart w:val="84326D3655684039ADE3F0120A4DE82C"/>
            </w:placeholder>
            <w:date w:fullDate="2023-02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FDD7029" w14:textId="18B26635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211A57">
                  <w:rPr>
                    <w:iCs/>
                    <w:sz w:val="20"/>
                  </w:rPr>
                  <w:t>1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0D1CB2" w14:paraId="01DF4ED0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DCE143C" w14:textId="4014471E" w:rsidR="000D1CB2" w:rsidRPr="00E4500A" w:rsidRDefault="000D1CB2" w:rsidP="000D1CB2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C520C">
              <w:rPr>
                <w:rFonts w:cs="Arial"/>
                <w:color w:val="000000"/>
                <w:sz w:val="20"/>
              </w:rPr>
              <w:t>Give the group a summary of the client meeting information.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5EAFD84" w14:textId="64F91DC7" w:rsidR="000D1CB2" w:rsidRPr="00BC4D78" w:rsidRDefault="000D1CB2" w:rsidP="000D1CB2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-875155154"/>
            <w:placeholder>
              <w:docPart w:val="303D068EF3E74999B45F346690612C71"/>
            </w:placeholder>
            <w:date w:fullDate="2023-02-0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330C81E0" w14:textId="66FEF7B1" w:rsidR="000D1CB2" w:rsidRDefault="003E59C7" w:rsidP="000D1CB2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>
                  <w:rPr>
                    <w:iCs/>
                    <w:sz w:val="20"/>
                  </w:rPr>
                  <w:t>2</w:t>
                </w:r>
                <w:r w:rsidR="000D1CB2" w:rsidRPr="0092113A">
                  <w:rPr>
                    <w:iCs/>
                    <w:sz w:val="20"/>
                  </w:rPr>
                  <w:t>/</w:t>
                </w:r>
                <w:r>
                  <w:rPr>
                    <w:iCs/>
                    <w:sz w:val="20"/>
                  </w:rPr>
                  <w:t>1</w:t>
                </w:r>
                <w:r w:rsidR="000D1CB2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3A230B9C" w:rsidR="00197379" w:rsidRDefault="00323181" w:rsidP="00976BC4">
                <w:pPr>
                  <w:pStyle w:val="CovFormText"/>
                  <w:keepNext/>
                  <w:keepLines/>
                  <w:jc w:val="center"/>
                  <w:rPr>
                    <w:sz w:val="20"/>
                  </w:rPr>
                </w:pPr>
                <w:r>
                  <w:rPr>
                    <w:iCs/>
                    <w:sz w:val="20"/>
                  </w:rPr>
                  <w:t>-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0A5F33A0" w:rsidR="00197379" w:rsidRDefault="003352A2" w:rsidP="00976BC4">
            <w:pPr>
              <w:pStyle w:val="CovFormText"/>
              <w:keepNext/>
              <w:keepLines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Time: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 w:rsidP="00976BC4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0B4E9D10" w:rsidR="00197379" w:rsidRPr="00323181" w:rsidRDefault="00323181">
            <w:pPr>
              <w:pStyle w:val="CovFormText"/>
              <w:keepNext/>
              <w:keepLines/>
              <w:rPr>
                <w:iCs/>
                <w:sz w:val="20"/>
              </w:rPr>
            </w:pPr>
            <w:r w:rsidRPr="00323181">
              <w:rPr>
                <w:iCs/>
                <w:sz w:val="20"/>
              </w:rPr>
              <w:t>At the Shop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1814D9E0" w:rsidR="00197379" w:rsidRPr="00857AE9" w:rsidRDefault="006D1A20" w:rsidP="006D1A20">
            <w:pPr>
              <w:pStyle w:val="Header"/>
              <w:keepNext/>
              <w:keepLines/>
              <w:spacing w:before="60" w:after="60"/>
              <w:jc w:val="center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-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B39D" w14:textId="77777777" w:rsidR="005A2F11" w:rsidRDefault="005A2F11">
      <w:r>
        <w:separator/>
      </w:r>
    </w:p>
  </w:endnote>
  <w:endnote w:type="continuationSeparator" w:id="0">
    <w:p w14:paraId="7BE4665B" w14:textId="77777777" w:rsidR="005A2F11" w:rsidRDefault="005A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485A" w14:textId="77777777" w:rsidR="005A2F11" w:rsidRDefault="005A2F11">
      <w:r>
        <w:separator/>
      </w:r>
    </w:p>
  </w:footnote>
  <w:footnote w:type="continuationSeparator" w:id="0">
    <w:p w14:paraId="4E194F17" w14:textId="77777777" w:rsidR="005A2F11" w:rsidRDefault="005A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0D1CB2"/>
    <w:rsid w:val="00105F96"/>
    <w:rsid w:val="00131DEC"/>
    <w:rsid w:val="001356DA"/>
    <w:rsid w:val="0017643B"/>
    <w:rsid w:val="00180B15"/>
    <w:rsid w:val="00197379"/>
    <w:rsid w:val="001C7065"/>
    <w:rsid w:val="001F62C8"/>
    <w:rsid w:val="00211A57"/>
    <w:rsid w:val="0022184F"/>
    <w:rsid w:val="0024676D"/>
    <w:rsid w:val="003123CA"/>
    <w:rsid w:val="00323181"/>
    <w:rsid w:val="00333C1F"/>
    <w:rsid w:val="003352A2"/>
    <w:rsid w:val="0033541E"/>
    <w:rsid w:val="003E3F3F"/>
    <w:rsid w:val="003E59C7"/>
    <w:rsid w:val="004249C9"/>
    <w:rsid w:val="00450ED9"/>
    <w:rsid w:val="0045782A"/>
    <w:rsid w:val="00460818"/>
    <w:rsid w:val="004C6FF4"/>
    <w:rsid w:val="004D3825"/>
    <w:rsid w:val="00511BE7"/>
    <w:rsid w:val="0051657E"/>
    <w:rsid w:val="00561C65"/>
    <w:rsid w:val="0058328B"/>
    <w:rsid w:val="00590D2B"/>
    <w:rsid w:val="005A2F11"/>
    <w:rsid w:val="005A7D0D"/>
    <w:rsid w:val="00607573"/>
    <w:rsid w:val="00654D67"/>
    <w:rsid w:val="006B2CB3"/>
    <w:rsid w:val="006C0CC4"/>
    <w:rsid w:val="006D1A20"/>
    <w:rsid w:val="00857AE9"/>
    <w:rsid w:val="0092113A"/>
    <w:rsid w:val="00937DE3"/>
    <w:rsid w:val="00976BC4"/>
    <w:rsid w:val="00985290"/>
    <w:rsid w:val="00995799"/>
    <w:rsid w:val="00A40225"/>
    <w:rsid w:val="00A5050E"/>
    <w:rsid w:val="00A6187B"/>
    <w:rsid w:val="00A81651"/>
    <w:rsid w:val="00A825FD"/>
    <w:rsid w:val="00BA4D32"/>
    <w:rsid w:val="00BC4D78"/>
    <w:rsid w:val="00C13865"/>
    <w:rsid w:val="00C65F3C"/>
    <w:rsid w:val="00D562AF"/>
    <w:rsid w:val="00D73494"/>
    <w:rsid w:val="00D97366"/>
    <w:rsid w:val="00DA23DE"/>
    <w:rsid w:val="00DC0873"/>
    <w:rsid w:val="00DF0CB0"/>
    <w:rsid w:val="00E03495"/>
    <w:rsid w:val="00E11997"/>
    <w:rsid w:val="00E125E8"/>
    <w:rsid w:val="00E4500A"/>
    <w:rsid w:val="00EF69CA"/>
    <w:rsid w:val="00F10D84"/>
    <w:rsid w:val="00F712BE"/>
    <w:rsid w:val="00F746D1"/>
    <w:rsid w:val="00FB0518"/>
    <w:rsid w:val="00FF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4B393E084B410E9D19852F542A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38B4-85E4-46D1-980A-8C7E713E71D0}"/>
      </w:docPartPr>
      <w:docPartBody>
        <w:p w:rsidR="001B0DB0" w:rsidRDefault="00471B6F" w:rsidP="00471B6F">
          <w:pPr>
            <w:pStyle w:val="8F4B393E084B410E9D19852F542A84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4326D3655684039ADE3F0120A4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545B-1AC9-464B-9DB0-B686FFCF0339}"/>
      </w:docPartPr>
      <w:docPartBody>
        <w:p w:rsidR="001B0DB0" w:rsidRDefault="00471B6F" w:rsidP="00471B6F">
          <w:pPr>
            <w:pStyle w:val="84326D3655684039ADE3F0120A4DE82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60C422683CE48908DC2D4BE2467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66D91-4ACD-4122-AD6C-B4BEE446BCEF}"/>
      </w:docPartPr>
      <w:docPartBody>
        <w:p w:rsidR="00D22FD9" w:rsidRDefault="001B0DB0" w:rsidP="001B0DB0">
          <w:pPr>
            <w:pStyle w:val="060C422683CE48908DC2D4BE24672AFA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EEF55592E94BC3AB6901B723D3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30AA1-F4BF-4860-83C9-6B9AE4ABB3B2}"/>
      </w:docPartPr>
      <w:docPartBody>
        <w:p w:rsidR="00D22FD9" w:rsidRDefault="001B0DB0" w:rsidP="001B0DB0">
          <w:pPr>
            <w:pStyle w:val="E8EEF55592E94BC3AB6901B723D3C7D0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18DF03E7A7F6444DBE5E042FD29C5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173A4-011B-4F4F-899C-E1E128709953}"/>
      </w:docPartPr>
      <w:docPartBody>
        <w:p w:rsidR="00382A1D" w:rsidRDefault="00D22FD9" w:rsidP="00D22FD9">
          <w:pPr>
            <w:pStyle w:val="18DF03E7A7F6444DBE5E042FD29C5F4B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3D068EF3E74999B45F346690612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99AE-A75F-48A7-A566-9510DC5FA0B6}"/>
      </w:docPartPr>
      <w:docPartBody>
        <w:p w:rsidR="00000000" w:rsidRDefault="00382A1D" w:rsidP="00382A1D">
          <w:pPr>
            <w:pStyle w:val="303D068EF3E74999B45F346690612C71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6674D"/>
    <w:rsid w:val="001B0DB0"/>
    <w:rsid w:val="003768A5"/>
    <w:rsid w:val="003776F6"/>
    <w:rsid w:val="00382A1D"/>
    <w:rsid w:val="00455AA3"/>
    <w:rsid w:val="00471B6F"/>
    <w:rsid w:val="0048188F"/>
    <w:rsid w:val="005F0256"/>
    <w:rsid w:val="006854F7"/>
    <w:rsid w:val="007F3640"/>
    <w:rsid w:val="00A37080"/>
    <w:rsid w:val="00B3737D"/>
    <w:rsid w:val="00B46A66"/>
    <w:rsid w:val="00D22FD9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1D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8F4B393E084B410E9D19852F542A847F">
    <w:name w:val="8F4B393E084B410E9D19852F542A847F"/>
    <w:rsid w:val="00471B6F"/>
  </w:style>
  <w:style w:type="paragraph" w:customStyle="1" w:styleId="84326D3655684039ADE3F0120A4DE82C">
    <w:name w:val="84326D3655684039ADE3F0120A4DE82C"/>
    <w:rsid w:val="00471B6F"/>
  </w:style>
  <w:style w:type="paragraph" w:customStyle="1" w:styleId="060C422683CE48908DC2D4BE24672AFA">
    <w:name w:val="060C422683CE48908DC2D4BE24672AFA"/>
    <w:rsid w:val="001B0DB0"/>
  </w:style>
  <w:style w:type="paragraph" w:customStyle="1" w:styleId="E8EEF55592E94BC3AB6901B723D3C7D0">
    <w:name w:val="E8EEF55592E94BC3AB6901B723D3C7D0"/>
    <w:rsid w:val="001B0DB0"/>
  </w:style>
  <w:style w:type="paragraph" w:customStyle="1" w:styleId="18DF03E7A7F6444DBE5E042FD29C5F4B">
    <w:name w:val="18DF03E7A7F6444DBE5E042FD29C5F4B"/>
    <w:rsid w:val="00D22FD9"/>
  </w:style>
  <w:style w:type="paragraph" w:customStyle="1" w:styleId="303D068EF3E74999B45F346690612C71">
    <w:name w:val="303D068EF3E74999B45F346690612C71"/>
    <w:rsid w:val="00382A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115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37</cp:revision>
  <cp:lastPrinted>2002-09-23T09:13:00Z</cp:lastPrinted>
  <dcterms:created xsi:type="dcterms:W3CDTF">2023-02-16T17:23:00Z</dcterms:created>
  <dcterms:modified xsi:type="dcterms:W3CDTF">2023-03-28T11:50:00Z</dcterms:modified>
  <cp:category>Rev 1.1;last template edit 3-5-05 gje</cp:category>
</cp:coreProperties>
</file>