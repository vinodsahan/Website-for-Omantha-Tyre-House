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66C" w14:textId="77777777" w:rsidR="0019737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D164E0B" w14:textId="77777777" w:rsidR="00197379" w:rsidRDefault="00197379">
      <w:pPr>
        <w:pStyle w:val="Heading5"/>
      </w:pPr>
    </w:p>
    <w:p w14:paraId="5BBD00C5" w14:textId="77777777" w:rsidR="0019737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CD35A4F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533C733F" w14:textId="25485356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D562AF">
        <w:rPr>
          <w:i/>
          <w:sz w:val="20"/>
        </w:rPr>
        <w:t>e.g. Shared</w:t>
      </w:r>
      <w:r>
        <w:rPr>
          <w:i/>
          <w:sz w:val="20"/>
        </w:rPr>
        <w:t xml:space="preserve"> drive or website)</w:t>
      </w:r>
    </w:p>
    <w:p w14:paraId="511E1D1D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0B4FCA97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0F1BA94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197379" w14:paraId="4E5AAFFA" w14:textId="77777777" w:rsidTr="00A40225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3A830E" w14:textId="77777777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C27DA2" w14:textId="529D295E" w:rsidR="00197379" w:rsidRPr="00DF0CB0" w:rsidRDefault="004D3825">
            <w:pPr>
              <w:pStyle w:val="Heading4"/>
              <w:rPr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A website featuring an </w:t>
            </w:r>
            <w:r w:rsidR="00A5050E">
              <w:rPr>
                <w:rFonts w:cs="Arial"/>
                <w:i w:val="0"/>
                <w:iCs/>
                <w:sz w:val="20"/>
              </w:rPr>
              <w:t>Artificial Intelligence Based Chat bot for Omantha Tire House.</w:t>
            </w:r>
          </w:p>
        </w:tc>
      </w:tr>
      <w:tr w:rsidR="00A40225" w14:paraId="6FB90298" w14:textId="77777777" w:rsidTr="00A40225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81DFAE4" w14:textId="5B6D2942" w:rsidR="00A40225" w:rsidRDefault="00A40225" w:rsidP="00A40225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sdt>
          <w:sdtPr>
            <w:rPr>
              <w:iCs/>
              <w:sz w:val="20"/>
            </w:rPr>
            <w:id w:val="1326937390"/>
            <w:placeholder>
              <w:docPart w:val="18DF03E7A7F6444DBE5E042FD29C5F4B"/>
            </w:placeholder>
            <w:date w:fullDate="2023-03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</w:tcPr>
              <w:p w14:paraId="012EB3FB" w14:textId="1C62390E" w:rsidR="00A40225" w:rsidRDefault="004E67D7" w:rsidP="00A40225">
                <w:pPr>
                  <w:pStyle w:val="Heading4"/>
                  <w:rPr>
                    <w:i w:val="0"/>
                    <w:sz w:val="20"/>
                  </w:rPr>
                </w:pPr>
                <w:r>
                  <w:rPr>
                    <w:iCs/>
                    <w:sz w:val="20"/>
                  </w:rPr>
                  <w:t>3</w:t>
                </w:r>
                <w:r w:rsidR="00A40225" w:rsidRPr="00A40225">
                  <w:rPr>
                    <w:iCs/>
                    <w:sz w:val="20"/>
                  </w:rPr>
                  <w:t>/</w:t>
                </w:r>
                <w:r>
                  <w:rPr>
                    <w:iCs/>
                    <w:sz w:val="20"/>
                  </w:rPr>
                  <w:t>1</w:t>
                </w:r>
                <w:r w:rsidR="00A40225" w:rsidRPr="00A40225">
                  <w:rPr>
                    <w:iCs/>
                    <w:sz w:val="20"/>
                  </w:rPr>
                  <w:t>/2023</w:t>
                </w:r>
              </w:p>
            </w:tc>
          </w:sdtContent>
        </w:sdt>
        <w:tc>
          <w:tcPr>
            <w:tcW w:w="1800" w:type="dxa"/>
            <w:shd w:val="pct12" w:color="auto" w:fill="FFFFFF"/>
          </w:tcPr>
          <w:p w14:paraId="77BB4BAB" w14:textId="77777777" w:rsidR="00A40225" w:rsidRDefault="00A40225" w:rsidP="00A40225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752D4C2" w14:textId="429E5DD4" w:rsidR="00A40225" w:rsidRDefault="00A40225" w:rsidP="00A40225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At the Shop</w:t>
            </w:r>
          </w:p>
        </w:tc>
      </w:tr>
      <w:tr w:rsidR="00197379" w14:paraId="0C2C5193" w14:textId="77777777" w:rsidTr="00A40225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7A5858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1400F6F2" w14:textId="075E90A4" w:rsidR="00197379" w:rsidRDefault="00EF69C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040E6667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77B31A5" w14:textId="620926FA" w:rsidR="00197379" w:rsidRDefault="00E4500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30 minutes</w:t>
            </w:r>
          </w:p>
        </w:tc>
      </w:tr>
    </w:tbl>
    <w:p w14:paraId="1B422495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45FBC658" w14:textId="77777777">
        <w:trPr>
          <w:cantSplit/>
        </w:trPr>
        <w:tc>
          <w:tcPr>
            <w:tcW w:w="10080" w:type="dxa"/>
            <w:shd w:val="clear" w:color="auto" w:fill="800000"/>
          </w:tcPr>
          <w:p w14:paraId="53823A19" w14:textId="77777777" w:rsidR="00197379" w:rsidRDefault="003352A2">
            <w:pPr>
              <w:pStyle w:val="Heading3"/>
            </w:pPr>
            <w:r>
              <w:t>1. Purpose of Meeting</w:t>
            </w:r>
          </w:p>
        </w:tc>
      </w:tr>
      <w:tr w:rsidR="00197379" w14:paraId="605D6027" w14:textId="77777777">
        <w:trPr>
          <w:cantSplit/>
          <w:trHeight w:val="252"/>
        </w:trPr>
        <w:tc>
          <w:tcPr>
            <w:tcW w:w="10080" w:type="dxa"/>
          </w:tcPr>
          <w:p w14:paraId="66F50212" w14:textId="373ACAD0" w:rsidR="00197379" w:rsidRDefault="000F4BB9">
            <w:pPr>
              <w:pStyle w:val="CovFormText"/>
              <w:rPr>
                <w:sz w:val="20"/>
              </w:rPr>
            </w:pPr>
            <w:r w:rsidRPr="000F4BB9">
              <w:rPr>
                <w:sz w:val="20"/>
              </w:rPr>
              <w:t>Present the prototype</w:t>
            </w:r>
            <w:r>
              <w:rPr>
                <w:sz w:val="20"/>
              </w:rPr>
              <w:t>, SRS</w:t>
            </w:r>
            <w:r w:rsidRPr="000F4BB9">
              <w:rPr>
                <w:sz w:val="20"/>
              </w:rPr>
              <w:t xml:space="preserve"> and discuss future tasks.</w:t>
            </w:r>
          </w:p>
        </w:tc>
      </w:tr>
    </w:tbl>
    <w:p w14:paraId="793E9C6B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197379" w14:paraId="137A2953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7203B66B" w14:textId="7731227C" w:rsidR="00197379" w:rsidRDefault="003352A2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7EAAC42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09011C5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42068A62" w14:textId="3304D50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FF7A6F3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2ACC677C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197379" w14:paraId="3F430AA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10A3" w14:textId="6015E75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F42D1" w14:textId="7A8531C7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2FA4E" w14:textId="0DB1346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296CE3" w14:textId="0BB0ECF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197379" w14:paraId="4953F7C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C2F0A" w14:textId="73E4791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556F8" w14:textId="7C59920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34BF" w14:textId="2B317D7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225643" w14:textId="417DF6B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197379" w14:paraId="6085748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51995" w14:textId="5D3D3288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C33AE1" w14:textId="7805E4B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683BD" w14:textId="3964E4DF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E88D66" w14:textId="0750A459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197379" w14:paraId="2AED040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E750" w14:textId="5353998D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DAB4" w14:textId="331878E4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501EF" w14:textId="4CE1E402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7FFCD" w14:textId="2B61DC22" w:rsidR="00197379" w:rsidRPr="00BC4D78" w:rsidRDefault="00D562AF" w:rsidP="00D562A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4D78">
              <w:rPr>
                <w:rFonts w:ascii="Arial" w:hAnsi="Arial" w:cs="Arial"/>
                <w:sz w:val="20"/>
                <w:szCs w:val="20"/>
              </w:rPr>
              <w:t>+94 70 213 2611</w:t>
            </w:r>
          </w:p>
        </w:tc>
      </w:tr>
      <w:tr w:rsidR="00197379" w14:paraId="350A63B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BFA4D5" w14:textId="2CB885C5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235822" w14:textId="48630F60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F8DCEE" w14:textId="73E2AE2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40625E" w14:textId="7F8352B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6A9FA2AA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1D627DEE" w14:textId="77777777">
        <w:trPr>
          <w:cantSplit/>
        </w:trPr>
        <w:tc>
          <w:tcPr>
            <w:tcW w:w="10080" w:type="dxa"/>
            <w:shd w:val="clear" w:color="auto" w:fill="800000"/>
          </w:tcPr>
          <w:p w14:paraId="09304F65" w14:textId="77777777" w:rsidR="00197379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3849F309" w14:textId="77777777">
        <w:trPr>
          <w:cantSplit/>
        </w:trPr>
        <w:tc>
          <w:tcPr>
            <w:tcW w:w="10080" w:type="dxa"/>
          </w:tcPr>
          <w:p w14:paraId="18FD9393" w14:textId="77777777" w:rsidR="008165F5" w:rsidRPr="008165F5" w:rsidRDefault="008165F5" w:rsidP="008165F5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8165F5">
              <w:rPr>
                <w:sz w:val="20"/>
              </w:rPr>
              <w:t>Show the finalised budget.</w:t>
            </w:r>
          </w:p>
          <w:p w14:paraId="53133BBA" w14:textId="77777777" w:rsidR="008165F5" w:rsidRPr="008165F5" w:rsidRDefault="008165F5" w:rsidP="008165F5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8165F5">
              <w:rPr>
                <w:sz w:val="20"/>
              </w:rPr>
              <w:t>Show the website prototype.</w:t>
            </w:r>
          </w:p>
          <w:p w14:paraId="78A0F7CF" w14:textId="2C9B4A77" w:rsidR="008165F5" w:rsidRPr="008165F5" w:rsidRDefault="008165F5" w:rsidP="008165F5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8165F5">
              <w:rPr>
                <w:sz w:val="20"/>
              </w:rPr>
              <w:t>Provide a summary of upcoming tasks.</w:t>
            </w:r>
          </w:p>
          <w:p w14:paraId="6685DBB1" w14:textId="524FC2F3" w:rsidR="00E125E8" w:rsidRPr="005A7D0D" w:rsidRDefault="008165F5" w:rsidP="008165F5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8165F5">
              <w:rPr>
                <w:sz w:val="20"/>
              </w:rPr>
              <w:t>The conclusion of the discussion.</w:t>
            </w:r>
          </w:p>
        </w:tc>
      </w:tr>
    </w:tbl>
    <w:p w14:paraId="07FD8307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289F51D9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3986675" w14:textId="77777777" w:rsidR="00197379" w:rsidRDefault="003352A2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28AA6078" w14:textId="77777777">
        <w:trPr>
          <w:cantSplit/>
        </w:trPr>
        <w:tc>
          <w:tcPr>
            <w:tcW w:w="10080" w:type="dxa"/>
          </w:tcPr>
          <w:p w14:paraId="54861553" w14:textId="01805147" w:rsidR="0024676D" w:rsidRPr="0024676D" w:rsidRDefault="0024676D" w:rsidP="0024676D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Meeting Notes:</w:t>
            </w:r>
          </w:p>
          <w:p w14:paraId="2F70C162" w14:textId="77777777" w:rsidR="00E4500A" w:rsidRPr="00E4500A" w:rsidRDefault="00E4500A" w:rsidP="00E4500A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E4500A">
              <w:rPr>
                <w:sz w:val="20"/>
              </w:rPr>
              <w:t>The theme of interfaces was discussed.</w:t>
            </w:r>
          </w:p>
          <w:p w14:paraId="34ED8493" w14:textId="77777777" w:rsidR="00E4500A" w:rsidRDefault="00E4500A" w:rsidP="00E4500A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E4500A">
              <w:rPr>
                <w:sz w:val="20"/>
              </w:rPr>
              <w:t>completed all initial requirements</w:t>
            </w:r>
          </w:p>
          <w:p w14:paraId="7FD0F0FF" w14:textId="43B49018" w:rsidR="007D41C0" w:rsidRPr="007D41C0" w:rsidRDefault="0024676D" w:rsidP="007D41C0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Decisions:</w:t>
            </w:r>
          </w:p>
          <w:p w14:paraId="01DDEA27" w14:textId="77777777" w:rsidR="007D41C0" w:rsidRDefault="007D41C0" w:rsidP="007D41C0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 w:rsidRPr="007D41C0">
              <w:rPr>
                <w:sz w:val="20"/>
              </w:rPr>
              <w:t>The budget was approved, and the project was mandated to move forward.</w:t>
            </w:r>
          </w:p>
          <w:p w14:paraId="7A04479E" w14:textId="77777777" w:rsidR="007072F6" w:rsidRDefault="007072F6" w:rsidP="007072F6">
            <w:pPr>
              <w:pStyle w:val="CovFormText"/>
              <w:keepNext/>
              <w:jc w:val="both"/>
              <w:rPr>
                <w:sz w:val="20"/>
              </w:rPr>
            </w:pPr>
            <w:r>
              <w:rPr>
                <w:sz w:val="20"/>
              </w:rPr>
              <w:t>Issue</w:t>
            </w:r>
          </w:p>
          <w:p w14:paraId="0313C648" w14:textId="689BDC9B" w:rsidR="007072F6" w:rsidRPr="007D41C0" w:rsidRDefault="007072F6" w:rsidP="007072F6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 w:rsidRPr="007072F6">
              <w:rPr>
                <w:sz w:val="20"/>
              </w:rPr>
              <w:t>The client requests that the frond end design be changed.</w:t>
            </w:r>
            <w:r>
              <w:rPr>
                <w:sz w:val="20"/>
              </w:rPr>
              <w:t xml:space="preserve"> </w:t>
            </w:r>
          </w:p>
        </w:tc>
      </w:tr>
      <w:tr w:rsidR="007072F6" w14:paraId="28D85CB5" w14:textId="77777777">
        <w:trPr>
          <w:cantSplit/>
        </w:trPr>
        <w:tc>
          <w:tcPr>
            <w:tcW w:w="10080" w:type="dxa"/>
          </w:tcPr>
          <w:p w14:paraId="2D6F7B42" w14:textId="77777777" w:rsidR="007072F6" w:rsidRPr="0024676D" w:rsidRDefault="007072F6" w:rsidP="0024676D">
            <w:pPr>
              <w:pStyle w:val="CovFormText"/>
              <w:keepNext/>
              <w:jc w:val="both"/>
              <w:rPr>
                <w:sz w:val="20"/>
              </w:rPr>
            </w:pPr>
          </w:p>
        </w:tc>
      </w:tr>
    </w:tbl>
    <w:p w14:paraId="2B43AAC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4"/>
        <w:gridCol w:w="2096"/>
        <w:gridCol w:w="1620"/>
      </w:tblGrid>
      <w:tr w:rsidR="00197379" w14:paraId="2C25AFDA" w14:textId="77777777" w:rsidTr="00E1199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DFC1E5D" w14:textId="7627EC0C" w:rsidR="00197379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2CA4966E" w14:textId="77777777" w:rsidTr="006C0CC4">
        <w:trPr>
          <w:cantSplit/>
        </w:trPr>
        <w:tc>
          <w:tcPr>
            <w:tcW w:w="6364" w:type="dxa"/>
            <w:tcBorders>
              <w:top w:val="nil"/>
              <w:bottom w:val="nil"/>
            </w:tcBorders>
            <w:shd w:val="pct12" w:color="auto" w:fill="FFFFFF"/>
          </w:tcPr>
          <w:p w14:paraId="3CD7FE69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096" w:type="dxa"/>
            <w:tcBorders>
              <w:top w:val="nil"/>
              <w:bottom w:val="nil"/>
            </w:tcBorders>
            <w:shd w:val="pct12" w:color="auto" w:fill="FFFFFF"/>
          </w:tcPr>
          <w:p w14:paraId="4547CF2C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EE39A5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9D4F5B" w14:paraId="7C2C1D1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A41C46" w14:textId="3C3CCCE7" w:rsidR="009D4F5B" w:rsidRPr="004C520C" w:rsidRDefault="009D4F5B" w:rsidP="00DA23D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8165F5">
              <w:rPr>
                <w:sz w:val="20"/>
              </w:rPr>
              <w:t>Show the website prototype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DD60F3" w14:textId="18698911" w:rsidR="009D4F5B" w:rsidRPr="00BC4D78" w:rsidRDefault="009D4F5B" w:rsidP="00DA23D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-2030786057"/>
            <w:placeholder>
              <w:docPart w:val="9503578D3A1F4A79ADDCC01E62F46030"/>
            </w:placeholder>
            <w:date w:fullDate="2023-01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02DD3AF9" w14:textId="6180B4C1" w:rsidR="009D4F5B" w:rsidRDefault="009D4F5B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>
                  <w:rPr>
                    <w:iCs/>
                    <w:sz w:val="20"/>
                  </w:rPr>
                  <w:t>1</w:t>
                </w:r>
                <w:r w:rsidRPr="0092113A">
                  <w:rPr>
                    <w:iCs/>
                    <w:sz w:val="20"/>
                  </w:rPr>
                  <w:t>/</w:t>
                </w:r>
                <w:r>
                  <w:rPr>
                    <w:iCs/>
                    <w:sz w:val="20"/>
                  </w:rPr>
                  <w:t>3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DA23DE" w14:paraId="25655EC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129F6" w14:textId="0D01162F" w:rsidR="00E4500A" w:rsidRPr="00E4500A" w:rsidRDefault="004C520C" w:rsidP="00DA23D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4C520C">
              <w:rPr>
                <w:rFonts w:cs="Arial"/>
                <w:color w:val="000000"/>
                <w:sz w:val="20"/>
              </w:rPr>
              <w:t>Give the group a summary of the client meeting information.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C44A" w14:textId="054E366F" w:rsidR="00DA23DE" w:rsidRDefault="00E4500A" w:rsidP="00DA23D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-41297583"/>
            <w:placeholder>
              <w:docPart w:val="8F4B393E084B410E9D19852F542A847F"/>
            </w:placeholder>
            <w:date w:fullDate="2023-01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BFE49E3" w14:textId="196127F9" w:rsidR="00DA23DE" w:rsidRPr="0092113A" w:rsidRDefault="004E67D7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>
                  <w:rPr>
                    <w:iCs/>
                    <w:sz w:val="20"/>
                  </w:rPr>
                  <w:t>1</w:t>
                </w:r>
                <w:r w:rsidR="00DA23DE" w:rsidRPr="0092113A">
                  <w:rPr>
                    <w:iCs/>
                    <w:sz w:val="20"/>
                  </w:rPr>
                  <w:t>/</w:t>
                </w:r>
                <w:r>
                  <w:rPr>
                    <w:iCs/>
                    <w:sz w:val="20"/>
                  </w:rPr>
                  <w:t>3</w:t>
                </w:r>
                <w:r w:rsidR="00DA23DE"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</w:tbl>
    <w:p w14:paraId="3365E6F9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97379" w14:paraId="19DF410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75A9A53" w14:textId="77777777" w:rsidR="00197379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197379" w14:paraId="0B6A9106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CDE84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sdt>
          <w:sdtPr>
            <w:rPr>
              <w:iCs/>
              <w:sz w:val="20"/>
            </w:rPr>
            <w:id w:val="-1403673000"/>
            <w:placeholder>
              <w:docPart w:val="8DA0DD1F8AE74EC08267A50CA8B09B4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A54E3FB" w14:textId="3A230B9C" w:rsidR="00197379" w:rsidRDefault="00323181" w:rsidP="00976BC4">
                <w:pPr>
                  <w:pStyle w:val="CovFormText"/>
                  <w:keepNext/>
                  <w:keepLines/>
                  <w:jc w:val="center"/>
                  <w:rPr>
                    <w:sz w:val="20"/>
                  </w:rPr>
                </w:pPr>
                <w:r>
                  <w:rPr>
                    <w:iCs/>
                    <w:sz w:val="20"/>
                  </w:rPr>
                  <w:t>-</w:t>
                </w:r>
              </w:p>
            </w:tc>
          </w:sdtContent>
        </w:sdt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5BAD525" w14:textId="0A5F33A0" w:rsidR="00197379" w:rsidRDefault="003352A2" w:rsidP="00976BC4">
            <w:pPr>
              <w:pStyle w:val="CovFormText"/>
              <w:keepNext/>
              <w:keepLines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D8CA" w14:textId="5FEC1B03" w:rsidR="00197379" w:rsidRDefault="006B2CB3" w:rsidP="00976BC4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7C8A0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84E24" w14:textId="0B4E9D10" w:rsidR="00197379" w:rsidRPr="00323181" w:rsidRDefault="00323181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323181">
              <w:rPr>
                <w:iCs/>
                <w:sz w:val="20"/>
              </w:rPr>
              <w:t>At the Shop</w:t>
            </w:r>
          </w:p>
        </w:tc>
      </w:tr>
      <w:tr w:rsidR="00197379" w14:paraId="69CA71A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24A53C5" w14:textId="77777777" w:rsidR="0019737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C7612" w14:textId="1814D9E0" w:rsidR="00197379" w:rsidRPr="00857AE9" w:rsidRDefault="006D1A20" w:rsidP="006D1A20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color w:val="000000"/>
                <w:sz w:val="20"/>
              </w:rPr>
              <w:t>-</w:t>
            </w:r>
          </w:p>
        </w:tc>
      </w:tr>
    </w:tbl>
    <w:p w14:paraId="1676B05E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B1DD" w14:textId="77777777" w:rsidR="00EB02FC" w:rsidRDefault="00EB02FC">
      <w:r>
        <w:separator/>
      </w:r>
    </w:p>
  </w:endnote>
  <w:endnote w:type="continuationSeparator" w:id="0">
    <w:p w14:paraId="33256B20" w14:textId="77777777" w:rsidR="00EB02FC" w:rsidRDefault="00EB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DA49" w14:textId="77777777" w:rsidR="00EB02FC" w:rsidRDefault="00EB02FC">
      <w:r>
        <w:separator/>
      </w:r>
    </w:p>
  </w:footnote>
  <w:footnote w:type="continuationSeparator" w:id="0">
    <w:p w14:paraId="5408B656" w14:textId="77777777" w:rsidR="00EB02FC" w:rsidRDefault="00EB0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0B7A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0024891"/>
    <w:multiLevelType w:val="hybridMultilevel"/>
    <w:tmpl w:val="6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4"/>
  </w:num>
  <w:num w:numId="2" w16cid:durableId="255943983">
    <w:abstractNumId w:val="2"/>
  </w:num>
  <w:num w:numId="3" w16cid:durableId="661664345">
    <w:abstractNumId w:val="3"/>
  </w:num>
  <w:num w:numId="4" w16cid:durableId="335109292">
    <w:abstractNumId w:val="5"/>
  </w:num>
  <w:num w:numId="5" w16cid:durableId="160660258">
    <w:abstractNumId w:val="0"/>
  </w:num>
  <w:num w:numId="6" w16cid:durableId="26647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26DD0"/>
    <w:rsid w:val="000374D0"/>
    <w:rsid w:val="000702FD"/>
    <w:rsid w:val="0009718A"/>
    <w:rsid w:val="000F4BB9"/>
    <w:rsid w:val="00105F96"/>
    <w:rsid w:val="00131DEC"/>
    <w:rsid w:val="001356DA"/>
    <w:rsid w:val="0017643B"/>
    <w:rsid w:val="00180B15"/>
    <w:rsid w:val="00197379"/>
    <w:rsid w:val="001C7065"/>
    <w:rsid w:val="001F62C8"/>
    <w:rsid w:val="00211A57"/>
    <w:rsid w:val="0022184F"/>
    <w:rsid w:val="0024676D"/>
    <w:rsid w:val="002A6B98"/>
    <w:rsid w:val="003123CA"/>
    <w:rsid w:val="00323181"/>
    <w:rsid w:val="00333C1F"/>
    <w:rsid w:val="003352A2"/>
    <w:rsid w:val="0033541E"/>
    <w:rsid w:val="003E3F3F"/>
    <w:rsid w:val="004249C9"/>
    <w:rsid w:val="00450ED9"/>
    <w:rsid w:val="0045782A"/>
    <w:rsid w:val="00460818"/>
    <w:rsid w:val="004C520C"/>
    <w:rsid w:val="004C6FF4"/>
    <w:rsid w:val="004D3825"/>
    <w:rsid w:val="004E67D7"/>
    <w:rsid w:val="00511BE7"/>
    <w:rsid w:val="0051657E"/>
    <w:rsid w:val="00561C65"/>
    <w:rsid w:val="0058328B"/>
    <w:rsid w:val="00590D2B"/>
    <w:rsid w:val="005A7D0D"/>
    <w:rsid w:val="00607573"/>
    <w:rsid w:val="00654D67"/>
    <w:rsid w:val="006B2CB3"/>
    <w:rsid w:val="006C0CC4"/>
    <w:rsid w:val="006D1A20"/>
    <w:rsid w:val="007072F6"/>
    <w:rsid w:val="007D41C0"/>
    <w:rsid w:val="008165F5"/>
    <w:rsid w:val="00857AE9"/>
    <w:rsid w:val="00907C71"/>
    <w:rsid w:val="0092113A"/>
    <w:rsid w:val="00937DE3"/>
    <w:rsid w:val="00976BC4"/>
    <w:rsid w:val="00995799"/>
    <w:rsid w:val="009D4F5B"/>
    <w:rsid w:val="00A40225"/>
    <w:rsid w:val="00A5050E"/>
    <w:rsid w:val="00A6187B"/>
    <w:rsid w:val="00A81651"/>
    <w:rsid w:val="00A825FD"/>
    <w:rsid w:val="00BA4D32"/>
    <w:rsid w:val="00BC4D78"/>
    <w:rsid w:val="00C13865"/>
    <w:rsid w:val="00C65F3C"/>
    <w:rsid w:val="00D562AF"/>
    <w:rsid w:val="00D73494"/>
    <w:rsid w:val="00D97366"/>
    <w:rsid w:val="00DA23DE"/>
    <w:rsid w:val="00DC0873"/>
    <w:rsid w:val="00DF0CB0"/>
    <w:rsid w:val="00E03495"/>
    <w:rsid w:val="00E11997"/>
    <w:rsid w:val="00E125E8"/>
    <w:rsid w:val="00E4500A"/>
    <w:rsid w:val="00EB02FC"/>
    <w:rsid w:val="00EF69CA"/>
    <w:rsid w:val="00F10D84"/>
    <w:rsid w:val="00F712BE"/>
    <w:rsid w:val="00F746D1"/>
    <w:rsid w:val="00FB0518"/>
    <w:rsid w:val="00F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A0DD1F8AE74EC08267A50CA8B0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ECBC0-B37D-4F84-9478-22BCE72FD65D}"/>
      </w:docPartPr>
      <w:docPartBody>
        <w:p w:rsidR="00471B6F" w:rsidRDefault="005F0256" w:rsidP="005F0256">
          <w:pPr>
            <w:pStyle w:val="8DA0DD1F8AE74EC08267A50CA8B09B4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F4B393E084B410E9D19852F542A8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D38B4-85E4-46D1-980A-8C7E713E71D0}"/>
      </w:docPartPr>
      <w:docPartBody>
        <w:p w:rsidR="001B0DB0" w:rsidRDefault="00471B6F" w:rsidP="00471B6F">
          <w:pPr>
            <w:pStyle w:val="8F4B393E084B410E9D19852F542A847F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18DF03E7A7F6444DBE5E042FD29C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173A4-011B-4F4F-899C-E1E128709953}"/>
      </w:docPartPr>
      <w:docPartBody>
        <w:p w:rsidR="00757894" w:rsidRDefault="00D22FD9" w:rsidP="00D22FD9">
          <w:pPr>
            <w:pStyle w:val="18DF03E7A7F6444DBE5E042FD29C5F4B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9503578D3A1F4A79ADDCC01E62F46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03EE1-28C4-4270-9342-F89905BFB69A}"/>
      </w:docPartPr>
      <w:docPartBody>
        <w:p w:rsidR="00000000" w:rsidRDefault="00420916" w:rsidP="00420916">
          <w:pPr>
            <w:pStyle w:val="9503578D3A1F4A79ADDCC01E62F46030"/>
          </w:pPr>
          <w:r w:rsidRPr="00923B8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6674D"/>
    <w:rsid w:val="00113651"/>
    <w:rsid w:val="001B0DB0"/>
    <w:rsid w:val="003776F6"/>
    <w:rsid w:val="00420916"/>
    <w:rsid w:val="00455AA3"/>
    <w:rsid w:val="00471B6F"/>
    <w:rsid w:val="0048188F"/>
    <w:rsid w:val="005F0256"/>
    <w:rsid w:val="006854F7"/>
    <w:rsid w:val="00757894"/>
    <w:rsid w:val="007F3640"/>
    <w:rsid w:val="008A286E"/>
    <w:rsid w:val="00A37080"/>
    <w:rsid w:val="00B3737D"/>
    <w:rsid w:val="00B46A66"/>
    <w:rsid w:val="00C613BB"/>
    <w:rsid w:val="00D22FD9"/>
    <w:rsid w:val="00F1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0916"/>
    <w:rPr>
      <w:color w:val="808080"/>
    </w:rPr>
  </w:style>
  <w:style w:type="paragraph" w:customStyle="1" w:styleId="8DA0DD1F8AE74EC08267A50CA8B09B4D">
    <w:name w:val="8DA0DD1F8AE74EC08267A50CA8B09B4D"/>
    <w:rsid w:val="005F0256"/>
  </w:style>
  <w:style w:type="paragraph" w:customStyle="1" w:styleId="8F4B393E084B410E9D19852F542A847F">
    <w:name w:val="8F4B393E084B410E9D19852F542A847F"/>
    <w:rsid w:val="00471B6F"/>
  </w:style>
  <w:style w:type="paragraph" w:customStyle="1" w:styleId="18DF03E7A7F6444DBE5E042FD29C5F4B">
    <w:name w:val="18DF03E7A7F6444DBE5E042FD29C5F4B"/>
    <w:rsid w:val="00D22FD9"/>
  </w:style>
  <w:style w:type="paragraph" w:customStyle="1" w:styleId="9503578D3A1F4A79ADDCC01E62F46030">
    <w:name w:val="9503578D3A1F4A79ADDCC01E62F46030"/>
    <w:rsid w:val="00420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126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43</cp:revision>
  <cp:lastPrinted>2002-09-23T09:13:00Z</cp:lastPrinted>
  <dcterms:created xsi:type="dcterms:W3CDTF">2023-02-16T17:23:00Z</dcterms:created>
  <dcterms:modified xsi:type="dcterms:W3CDTF">2023-03-28T11:49:00Z</dcterms:modified>
  <cp:category>Rev 1.1;last template edit 3-5-05 gje</cp:category>
</cp:coreProperties>
</file>