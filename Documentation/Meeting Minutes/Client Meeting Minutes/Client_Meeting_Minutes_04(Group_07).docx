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A40225" w14:paraId="6FB90298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A40225" w:rsidRDefault="00A40225" w:rsidP="00A40225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Cs/>
              <w:sz w:val="20"/>
            </w:rPr>
            <w:id w:val="1326937390"/>
            <w:placeholder>
              <w:docPart w:val="18DF03E7A7F6444DBE5E042FD29C5F4B"/>
            </w:placeholder>
            <w:date w:fullDate="2023-03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5D2F18C9" w:rsidR="00A40225" w:rsidRDefault="00AD384B" w:rsidP="00A40225">
                <w:pPr>
                  <w:pStyle w:val="Heading4"/>
                  <w:rPr>
                    <w:i w:val="0"/>
                    <w:sz w:val="20"/>
                  </w:rPr>
                </w:pPr>
                <w:r>
                  <w:rPr>
                    <w:iCs/>
                    <w:sz w:val="20"/>
                  </w:rPr>
                  <w:t>3/2</w:t>
                </w:r>
                <w:r w:rsidR="005E366E">
                  <w:rPr>
                    <w:iCs/>
                    <w:sz w:val="20"/>
                  </w:rPr>
                  <w:t>8</w:t>
                </w:r>
                <w:r>
                  <w:rPr>
                    <w:iCs/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A40225" w:rsidRDefault="00A40225" w:rsidP="00A40225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1B8E05A7" w:rsidR="00A40225" w:rsidRDefault="00507F0D" w:rsidP="00A4022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Zoom</w:t>
            </w:r>
          </w:p>
        </w:tc>
      </w:tr>
      <w:tr w:rsidR="00197379" w14:paraId="0C2C5193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620926FA" w:rsidR="00197379" w:rsidRDefault="00E4500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2CF84357" w:rsidR="00197379" w:rsidRDefault="00962C34">
            <w:pPr>
              <w:pStyle w:val="CovFormText"/>
              <w:rPr>
                <w:sz w:val="20"/>
              </w:rPr>
            </w:pPr>
            <w:r w:rsidRPr="00962C34">
              <w:rPr>
                <w:sz w:val="20"/>
              </w:rPr>
              <w:t>Present the completed website.</w:t>
            </w:r>
            <w:r w:rsidR="000F4BB9" w:rsidRPr="000F4BB9">
              <w:rPr>
                <w:sz w:val="20"/>
              </w:rPr>
              <w:t>.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1F15C42A" w14:textId="77777777" w:rsidR="00507F0D" w:rsidRPr="00507F0D" w:rsidRDefault="00507F0D" w:rsidP="00507F0D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507F0D">
              <w:rPr>
                <w:sz w:val="20"/>
              </w:rPr>
              <w:t>Show the completed website.</w:t>
            </w:r>
          </w:p>
          <w:p w14:paraId="6685DBB1" w14:textId="5E1A5D67" w:rsidR="00E125E8" w:rsidRPr="005A7D0D" w:rsidRDefault="00507F0D" w:rsidP="00507F0D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07F0D">
              <w:rPr>
                <w:sz w:val="20"/>
              </w:rPr>
              <w:t>The conclusion of the discussion.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7FD0F0FF" w14:textId="43B49018" w:rsidR="007D41C0" w:rsidRPr="007D41C0" w:rsidRDefault="0024676D" w:rsidP="007D41C0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313C648" w14:textId="1A48932E" w:rsidR="007072F6" w:rsidRPr="007D41C0" w:rsidRDefault="006008D3" w:rsidP="006008D3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6008D3">
              <w:rPr>
                <w:sz w:val="20"/>
              </w:rPr>
              <w:t>The client was pleased with the website.</w:t>
            </w:r>
            <w:r w:rsidR="007072F6">
              <w:rPr>
                <w:sz w:val="20"/>
              </w:rPr>
              <w:t xml:space="preserve"> </w:t>
            </w:r>
          </w:p>
        </w:tc>
      </w:tr>
      <w:tr w:rsidR="007072F6" w14:paraId="28D85CB5" w14:textId="77777777">
        <w:trPr>
          <w:cantSplit/>
        </w:trPr>
        <w:tc>
          <w:tcPr>
            <w:tcW w:w="10080" w:type="dxa"/>
          </w:tcPr>
          <w:p w14:paraId="2D6F7B42" w14:textId="77777777" w:rsidR="007072F6" w:rsidRPr="0024676D" w:rsidRDefault="007072F6" w:rsidP="0024676D">
            <w:pPr>
              <w:pStyle w:val="CovFormText"/>
              <w:keepNext/>
              <w:jc w:val="both"/>
              <w:rPr>
                <w:sz w:val="20"/>
              </w:rPr>
            </w:pP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A23DE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79B6C189" w:rsidR="00E4500A" w:rsidRPr="00E4500A" w:rsidRDefault="006008D3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Present the completed website to the client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3776D975" w:rsidR="00DA23DE" w:rsidRDefault="00AA2D55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8F4B393E084B410E9D19852F542A847F"/>
            </w:placeholder>
            <w:date w:fullDate="2023-03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5513170F" w:rsidR="00DA23DE" w:rsidRPr="0092113A" w:rsidRDefault="00507F0D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DA1582">
                  <w:rPr>
                    <w:iCs/>
                    <w:sz w:val="20"/>
                  </w:rPr>
                  <w:t>3/</w:t>
                </w:r>
                <w:r w:rsidR="00AD384B">
                  <w:rPr>
                    <w:iCs/>
                    <w:sz w:val="20"/>
                  </w:rPr>
                  <w:t>24</w:t>
                </w:r>
                <w:r w:rsidRPr="00DA1582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3A230B9C" w:rsidR="00197379" w:rsidRDefault="00323181" w:rsidP="00976BC4">
                <w:pPr>
                  <w:pStyle w:val="CovFormText"/>
                  <w:keepNext/>
                  <w:keepLines/>
                  <w:jc w:val="center"/>
                  <w:rPr>
                    <w:sz w:val="20"/>
                  </w:rPr>
                </w:pPr>
                <w:r>
                  <w:rPr>
                    <w:iCs/>
                    <w:sz w:val="20"/>
                  </w:rPr>
                  <w:t>-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0A5F33A0" w:rsidR="00197379" w:rsidRDefault="003352A2" w:rsidP="00976BC4">
            <w:pPr>
              <w:pStyle w:val="CovFormText"/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 w:rsidP="00976BC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15AE38C" w:rsidR="00197379" w:rsidRPr="00323181" w:rsidRDefault="00507F0D" w:rsidP="00507F0D">
            <w:pPr>
              <w:pStyle w:val="CovFormText"/>
              <w:keepNext/>
              <w:keepLines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-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1814D9E0" w:rsidR="00197379" w:rsidRPr="00857AE9" w:rsidRDefault="006D1A20" w:rsidP="006D1A2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-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02E0" w14:textId="77777777" w:rsidR="00927F20" w:rsidRDefault="00927F20">
      <w:r>
        <w:separator/>
      </w:r>
    </w:p>
  </w:endnote>
  <w:endnote w:type="continuationSeparator" w:id="0">
    <w:p w14:paraId="13FA52E8" w14:textId="77777777" w:rsidR="00927F20" w:rsidRDefault="0092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4D98" w14:textId="77777777" w:rsidR="00927F20" w:rsidRDefault="00927F20">
      <w:r>
        <w:separator/>
      </w:r>
    </w:p>
  </w:footnote>
  <w:footnote w:type="continuationSeparator" w:id="0">
    <w:p w14:paraId="4AE4FAD8" w14:textId="77777777" w:rsidR="00927F20" w:rsidRDefault="0092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0B7A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26DD0"/>
    <w:rsid w:val="000374D0"/>
    <w:rsid w:val="000702FD"/>
    <w:rsid w:val="0009718A"/>
    <w:rsid w:val="000F4BB9"/>
    <w:rsid w:val="00105F96"/>
    <w:rsid w:val="00131DEC"/>
    <w:rsid w:val="001356DA"/>
    <w:rsid w:val="0017643B"/>
    <w:rsid w:val="00180B15"/>
    <w:rsid w:val="00197379"/>
    <w:rsid w:val="001C7065"/>
    <w:rsid w:val="001F62C8"/>
    <w:rsid w:val="00211A57"/>
    <w:rsid w:val="0022184F"/>
    <w:rsid w:val="0024676D"/>
    <w:rsid w:val="002A6B98"/>
    <w:rsid w:val="003123CA"/>
    <w:rsid w:val="00323181"/>
    <w:rsid w:val="00333C1F"/>
    <w:rsid w:val="003352A2"/>
    <w:rsid w:val="0033541E"/>
    <w:rsid w:val="003E3F3F"/>
    <w:rsid w:val="004249C9"/>
    <w:rsid w:val="00450ED9"/>
    <w:rsid w:val="0045782A"/>
    <w:rsid w:val="00460818"/>
    <w:rsid w:val="004C520C"/>
    <w:rsid w:val="004C6FF4"/>
    <w:rsid w:val="004D3825"/>
    <w:rsid w:val="00507F0D"/>
    <w:rsid w:val="00511BE7"/>
    <w:rsid w:val="0051657E"/>
    <w:rsid w:val="00561C65"/>
    <w:rsid w:val="0058328B"/>
    <w:rsid w:val="00590D2B"/>
    <w:rsid w:val="005A7D0D"/>
    <w:rsid w:val="005E366E"/>
    <w:rsid w:val="006008D3"/>
    <w:rsid w:val="00607573"/>
    <w:rsid w:val="00654D67"/>
    <w:rsid w:val="006B2CB3"/>
    <w:rsid w:val="006C0CC4"/>
    <w:rsid w:val="006D1A20"/>
    <w:rsid w:val="007072F6"/>
    <w:rsid w:val="007D41C0"/>
    <w:rsid w:val="008165F5"/>
    <w:rsid w:val="00857AE9"/>
    <w:rsid w:val="0092113A"/>
    <w:rsid w:val="00927F20"/>
    <w:rsid w:val="00937DE3"/>
    <w:rsid w:val="00962C34"/>
    <w:rsid w:val="00976BC4"/>
    <w:rsid w:val="00995799"/>
    <w:rsid w:val="009E724E"/>
    <w:rsid w:val="00A40225"/>
    <w:rsid w:val="00A5050E"/>
    <w:rsid w:val="00A6187B"/>
    <w:rsid w:val="00A81651"/>
    <w:rsid w:val="00A825FD"/>
    <w:rsid w:val="00AA2D55"/>
    <w:rsid w:val="00AD384B"/>
    <w:rsid w:val="00BA4D32"/>
    <w:rsid w:val="00BC4D78"/>
    <w:rsid w:val="00C13865"/>
    <w:rsid w:val="00C65F3C"/>
    <w:rsid w:val="00D562AF"/>
    <w:rsid w:val="00D73494"/>
    <w:rsid w:val="00D97366"/>
    <w:rsid w:val="00DA23DE"/>
    <w:rsid w:val="00DC0873"/>
    <w:rsid w:val="00DF0CB0"/>
    <w:rsid w:val="00E03495"/>
    <w:rsid w:val="00E11997"/>
    <w:rsid w:val="00E125E8"/>
    <w:rsid w:val="00E4500A"/>
    <w:rsid w:val="00E807B8"/>
    <w:rsid w:val="00EF69CA"/>
    <w:rsid w:val="00F10D84"/>
    <w:rsid w:val="00F712BE"/>
    <w:rsid w:val="00F746D1"/>
    <w:rsid w:val="00FB0518"/>
    <w:rsid w:val="00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4B393E084B410E9D19852F542A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38B4-85E4-46D1-980A-8C7E713E71D0}"/>
      </w:docPartPr>
      <w:docPartBody>
        <w:p w:rsidR="001B0DB0" w:rsidRDefault="00471B6F" w:rsidP="00471B6F">
          <w:pPr>
            <w:pStyle w:val="8F4B393E084B410E9D19852F542A847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8DF03E7A7F6444DBE5E042FD29C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173A4-011B-4F4F-899C-E1E128709953}"/>
      </w:docPartPr>
      <w:docPartBody>
        <w:p w:rsidR="00757894" w:rsidRDefault="00D22FD9" w:rsidP="00D22FD9">
          <w:pPr>
            <w:pStyle w:val="18DF03E7A7F6444DBE5E042FD29C5F4B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113651"/>
    <w:rsid w:val="00117851"/>
    <w:rsid w:val="001B0DB0"/>
    <w:rsid w:val="003776F6"/>
    <w:rsid w:val="00455AA3"/>
    <w:rsid w:val="00471B6F"/>
    <w:rsid w:val="0048188F"/>
    <w:rsid w:val="004B34EC"/>
    <w:rsid w:val="005F0256"/>
    <w:rsid w:val="00683D7A"/>
    <w:rsid w:val="006854F7"/>
    <w:rsid w:val="00757894"/>
    <w:rsid w:val="007F3640"/>
    <w:rsid w:val="00A37080"/>
    <w:rsid w:val="00B3737D"/>
    <w:rsid w:val="00B46A66"/>
    <w:rsid w:val="00D22FD9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FD9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8F4B393E084B410E9D19852F542A847F">
    <w:name w:val="8F4B393E084B410E9D19852F542A847F"/>
    <w:rsid w:val="00471B6F"/>
  </w:style>
  <w:style w:type="paragraph" w:customStyle="1" w:styleId="18DF03E7A7F6444DBE5E042FD29C5F4B">
    <w:name w:val="18DF03E7A7F6444DBE5E042FD29C5F4B"/>
    <w:rsid w:val="00D22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130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Vinod Nawarathna</cp:lastModifiedBy>
  <cp:revision>48</cp:revision>
  <cp:lastPrinted>2002-09-23T09:13:00Z</cp:lastPrinted>
  <dcterms:created xsi:type="dcterms:W3CDTF">2023-02-16T17:23:00Z</dcterms:created>
  <dcterms:modified xsi:type="dcterms:W3CDTF">2023-03-29T07:52:00Z</dcterms:modified>
  <cp:category>Rev 1.1;last template edit 3-5-05 gje</cp:category>
</cp:coreProperties>
</file>