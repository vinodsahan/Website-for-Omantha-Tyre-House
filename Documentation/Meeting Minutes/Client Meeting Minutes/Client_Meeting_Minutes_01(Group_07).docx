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CF66C" w14:textId="77777777" w:rsidR="00197379" w:rsidRDefault="003352A2">
      <w:pPr>
        <w:pStyle w:val="Heading1"/>
        <w:rPr>
          <w:b/>
          <w:color w:val="0000FF"/>
        </w:rPr>
      </w:pPr>
      <w:r>
        <w:rPr>
          <w:b/>
          <w:color w:val="0000FF"/>
        </w:rPr>
        <w:t>MEETING MINUTES</w:t>
      </w:r>
    </w:p>
    <w:p w14:paraId="7D164E0B" w14:textId="77777777" w:rsidR="00197379" w:rsidRDefault="00197379">
      <w:pPr>
        <w:pStyle w:val="Heading5"/>
      </w:pPr>
    </w:p>
    <w:p w14:paraId="5BBD00C5" w14:textId="77777777" w:rsidR="00197379" w:rsidRDefault="003352A2">
      <w:pPr>
        <w:rPr>
          <w:i/>
          <w:sz w:val="20"/>
        </w:rPr>
      </w:pPr>
      <w:r>
        <w:rPr>
          <w:i/>
          <w:sz w:val="20"/>
        </w:rPr>
        <w:t>Meeting Minutes guidelines:</w:t>
      </w:r>
    </w:p>
    <w:p w14:paraId="7CD35A4F" w14:textId="77777777" w:rsidR="00197379" w:rsidRDefault="003352A2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i/>
          <w:sz w:val="20"/>
        </w:rPr>
      </w:pPr>
      <w:r>
        <w:rPr>
          <w:i/>
          <w:sz w:val="20"/>
        </w:rPr>
        <w:t>Publish Minutes within 24 hours of any meeting</w:t>
      </w:r>
    </w:p>
    <w:p w14:paraId="533C733F" w14:textId="25485356" w:rsidR="00197379" w:rsidRDefault="003352A2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i/>
          <w:sz w:val="20"/>
        </w:rPr>
      </w:pPr>
      <w:r>
        <w:rPr>
          <w:i/>
          <w:sz w:val="20"/>
        </w:rPr>
        <w:t>Post Minutes in a place available to all stakeholders (</w:t>
      </w:r>
      <w:r w:rsidR="00D562AF">
        <w:rPr>
          <w:i/>
          <w:sz w:val="20"/>
        </w:rPr>
        <w:t>e.g. Shared</w:t>
      </w:r>
      <w:r>
        <w:rPr>
          <w:i/>
          <w:sz w:val="20"/>
        </w:rPr>
        <w:t xml:space="preserve"> drive or website)</w:t>
      </w:r>
    </w:p>
    <w:p w14:paraId="511E1D1D" w14:textId="77777777" w:rsidR="00197379" w:rsidRDefault="003352A2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i/>
          <w:sz w:val="20"/>
        </w:rPr>
      </w:pPr>
      <w:r>
        <w:rPr>
          <w:i/>
          <w:sz w:val="20"/>
        </w:rPr>
        <w:t>Send Minutes via email to all stakeholders.  Include Action Items in body of the email.</w:t>
      </w:r>
    </w:p>
    <w:p w14:paraId="0B4FCA97" w14:textId="77777777" w:rsidR="00197379" w:rsidRDefault="003352A2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i/>
          <w:sz w:val="20"/>
        </w:rPr>
      </w:pPr>
      <w:r>
        <w:rPr>
          <w:i/>
          <w:sz w:val="20"/>
        </w:rPr>
        <w:t>Review Action Items for completion during the next meeting.</w:t>
      </w:r>
    </w:p>
    <w:p w14:paraId="0F1BA94C" w14:textId="77777777" w:rsidR="00197379" w:rsidRDefault="00197379"/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197379" w14:paraId="4E5AAFFA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333A830E" w14:textId="77777777" w:rsidR="00197379" w:rsidRDefault="003352A2">
            <w:pPr>
              <w:pStyle w:val="Heading4"/>
              <w:rPr>
                <w:i w:val="0"/>
              </w:rPr>
            </w:pPr>
            <w:r>
              <w:rPr>
                <w:b/>
                <w:i w:val="0"/>
                <w:sz w:val="20"/>
              </w:rPr>
              <w:t>Project Name:</w:t>
            </w:r>
          </w:p>
        </w:tc>
        <w:tc>
          <w:tcPr>
            <w:tcW w:w="7740" w:type="dxa"/>
            <w:gridSpan w:val="3"/>
          </w:tcPr>
          <w:p w14:paraId="66C27DA2" w14:textId="529D295E" w:rsidR="00197379" w:rsidRPr="00DF0CB0" w:rsidRDefault="004D3825">
            <w:pPr>
              <w:pStyle w:val="Heading4"/>
              <w:rPr>
                <w:i w:val="0"/>
                <w:iCs/>
                <w:sz w:val="20"/>
              </w:rPr>
            </w:pPr>
            <w:r>
              <w:rPr>
                <w:rFonts w:cs="Arial"/>
                <w:i w:val="0"/>
                <w:iCs/>
                <w:sz w:val="20"/>
              </w:rPr>
              <w:t xml:space="preserve">A website featuring an </w:t>
            </w:r>
            <w:r w:rsidR="00A5050E">
              <w:rPr>
                <w:rFonts w:cs="Arial"/>
                <w:i w:val="0"/>
                <w:iCs/>
                <w:sz w:val="20"/>
              </w:rPr>
              <w:t>Artificial Intelligence Based Chat bot for Omantha Tire House.</w:t>
            </w:r>
          </w:p>
        </w:tc>
      </w:tr>
      <w:tr w:rsidR="00197379" w14:paraId="6FB90298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081DFAE4" w14:textId="5B6D2942" w:rsidR="00197379" w:rsidRDefault="003352A2">
            <w:pPr>
              <w:pStyle w:val="Heading4"/>
              <w:rPr>
                <w:i w:val="0"/>
              </w:rPr>
            </w:pPr>
            <w:r>
              <w:rPr>
                <w:b/>
                <w:i w:val="0"/>
                <w:sz w:val="20"/>
              </w:rPr>
              <w:t>Date of Meeting:</w:t>
            </w:r>
            <w:r>
              <w:rPr>
                <w:i w:val="0"/>
                <w:sz w:val="20"/>
              </w:rPr>
              <w:t xml:space="preserve"> </w:t>
            </w:r>
            <w:r>
              <w:rPr>
                <w:i w:val="0"/>
                <w:sz w:val="16"/>
              </w:rPr>
              <w:t>(MM/DD/YYYY)</w:t>
            </w:r>
          </w:p>
        </w:tc>
        <w:sdt>
          <w:sdtPr>
            <w:rPr>
              <w:sz w:val="20"/>
            </w:rPr>
            <w:id w:val="1326937390"/>
            <w:placeholder>
              <w:docPart w:val="DefaultPlaceholder_-1854013437"/>
            </w:placeholder>
            <w:date w:fullDate="2023-02-02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3060" w:type="dxa"/>
              </w:tcPr>
              <w:p w14:paraId="012EB3FB" w14:textId="60A60849" w:rsidR="00197379" w:rsidRDefault="00460818">
                <w:pPr>
                  <w:pStyle w:val="Heading4"/>
                  <w:rPr>
                    <w:i w:val="0"/>
                    <w:sz w:val="20"/>
                  </w:rPr>
                </w:pPr>
                <w:r w:rsidRPr="00460818">
                  <w:rPr>
                    <w:sz w:val="20"/>
                  </w:rPr>
                  <w:t>2/2/2023</w:t>
                </w:r>
              </w:p>
            </w:tc>
          </w:sdtContent>
        </w:sdt>
        <w:tc>
          <w:tcPr>
            <w:tcW w:w="1800" w:type="dxa"/>
            <w:shd w:val="pct12" w:color="auto" w:fill="FFFFFF"/>
          </w:tcPr>
          <w:p w14:paraId="77BB4BAB" w14:textId="77777777" w:rsidR="00197379" w:rsidRDefault="003352A2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Location:</w:t>
            </w:r>
          </w:p>
        </w:tc>
        <w:tc>
          <w:tcPr>
            <w:tcW w:w="2880" w:type="dxa"/>
          </w:tcPr>
          <w:p w14:paraId="6752D4C2" w14:textId="429E5DD4" w:rsidR="00197379" w:rsidRDefault="00E4500A">
            <w:pPr>
              <w:pStyle w:val="Heading4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At the Shop</w:t>
            </w:r>
          </w:p>
        </w:tc>
      </w:tr>
      <w:tr w:rsidR="00197379" w14:paraId="0C2C5193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27A5858B" w14:textId="77777777" w:rsidR="00197379" w:rsidRDefault="003352A2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Minutes Prepared By:</w:t>
            </w:r>
          </w:p>
        </w:tc>
        <w:tc>
          <w:tcPr>
            <w:tcW w:w="3060" w:type="dxa"/>
          </w:tcPr>
          <w:p w14:paraId="1400F6F2" w14:textId="075E90A4" w:rsidR="00197379" w:rsidRDefault="00EF69CA">
            <w:pPr>
              <w:pStyle w:val="Heading4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Rivi Thushara</w:t>
            </w:r>
          </w:p>
        </w:tc>
        <w:tc>
          <w:tcPr>
            <w:tcW w:w="1800" w:type="dxa"/>
            <w:shd w:val="pct12" w:color="auto" w:fill="FFFFFF"/>
          </w:tcPr>
          <w:p w14:paraId="040E6667" w14:textId="77777777" w:rsidR="00197379" w:rsidRDefault="003352A2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Charge time to:</w:t>
            </w:r>
          </w:p>
        </w:tc>
        <w:tc>
          <w:tcPr>
            <w:tcW w:w="2880" w:type="dxa"/>
          </w:tcPr>
          <w:p w14:paraId="377B31A5" w14:textId="620926FA" w:rsidR="00197379" w:rsidRDefault="00E4500A">
            <w:pPr>
              <w:pStyle w:val="Heading4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30 minutes</w:t>
            </w:r>
          </w:p>
        </w:tc>
      </w:tr>
    </w:tbl>
    <w:p w14:paraId="1B422495" w14:textId="77777777" w:rsidR="00197379" w:rsidRDefault="00197379">
      <w:pPr>
        <w:rPr>
          <w:sz w:val="20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197379" w14:paraId="45FBC658" w14:textId="77777777">
        <w:trPr>
          <w:cantSplit/>
        </w:trPr>
        <w:tc>
          <w:tcPr>
            <w:tcW w:w="10080" w:type="dxa"/>
            <w:shd w:val="clear" w:color="auto" w:fill="800000"/>
          </w:tcPr>
          <w:p w14:paraId="53823A19" w14:textId="77777777" w:rsidR="00197379" w:rsidRDefault="003352A2">
            <w:pPr>
              <w:pStyle w:val="Heading3"/>
            </w:pPr>
            <w:r>
              <w:t>1. Purpose of Meeting</w:t>
            </w:r>
          </w:p>
        </w:tc>
      </w:tr>
      <w:tr w:rsidR="00197379" w14:paraId="605D6027" w14:textId="77777777">
        <w:trPr>
          <w:cantSplit/>
          <w:trHeight w:val="252"/>
        </w:trPr>
        <w:tc>
          <w:tcPr>
            <w:tcW w:w="10080" w:type="dxa"/>
          </w:tcPr>
          <w:p w14:paraId="66F50212" w14:textId="43B3B422" w:rsidR="00197379" w:rsidRDefault="00E4500A">
            <w:pPr>
              <w:pStyle w:val="CovFormText"/>
              <w:rPr>
                <w:sz w:val="20"/>
              </w:rPr>
            </w:pPr>
            <w:r w:rsidRPr="00E4500A">
              <w:rPr>
                <w:sz w:val="20"/>
              </w:rPr>
              <w:t>To obtain approval, show the request letter, proposed features, and suggestions.</w:t>
            </w:r>
          </w:p>
        </w:tc>
      </w:tr>
    </w:tbl>
    <w:p w14:paraId="793E9C6B" w14:textId="77777777" w:rsidR="00197379" w:rsidRDefault="00197379"/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2700"/>
        <w:gridCol w:w="2430"/>
        <w:gridCol w:w="1890"/>
      </w:tblGrid>
      <w:tr w:rsidR="00197379" w14:paraId="137A2953" w14:textId="77777777">
        <w:trPr>
          <w:cantSplit/>
        </w:trPr>
        <w:tc>
          <w:tcPr>
            <w:tcW w:w="10080" w:type="dxa"/>
            <w:gridSpan w:val="4"/>
            <w:tcBorders>
              <w:bottom w:val="nil"/>
            </w:tcBorders>
            <w:shd w:val="clear" w:color="auto" w:fill="800000"/>
          </w:tcPr>
          <w:p w14:paraId="7203B66B" w14:textId="7731227C" w:rsidR="00197379" w:rsidRDefault="003352A2">
            <w:pPr>
              <w:pStyle w:val="Heading3"/>
            </w:pPr>
            <w:r>
              <w:t>2. Attendance at Meeting</w:t>
            </w:r>
            <w:r>
              <w:rPr>
                <w:sz w:val="22"/>
              </w:rPr>
              <w:t xml:space="preserve"> </w:t>
            </w:r>
            <w:r>
              <w:rPr>
                <w:b w:val="0"/>
                <w:i/>
                <w:sz w:val="18"/>
              </w:rPr>
              <w:t>(add rows as necessary)</w:t>
            </w:r>
          </w:p>
        </w:tc>
      </w:tr>
      <w:tr w:rsidR="00197379" w14:paraId="7EAAC427" w14:textId="77777777">
        <w:trPr>
          <w:cantSplit/>
          <w:tblHeader/>
        </w:trPr>
        <w:tc>
          <w:tcPr>
            <w:tcW w:w="3060" w:type="dxa"/>
            <w:tcBorders>
              <w:top w:val="nil"/>
              <w:bottom w:val="nil"/>
            </w:tcBorders>
            <w:shd w:val="pct12" w:color="auto" w:fill="FFFFFF"/>
          </w:tcPr>
          <w:p w14:paraId="509011C5" w14:textId="77777777" w:rsidR="00197379" w:rsidRDefault="003352A2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Name</w:t>
            </w:r>
          </w:p>
        </w:tc>
        <w:tc>
          <w:tcPr>
            <w:tcW w:w="2700" w:type="dxa"/>
            <w:tcBorders>
              <w:top w:val="nil"/>
              <w:bottom w:val="nil"/>
            </w:tcBorders>
            <w:shd w:val="pct12" w:color="auto" w:fill="FFFFFF"/>
          </w:tcPr>
          <w:p w14:paraId="42068A62" w14:textId="3304D507" w:rsidR="00197379" w:rsidRDefault="003352A2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Department/Division</w:t>
            </w:r>
          </w:p>
        </w:tc>
        <w:tc>
          <w:tcPr>
            <w:tcW w:w="2430" w:type="dxa"/>
            <w:tcBorders>
              <w:top w:val="nil"/>
              <w:bottom w:val="nil"/>
            </w:tcBorders>
            <w:shd w:val="pct12" w:color="auto" w:fill="FFFFFF"/>
          </w:tcPr>
          <w:p w14:paraId="0FF7A6F3" w14:textId="77777777" w:rsidR="00197379" w:rsidRDefault="003352A2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E-mail</w:t>
            </w:r>
          </w:p>
        </w:tc>
        <w:tc>
          <w:tcPr>
            <w:tcW w:w="1890" w:type="dxa"/>
            <w:tcBorders>
              <w:top w:val="nil"/>
              <w:bottom w:val="nil"/>
            </w:tcBorders>
            <w:shd w:val="pct12" w:color="auto" w:fill="FFFFFF"/>
          </w:tcPr>
          <w:p w14:paraId="2ACC677C" w14:textId="77777777" w:rsidR="00197379" w:rsidRDefault="003352A2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Phone</w:t>
            </w:r>
          </w:p>
        </w:tc>
      </w:tr>
      <w:tr w:rsidR="00197379" w14:paraId="3F430AA5" w14:textId="77777777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83410A3" w14:textId="6015E754" w:rsidR="00197379" w:rsidRPr="00BC4D78" w:rsidRDefault="00BC4D78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sz w:val="20"/>
              </w:rPr>
              <w:t>Sachith Wijesiriwardhana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06F42D1" w14:textId="7A8531C7" w:rsidR="00197379" w:rsidRPr="00BC4D78" w:rsidRDefault="00A6187B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Fonts w:cs="Arial"/>
                <w:sz w:val="20"/>
              </w:rPr>
              <w:t>Start-up Manager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762FA4E" w14:textId="0DB1346F" w:rsidR="00197379" w:rsidRPr="00BC4D78" w:rsidRDefault="00D562AF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Style w:val="ui-provider"/>
                <w:rFonts w:cs="Arial"/>
                <w:sz w:val="20"/>
              </w:rPr>
              <w:t>Sachith55cha1@gmail.com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B296CE3" w14:textId="0BB0ECFF" w:rsidR="00197379" w:rsidRPr="00BC4D78" w:rsidRDefault="00D562AF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Style w:val="ui-provider"/>
                <w:rFonts w:cs="Arial"/>
                <w:sz w:val="20"/>
              </w:rPr>
              <w:t>+94 77 925 6873</w:t>
            </w:r>
          </w:p>
        </w:tc>
      </w:tr>
      <w:tr w:rsidR="00197379" w14:paraId="4953F7C5" w14:textId="77777777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FC2F0A" w14:textId="73E47914" w:rsidR="00197379" w:rsidRPr="00BC4D78" w:rsidRDefault="00BC4D78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sz w:val="20"/>
              </w:rPr>
              <w:t>Vinod Sahan Nawarathna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A556F8" w14:textId="7C59920C" w:rsidR="00197379" w:rsidRPr="00BC4D78" w:rsidRDefault="00A6187B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Fonts w:cs="Arial"/>
                <w:sz w:val="20"/>
              </w:rPr>
              <w:t>Project Manager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0634BF" w14:textId="2B317D75" w:rsidR="00197379" w:rsidRPr="00BC4D78" w:rsidRDefault="00D562AF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Fonts w:cs="Arial"/>
                <w:sz w:val="20"/>
              </w:rPr>
              <w:t>vinodnavarathna123@gmail.com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D225643" w14:textId="417DF6B5" w:rsidR="00197379" w:rsidRPr="00BC4D78" w:rsidRDefault="00D562AF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Fonts w:cs="Arial"/>
                <w:sz w:val="20"/>
              </w:rPr>
              <w:t>+94 77 329 9405</w:t>
            </w:r>
          </w:p>
        </w:tc>
      </w:tr>
      <w:tr w:rsidR="00197379" w14:paraId="6085748B" w14:textId="77777777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5551995" w14:textId="5D3D3288" w:rsidR="00197379" w:rsidRPr="00BC4D78" w:rsidRDefault="00BC4D78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sz w:val="20"/>
              </w:rPr>
              <w:t>Keshara Dissanayaka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C33AE1" w14:textId="7805E4BC" w:rsidR="00197379" w:rsidRPr="00BC4D78" w:rsidRDefault="00A6187B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Fonts w:cs="Arial"/>
                <w:sz w:val="20"/>
              </w:rPr>
              <w:t>Quality Manager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B683BD" w14:textId="3964E4DF" w:rsidR="00197379" w:rsidRPr="00BC4D78" w:rsidRDefault="00A5050E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Style w:val="ui-provider"/>
                <w:sz w:val="20"/>
              </w:rPr>
              <w:t>keshara.dissanayake23@gmail.com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CE88D66" w14:textId="0750A459" w:rsidR="00197379" w:rsidRPr="00BC4D78" w:rsidRDefault="00A5050E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Style w:val="ui-provider"/>
                <w:sz w:val="20"/>
              </w:rPr>
              <w:t>+94 71 577 7996</w:t>
            </w:r>
          </w:p>
        </w:tc>
      </w:tr>
      <w:tr w:rsidR="00197379" w14:paraId="2AED0403" w14:textId="77777777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AD4E750" w14:textId="5353998D" w:rsidR="00197379" w:rsidRPr="00BC4D78" w:rsidRDefault="00BC4D78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sz w:val="20"/>
              </w:rPr>
              <w:t>Malith Edirisinghe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4BADAB4" w14:textId="331878E4" w:rsidR="00197379" w:rsidRPr="00BC4D78" w:rsidRDefault="00A6187B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Fonts w:cs="Arial"/>
                <w:sz w:val="20"/>
              </w:rPr>
              <w:t>Risk Manager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F6501EF" w14:textId="4CE1E402" w:rsidR="00197379" w:rsidRPr="00BC4D78" w:rsidRDefault="00D562AF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Fonts w:cs="Arial"/>
                <w:sz w:val="20"/>
              </w:rPr>
              <w:t>malithedirisinghe0@gmail.com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107FFCD" w14:textId="2B61DC22" w:rsidR="00197379" w:rsidRPr="00BC4D78" w:rsidRDefault="00D562AF" w:rsidP="00D562AF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BC4D78">
              <w:rPr>
                <w:rFonts w:ascii="Arial" w:hAnsi="Arial" w:cs="Arial"/>
                <w:sz w:val="20"/>
                <w:szCs w:val="20"/>
              </w:rPr>
              <w:t>+94 70 213 2611</w:t>
            </w:r>
          </w:p>
        </w:tc>
      </w:tr>
      <w:tr w:rsidR="00197379" w14:paraId="350A63B3" w14:textId="77777777">
        <w:trPr>
          <w:cantSplit/>
        </w:trPr>
        <w:tc>
          <w:tcPr>
            <w:tcW w:w="306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1BFA4D5" w14:textId="2CB885C5" w:rsidR="00197379" w:rsidRPr="00BC4D78" w:rsidRDefault="00BC4D78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sz w:val="20"/>
              </w:rPr>
              <w:t>Rivi Thushara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10235822" w14:textId="48630F60" w:rsidR="00197379" w:rsidRPr="00BC4D78" w:rsidRDefault="00A6187B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Fonts w:cs="Arial"/>
                <w:sz w:val="20"/>
              </w:rPr>
              <w:t>Scheduling Manager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36F8DCEE" w14:textId="73E2AE21" w:rsidR="00197379" w:rsidRPr="00BC4D78" w:rsidRDefault="00D562AF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Style w:val="ui-provider"/>
                <w:rFonts w:cs="Arial"/>
                <w:sz w:val="20"/>
              </w:rPr>
              <w:t>rivithushara@gmail.com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14:paraId="0440625E" w14:textId="7F8352B1" w:rsidR="00197379" w:rsidRPr="00BC4D78" w:rsidRDefault="00D562AF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Style w:val="ui-provider"/>
                <w:rFonts w:cs="Arial"/>
                <w:sz w:val="20"/>
              </w:rPr>
              <w:t>+94 77 920 8997</w:t>
            </w:r>
          </w:p>
        </w:tc>
      </w:tr>
    </w:tbl>
    <w:p w14:paraId="6A9FA2AA" w14:textId="77777777" w:rsidR="00197379" w:rsidRDefault="00197379"/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197379" w14:paraId="1D627DEE" w14:textId="77777777">
        <w:trPr>
          <w:cantSplit/>
        </w:trPr>
        <w:tc>
          <w:tcPr>
            <w:tcW w:w="10080" w:type="dxa"/>
            <w:shd w:val="clear" w:color="auto" w:fill="800000"/>
          </w:tcPr>
          <w:p w14:paraId="09304F65" w14:textId="77777777" w:rsidR="00197379" w:rsidRDefault="003352A2">
            <w:pPr>
              <w:pStyle w:val="Heading3"/>
            </w:pPr>
            <w:r>
              <w:t xml:space="preserve">3. Meeting </w:t>
            </w:r>
            <w:r>
              <w:rPr>
                <w:sz w:val="24"/>
              </w:rPr>
              <w:t>Agenda</w:t>
            </w:r>
            <w:r>
              <w:rPr>
                <w:sz w:val="22"/>
              </w:rPr>
              <w:t xml:space="preserve"> </w:t>
            </w:r>
          </w:p>
        </w:tc>
      </w:tr>
      <w:tr w:rsidR="00197379" w14:paraId="3849F309" w14:textId="77777777">
        <w:trPr>
          <w:cantSplit/>
        </w:trPr>
        <w:tc>
          <w:tcPr>
            <w:tcW w:w="10080" w:type="dxa"/>
          </w:tcPr>
          <w:p w14:paraId="54F39CC0" w14:textId="4202D16F" w:rsidR="00C04038" w:rsidRPr="00C04038" w:rsidRDefault="00C04038" w:rsidP="00C04038">
            <w:pPr>
              <w:pStyle w:val="CovFormText"/>
              <w:keepNext/>
              <w:numPr>
                <w:ilvl w:val="0"/>
                <w:numId w:val="5"/>
              </w:numPr>
              <w:jc w:val="both"/>
              <w:rPr>
                <w:sz w:val="20"/>
              </w:rPr>
            </w:pPr>
            <w:r w:rsidRPr="00C04038">
              <w:rPr>
                <w:sz w:val="20"/>
              </w:rPr>
              <w:t xml:space="preserve">The </w:t>
            </w:r>
            <w:r>
              <w:rPr>
                <w:sz w:val="20"/>
              </w:rPr>
              <w:t>Start-up</w:t>
            </w:r>
            <w:r w:rsidRPr="00C04038">
              <w:rPr>
                <w:sz w:val="20"/>
              </w:rPr>
              <w:t xml:space="preserve"> Manager</w:t>
            </w:r>
            <w:r>
              <w:rPr>
                <w:sz w:val="20"/>
              </w:rPr>
              <w:t xml:space="preserve"> and </w:t>
            </w:r>
            <w:r w:rsidRPr="00BC4D78">
              <w:rPr>
                <w:rFonts w:cs="Arial"/>
                <w:sz w:val="20"/>
              </w:rPr>
              <w:t>Quality Manager</w:t>
            </w:r>
            <w:r w:rsidRPr="00C04038">
              <w:rPr>
                <w:sz w:val="20"/>
              </w:rPr>
              <w:t xml:space="preserve"> provides a brief introduction to the team members.</w:t>
            </w:r>
          </w:p>
          <w:p w14:paraId="20D14F7D" w14:textId="5FA88529" w:rsidR="00C04038" w:rsidRPr="00C04038" w:rsidRDefault="00C04038" w:rsidP="00C04038">
            <w:pPr>
              <w:pStyle w:val="CovFormText"/>
              <w:keepNext/>
              <w:numPr>
                <w:ilvl w:val="0"/>
                <w:numId w:val="5"/>
              </w:numPr>
              <w:jc w:val="both"/>
              <w:rPr>
                <w:sz w:val="20"/>
              </w:rPr>
            </w:pPr>
            <w:r w:rsidRPr="00C04038">
              <w:rPr>
                <w:sz w:val="20"/>
              </w:rPr>
              <w:t>An overview of the proposed project.</w:t>
            </w:r>
          </w:p>
          <w:p w14:paraId="6685DBB1" w14:textId="5B1E19CB" w:rsidR="004D3825" w:rsidRPr="00E750D1" w:rsidRDefault="00C04038" w:rsidP="00C04038">
            <w:pPr>
              <w:pStyle w:val="CovFormText"/>
              <w:keepNext/>
              <w:numPr>
                <w:ilvl w:val="0"/>
                <w:numId w:val="5"/>
              </w:numPr>
              <w:jc w:val="both"/>
              <w:rPr>
                <w:sz w:val="20"/>
              </w:rPr>
            </w:pPr>
            <w:r w:rsidRPr="00C04038">
              <w:rPr>
                <w:sz w:val="20"/>
              </w:rPr>
              <w:t>Discuss and analyse the client's needs.</w:t>
            </w:r>
          </w:p>
        </w:tc>
      </w:tr>
    </w:tbl>
    <w:p w14:paraId="07FD8307" w14:textId="77777777" w:rsidR="00197379" w:rsidRDefault="00197379"/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197379" w14:paraId="289F51D9" w14:textId="77777777">
        <w:trPr>
          <w:cantSplit/>
          <w:tblHeader/>
        </w:trPr>
        <w:tc>
          <w:tcPr>
            <w:tcW w:w="10080" w:type="dxa"/>
            <w:shd w:val="clear" w:color="auto" w:fill="800000"/>
          </w:tcPr>
          <w:p w14:paraId="23986675" w14:textId="77777777" w:rsidR="00197379" w:rsidRDefault="003352A2">
            <w:pPr>
              <w:pStyle w:val="Heading3"/>
            </w:pPr>
            <w:r>
              <w:lastRenderedPageBreak/>
              <w:t>4. Meeting Notes, Decisions, Issues</w:t>
            </w:r>
            <w:r>
              <w:rPr>
                <w:sz w:val="22"/>
              </w:rPr>
              <w:t xml:space="preserve"> </w:t>
            </w:r>
          </w:p>
        </w:tc>
      </w:tr>
      <w:tr w:rsidR="00197379" w14:paraId="28AA6078" w14:textId="77777777">
        <w:trPr>
          <w:cantSplit/>
        </w:trPr>
        <w:tc>
          <w:tcPr>
            <w:tcW w:w="10080" w:type="dxa"/>
          </w:tcPr>
          <w:p w14:paraId="54861553" w14:textId="01805147" w:rsidR="0024676D" w:rsidRPr="0024676D" w:rsidRDefault="0024676D" w:rsidP="0024676D">
            <w:pPr>
              <w:pStyle w:val="CovFormText"/>
              <w:keepNext/>
              <w:jc w:val="both"/>
              <w:rPr>
                <w:sz w:val="20"/>
              </w:rPr>
            </w:pPr>
            <w:r w:rsidRPr="0024676D">
              <w:rPr>
                <w:sz w:val="20"/>
              </w:rPr>
              <w:t>Meeting Notes:</w:t>
            </w:r>
          </w:p>
          <w:p w14:paraId="43507B3C" w14:textId="77777777" w:rsidR="00240E4D" w:rsidRPr="00240E4D" w:rsidRDefault="00240E4D" w:rsidP="00240E4D">
            <w:pPr>
              <w:pStyle w:val="CovFormText"/>
              <w:keepNext/>
              <w:numPr>
                <w:ilvl w:val="0"/>
                <w:numId w:val="5"/>
              </w:numPr>
              <w:jc w:val="both"/>
              <w:rPr>
                <w:sz w:val="20"/>
              </w:rPr>
            </w:pPr>
            <w:r w:rsidRPr="00240E4D">
              <w:rPr>
                <w:sz w:val="20"/>
              </w:rPr>
              <w:t>The client has asked for an eye catching e-commerce website with an AI-powered chatbot.</w:t>
            </w:r>
          </w:p>
          <w:p w14:paraId="397C92B5" w14:textId="77777777" w:rsidR="00240E4D" w:rsidRPr="00240E4D" w:rsidRDefault="00240E4D" w:rsidP="00240E4D">
            <w:pPr>
              <w:pStyle w:val="CovFormText"/>
              <w:keepNext/>
              <w:numPr>
                <w:ilvl w:val="0"/>
                <w:numId w:val="5"/>
              </w:numPr>
              <w:jc w:val="both"/>
              <w:rPr>
                <w:sz w:val="20"/>
              </w:rPr>
            </w:pPr>
            <w:r w:rsidRPr="00240E4D">
              <w:rPr>
                <w:sz w:val="20"/>
              </w:rPr>
              <w:t>At the moment, all management operations at the shop are performed manually.</w:t>
            </w:r>
          </w:p>
          <w:p w14:paraId="1BD97B55" w14:textId="55E25DB2" w:rsidR="0024676D" w:rsidRPr="0024676D" w:rsidRDefault="0024676D" w:rsidP="00E4500A">
            <w:pPr>
              <w:pStyle w:val="CovFormText"/>
              <w:keepNext/>
              <w:jc w:val="both"/>
              <w:rPr>
                <w:sz w:val="20"/>
              </w:rPr>
            </w:pPr>
            <w:r w:rsidRPr="0024676D">
              <w:rPr>
                <w:sz w:val="20"/>
              </w:rPr>
              <w:t>Decisions:</w:t>
            </w:r>
          </w:p>
          <w:p w14:paraId="0313C648" w14:textId="0BF9B98D" w:rsidR="00197379" w:rsidRPr="0024676D" w:rsidRDefault="006F16AD" w:rsidP="00E4500A">
            <w:pPr>
              <w:pStyle w:val="CovFormText"/>
              <w:keepNext/>
              <w:numPr>
                <w:ilvl w:val="0"/>
                <w:numId w:val="2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Next meeting was scheduled</w:t>
            </w:r>
          </w:p>
        </w:tc>
      </w:tr>
    </w:tbl>
    <w:p w14:paraId="2B43AACC" w14:textId="77777777" w:rsidR="00197379" w:rsidRDefault="00197379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64"/>
        <w:gridCol w:w="2096"/>
        <w:gridCol w:w="1620"/>
      </w:tblGrid>
      <w:tr w:rsidR="00197379" w14:paraId="2C25AFDA" w14:textId="77777777" w:rsidTr="00E11997">
        <w:trPr>
          <w:cantSplit/>
        </w:trPr>
        <w:tc>
          <w:tcPr>
            <w:tcW w:w="10080" w:type="dxa"/>
            <w:gridSpan w:val="3"/>
            <w:tcBorders>
              <w:bottom w:val="nil"/>
            </w:tcBorders>
            <w:shd w:val="clear" w:color="auto" w:fill="800000"/>
          </w:tcPr>
          <w:p w14:paraId="5DFC1E5D" w14:textId="7627EC0C" w:rsidR="00197379" w:rsidRDefault="003352A2">
            <w:pPr>
              <w:pStyle w:val="Heading3"/>
              <w:keepLines/>
            </w:pPr>
            <w:r>
              <w:t xml:space="preserve">5. </w:t>
            </w:r>
            <w:r>
              <w:rPr>
                <w:sz w:val="24"/>
              </w:rPr>
              <w:t>Action Items</w:t>
            </w:r>
            <w:r>
              <w:rPr>
                <w:sz w:val="22"/>
              </w:rPr>
              <w:t xml:space="preserve"> </w:t>
            </w:r>
            <w:r>
              <w:rPr>
                <w:b w:val="0"/>
                <w:i/>
                <w:sz w:val="18"/>
              </w:rPr>
              <w:t>(add rows as necessary)</w:t>
            </w:r>
          </w:p>
        </w:tc>
      </w:tr>
      <w:tr w:rsidR="00197379" w14:paraId="2CA4966E" w14:textId="77777777" w:rsidTr="006C0CC4">
        <w:trPr>
          <w:cantSplit/>
        </w:trPr>
        <w:tc>
          <w:tcPr>
            <w:tcW w:w="6364" w:type="dxa"/>
            <w:tcBorders>
              <w:top w:val="nil"/>
              <w:bottom w:val="nil"/>
            </w:tcBorders>
            <w:shd w:val="pct12" w:color="auto" w:fill="FFFFFF"/>
          </w:tcPr>
          <w:p w14:paraId="3CD7FE69" w14:textId="77777777" w:rsidR="00197379" w:rsidRDefault="003352A2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2096" w:type="dxa"/>
            <w:tcBorders>
              <w:top w:val="nil"/>
              <w:bottom w:val="nil"/>
            </w:tcBorders>
            <w:shd w:val="pct12" w:color="auto" w:fill="FFFFFF"/>
          </w:tcPr>
          <w:p w14:paraId="4547CF2C" w14:textId="77777777" w:rsidR="00197379" w:rsidRDefault="003352A2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>Assigned to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pct12" w:color="auto" w:fill="FFFFFF"/>
          </w:tcPr>
          <w:p w14:paraId="6EE39A55" w14:textId="77777777" w:rsidR="00197379" w:rsidRDefault="003352A2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>Due Date</w:t>
            </w:r>
          </w:p>
        </w:tc>
      </w:tr>
      <w:tr w:rsidR="00DA23DE" w14:paraId="25655ECF" w14:textId="77777777" w:rsidTr="006C0CC4">
        <w:trPr>
          <w:cantSplit/>
        </w:trPr>
        <w:tc>
          <w:tcPr>
            <w:tcW w:w="636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8129F6" w14:textId="3874D9FA" w:rsidR="00E4500A" w:rsidRPr="00E4500A" w:rsidRDefault="006F16AD" w:rsidP="00DA23DE">
            <w:pPr>
              <w:pStyle w:val="CovFormText"/>
              <w:keepNext/>
              <w:keepLines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Next meeting with</w:t>
            </w:r>
            <w:r w:rsidR="001B0252">
              <w:rPr>
                <w:rFonts w:cs="Arial"/>
                <w:color w:val="000000"/>
                <w:sz w:val="20"/>
              </w:rPr>
              <w:t xml:space="preserve"> the</w:t>
            </w:r>
            <w:r>
              <w:rPr>
                <w:rFonts w:cs="Arial"/>
                <w:color w:val="000000"/>
                <w:sz w:val="20"/>
              </w:rPr>
              <w:t xml:space="preserve"> client</w:t>
            </w:r>
          </w:p>
        </w:tc>
        <w:tc>
          <w:tcPr>
            <w:tcW w:w="20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B33C44A" w14:textId="69E84F0C" w:rsidR="00DA23DE" w:rsidRDefault="006F16AD" w:rsidP="00DA23DE">
            <w:pPr>
              <w:pStyle w:val="CovFormText"/>
              <w:keepNext/>
              <w:keepLines/>
              <w:rPr>
                <w:sz w:val="20"/>
              </w:rPr>
            </w:pPr>
            <w:r w:rsidRPr="00BC4D78">
              <w:rPr>
                <w:rFonts w:cs="Arial"/>
                <w:sz w:val="20"/>
              </w:rPr>
              <w:t>Start-up Manager</w:t>
            </w:r>
            <w:r>
              <w:rPr>
                <w:sz w:val="20"/>
              </w:rPr>
              <w:t xml:space="preserve">, </w:t>
            </w:r>
            <w:r w:rsidRPr="00BC4D78">
              <w:rPr>
                <w:rFonts w:cs="Arial"/>
                <w:sz w:val="20"/>
              </w:rPr>
              <w:t>Quality Manager</w:t>
            </w:r>
          </w:p>
        </w:tc>
        <w:sdt>
          <w:sdtPr>
            <w:rPr>
              <w:iCs/>
              <w:sz w:val="20"/>
            </w:rPr>
            <w:id w:val="-41297583"/>
            <w:placeholder>
              <w:docPart w:val="2C8468AC75284D2EB1EE76F0E2A9CFC9"/>
            </w:placeholder>
            <w:date w:fullDate="2023-02-09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62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</w:tcBorders>
              </w:tcPr>
              <w:p w14:paraId="3BFE49E3" w14:textId="02CA321D" w:rsidR="00DA23DE" w:rsidRPr="0092113A" w:rsidRDefault="006F16AD" w:rsidP="00DA23DE">
                <w:pPr>
                  <w:pStyle w:val="CovFormText"/>
                  <w:keepNext/>
                  <w:keepLines/>
                  <w:rPr>
                    <w:iCs/>
                    <w:sz w:val="20"/>
                  </w:rPr>
                </w:pPr>
                <w:r w:rsidRPr="0092113A">
                  <w:rPr>
                    <w:iCs/>
                    <w:sz w:val="20"/>
                  </w:rPr>
                  <w:t>2/</w:t>
                </w:r>
                <w:r>
                  <w:rPr>
                    <w:iCs/>
                    <w:sz w:val="20"/>
                  </w:rPr>
                  <w:t>9</w:t>
                </w:r>
                <w:r w:rsidRPr="0092113A">
                  <w:rPr>
                    <w:iCs/>
                    <w:sz w:val="20"/>
                  </w:rPr>
                  <w:t>/2023</w:t>
                </w:r>
              </w:p>
            </w:tc>
          </w:sdtContent>
        </w:sdt>
      </w:tr>
      <w:tr w:rsidR="002A013A" w14:paraId="33C053C9" w14:textId="77777777" w:rsidTr="006C0CC4">
        <w:trPr>
          <w:cantSplit/>
        </w:trPr>
        <w:tc>
          <w:tcPr>
            <w:tcW w:w="636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EC2C4D" w14:textId="62923E41" w:rsidR="002A013A" w:rsidRDefault="002A013A" w:rsidP="00DA23DE">
            <w:pPr>
              <w:pStyle w:val="CovFormText"/>
              <w:keepNext/>
              <w:keepLines/>
              <w:rPr>
                <w:rFonts w:cs="Arial"/>
                <w:color w:val="000000"/>
                <w:sz w:val="20"/>
              </w:rPr>
            </w:pPr>
            <w:r w:rsidRPr="002A013A">
              <w:rPr>
                <w:rFonts w:cs="Arial"/>
                <w:color w:val="000000"/>
                <w:sz w:val="20"/>
              </w:rPr>
              <w:t>Gathering requirements</w:t>
            </w:r>
          </w:p>
        </w:tc>
        <w:tc>
          <w:tcPr>
            <w:tcW w:w="20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16C455D" w14:textId="3D549B65" w:rsidR="002A013A" w:rsidRPr="00BC4D78" w:rsidRDefault="002A013A" w:rsidP="00DA23DE">
            <w:pPr>
              <w:pStyle w:val="CovFormText"/>
              <w:keepNext/>
              <w:keepLines/>
              <w:rPr>
                <w:rFonts w:cs="Arial"/>
                <w:sz w:val="20"/>
              </w:rPr>
            </w:pPr>
            <w:r w:rsidRPr="00BC4D78">
              <w:rPr>
                <w:rFonts w:cs="Arial"/>
                <w:sz w:val="20"/>
              </w:rPr>
              <w:t>Scheduling Manager</w:t>
            </w:r>
            <w:r>
              <w:rPr>
                <w:sz w:val="20"/>
              </w:rPr>
              <w:t xml:space="preserve">, </w:t>
            </w:r>
            <w:r w:rsidRPr="00BC4D78">
              <w:rPr>
                <w:rFonts w:cs="Arial"/>
                <w:sz w:val="20"/>
              </w:rPr>
              <w:t>Start-up Manager</w:t>
            </w:r>
            <w:r>
              <w:rPr>
                <w:sz w:val="20"/>
              </w:rPr>
              <w:t xml:space="preserve">, </w:t>
            </w:r>
            <w:r w:rsidRPr="00BC4D78">
              <w:rPr>
                <w:rFonts w:cs="Arial"/>
                <w:sz w:val="20"/>
              </w:rPr>
              <w:t>Quality Manager</w:t>
            </w:r>
          </w:p>
        </w:tc>
        <w:sdt>
          <w:sdtPr>
            <w:rPr>
              <w:iCs/>
              <w:sz w:val="20"/>
            </w:rPr>
            <w:id w:val="734750529"/>
            <w:placeholder>
              <w:docPart w:val="3A10735EA7604D4BB4161ECDCDD672AC"/>
            </w:placeholder>
            <w:date w:fullDate="2023-02-09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62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</w:tcBorders>
              </w:tcPr>
              <w:p w14:paraId="71ADCDE2" w14:textId="426D6310" w:rsidR="002A013A" w:rsidRDefault="002A013A" w:rsidP="00DA23DE">
                <w:pPr>
                  <w:pStyle w:val="CovFormText"/>
                  <w:keepNext/>
                  <w:keepLines/>
                  <w:rPr>
                    <w:iCs/>
                    <w:sz w:val="20"/>
                  </w:rPr>
                </w:pPr>
                <w:r w:rsidRPr="0092113A">
                  <w:rPr>
                    <w:iCs/>
                    <w:sz w:val="20"/>
                  </w:rPr>
                  <w:t>2/</w:t>
                </w:r>
                <w:r>
                  <w:rPr>
                    <w:iCs/>
                    <w:sz w:val="20"/>
                  </w:rPr>
                  <w:t>9</w:t>
                </w:r>
                <w:r w:rsidRPr="0092113A">
                  <w:rPr>
                    <w:iCs/>
                    <w:sz w:val="20"/>
                  </w:rPr>
                  <w:t>/2023</w:t>
                </w:r>
              </w:p>
            </w:tc>
          </w:sdtContent>
        </w:sdt>
      </w:tr>
    </w:tbl>
    <w:p w14:paraId="3365E6F9" w14:textId="007E441F" w:rsidR="00197379" w:rsidRDefault="00197379">
      <w:pPr>
        <w:rPr>
          <w:sz w:val="20"/>
        </w:rPr>
      </w:pPr>
    </w:p>
    <w:p w14:paraId="0708046D" w14:textId="77777777" w:rsidR="006F16AD" w:rsidRDefault="006F16AD">
      <w:pPr>
        <w:rPr>
          <w:sz w:val="20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900"/>
        <w:gridCol w:w="1890"/>
        <w:gridCol w:w="810"/>
        <w:gridCol w:w="1530"/>
        <w:gridCol w:w="1260"/>
        <w:gridCol w:w="2610"/>
      </w:tblGrid>
      <w:tr w:rsidR="00197379" w14:paraId="19DF4104" w14:textId="77777777">
        <w:trPr>
          <w:cantSplit/>
        </w:trPr>
        <w:tc>
          <w:tcPr>
            <w:tcW w:w="1008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00"/>
          </w:tcPr>
          <w:p w14:paraId="675A9A53" w14:textId="77777777" w:rsidR="00197379" w:rsidRDefault="003352A2">
            <w:pPr>
              <w:pStyle w:val="Heading3"/>
              <w:keepLines/>
            </w:pPr>
            <w:r>
              <w:t>6. Next Meeting</w:t>
            </w:r>
          </w:p>
        </w:tc>
      </w:tr>
      <w:tr w:rsidR="00197379" w14:paraId="0B6A9106" w14:textId="77777777"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24CDE848" w14:textId="77777777" w:rsidR="00197379" w:rsidRDefault="003352A2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Date:  </w:t>
            </w:r>
            <w:r>
              <w:rPr>
                <w:sz w:val="20"/>
              </w:rPr>
              <w:t>(MM/DD/YYYY)</w:t>
            </w:r>
          </w:p>
        </w:tc>
        <w:sdt>
          <w:sdtPr>
            <w:rPr>
              <w:iCs/>
              <w:sz w:val="20"/>
            </w:rPr>
            <w:id w:val="-1403673000"/>
            <w:placeholder>
              <w:docPart w:val="8DA0DD1F8AE74EC08267A50CA8B09B4D"/>
            </w:placeholder>
            <w:date w:fullDate="2023-02-09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89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14:paraId="0A54E3FB" w14:textId="004543E0" w:rsidR="00197379" w:rsidRDefault="00C04038" w:rsidP="00976BC4">
                <w:pPr>
                  <w:pStyle w:val="CovFormText"/>
                  <w:keepNext/>
                  <w:keepLines/>
                  <w:jc w:val="center"/>
                  <w:rPr>
                    <w:sz w:val="20"/>
                  </w:rPr>
                </w:pPr>
                <w:r w:rsidRPr="002539BD">
                  <w:rPr>
                    <w:iCs/>
                    <w:sz w:val="20"/>
                  </w:rPr>
                  <w:t>2/9/2023</w:t>
                </w:r>
              </w:p>
            </w:tc>
          </w:sdtContent>
        </w:sdt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75BAD525" w14:textId="0A5F33A0" w:rsidR="00197379" w:rsidRDefault="003352A2" w:rsidP="00976BC4">
            <w:pPr>
              <w:pStyle w:val="CovFormText"/>
              <w:keepNext/>
              <w:keepLines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Time: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8FD8CA" w14:textId="5FEC1B03" w:rsidR="00197379" w:rsidRDefault="006B2CB3" w:rsidP="00976BC4">
            <w:pPr>
              <w:pStyle w:val="CovFormText"/>
              <w:keepNext/>
              <w:keepLines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787C8A08" w14:textId="77777777" w:rsidR="00197379" w:rsidRDefault="003352A2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Location:  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C84E24" w14:textId="0B4E9D10" w:rsidR="00197379" w:rsidRPr="00323181" w:rsidRDefault="00323181">
            <w:pPr>
              <w:pStyle w:val="CovFormText"/>
              <w:keepNext/>
              <w:keepLines/>
              <w:rPr>
                <w:iCs/>
                <w:sz w:val="20"/>
              </w:rPr>
            </w:pPr>
            <w:r w:rsidRPr="00323181">
              <w:rPr>
                <w:iCs/>
                <w:sz w:val="20"/>
              </w:rPr>
              <w:t>At the Shop</w:t>
            </w:r>
          </w:p>
        </w:tc>
      </w:tr>
      <w:tr w:rsidR="00197379" w14:paraId="69CA71A5" w14:textId="77777777">
        <w:trPr>
          <w:cantSplit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124A53C5" w14:textId="77777777" w:rsidR="00197379" w:rsidRDefault="003352A2">
            <w:pPr>
              <w:pStyle w:val="Header"/>
              <w:keepNext/>
              <w:keepLines/>
              <w:spacing w:before="60" w:after="60"/>
              <w:rPr>
                <w:sz w:val="20"/>
              </w:rPr>
            </w:pPr>
            <w:r>
              <w:rPr>
                <w:sz w:val="20"/>
              </w:rPr>
              <w:t xml:space="preserve">Agenda:  </w:t>
            </w:r>
          </w:p>
        </w:tc>
        <w:tc>
          <w:tcPr>
            <w:tcW w:w="900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87C7612" w14:textId="1814D9E0" w:rsidR="00197379" w:rsidRPr="00857AE9" w:rsidRDefault="006D1A20" w:rsidP="006D1A20">
            <w:pPr>
              <w:pStyle w:val="Header"/>
              <w:keepNext/>
              <w:keepLines/>
              <w:spacing w:before="60" w:after="60"/>
              <w:jc w:val="center"/>
              <w:rPr>
                <w:b w:val="0"/>
                <w:bCs/>
                <w:sz w:val="20"/>
              </w:rPr>
            </w:pPr>
            <w:r>
              <w:rPr>
                <w:rFonts w:cs="Arial"/>
                <w:b w:val="0"/>
                <w:bCs/>
                <w:color w:val="000000"/>
                <w:sz w:val="20"/>
              </w:rPr>
              <w:t>-</w:t>
            </w:r>
          </w:p>
        </w:tc>
      </w:tr>
    </w:tbl>
    <w:p w14:paraId="1676B05E" w14:textId="77777777" w:rsidR="003352A2" w:rsidRDefault="003352A2">
      <w:pPr>
        <w:pStyle w:val="Footer"/>
        <w:tabs>
          <w:tab w:val="clear" w:pos="4320"/>
          <w:tab w:val="clear" w:pos="8640"/>
        </w:tabs>
      </w:pPr>
    </w:p>
    <w:sectPr w:rsidR="003352A2">
      <w:headerReference w:type="default" r:id="rId7"/>
      <w:footerReference w:type="default" r:id="rId8"/>
      <w:pgSz w:w="12240" w:h="15840" w:code="1"/>
      <w:pgMar w:top="720" w:right="1296" w:bottom="1008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1C264" w14:textId="77777777" w:rsidR="005202A5" w:rsidRDefault="005202A5">
      <w:r>
        <w:separator/>
      </w:r>
    </w:p>
  </w:endnote>
  <w:endnote w:type="continuationSeparator" w:id="0">
    <w:p w14:paraId="1220EDDE" w14:textId="77777777" w:rsidR="005202A5" w:rsidRDefault="00520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197379" w14:paraId="45F77FE7" w14:textId="77777777">
      <w:trPr>
        <w:trHeight w:val="350"/>
      </w:trPr>
      <w:tc>
        <w:tcPr>
          <w:tcW w:w="4680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3C5298A4" w14:textId="77777777" w:rsidR="00197379" w:rsidRDefault="003352A2">
          <w:pPr>
            <w:spacing w:before="60"/>
            <w:rPr>
              <w:color w:val="808080"/>
              <w:sz w:val="18"/>
            </w:rPr>
          </w:pPr>
          <w:r>
            <w:rPr>
              <w:color w:val="808080"/>
              <w:sz w:val="18"/>
            </w:rPr>
            <w:t>Template source: http://www.cvr-it.com</w:t>
          </w:r>
        </w:p>
      </w:tc>
      <w:tc>
        <w:tcPr>
          <w:tcW w:w="4896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47B6AC29" w14:textId="77777777" w:rsidR="00197379" w:rsidRDefault="003352A2">
          <w:pPr>
            <w:spacing w:before="60"/>
            <w:jc w:val="right"/>
            <w:rPr>
              <w:sz w:val="18"/>
            </w:rPr>
          </w:pPr>
          <w:r>
            <w:rPr>
              <w:i/>
              <w:sz w:val="18"/>
            </w:rPr>
            <w:t xml:space="preserve">Page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PAGE </w:instrText>
          </w:r>
          <w:r>
            <w:rPr>
              <w:i/>
              <w:sz w:val="18"/>
            </w:rPr>
            <w:fldChar w:fldCharType="separate"/>
          </w:r>
          <w:r w:rsidR="00F746D1">
            <w:rPr>
              <w:i/>
              <w:noProof/>
              <w:sz w:val="18"/>
            </w:rPr>
            <w:t>2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of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NUMPAGES </w:instrText>
          </w:r>
          <w:r>
            <w:rPr>
              <w:i/>
              <w:sz w:val="18"/>
            </w:rPr>
            <w:fldChar w:fldCharType="separate"/>
          </w:r>
          <w:r w:rsidR="00F746D1">
            <w:rPr>
              <w:i/>
              <w:noProof/>
              <w:sz w:val="18"/>
            </w:rPr>
            <w:t>2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</w:t>
          </w:r>
        </w:p>
      </w:tc>
    </w:tr>
  </w:tbl>
  <w:p w14:paraId="42F2A70C" w14:textId="77777777" w:rsidR="00197379" w:rsidRDefault="001973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5CB1E" w14:textId="77777777" w:rsidR="005202A5" w:rsidRDefault="005202A5">
      <w:r>
        <w:separator/>
      </w:r>
    </w:p>
  </w:footnote>
  <w:footnote w:type="continuationSeparator" w:id="0">
    <w:p w14:paraId="4978E1EB" w14:textId="77777777" w:rsidR="005202A5" w:rsidRDefault="005202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8" w:type="dxa"/>
      <w:tblBorders>
        <w:bottom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0038"/>
    </w:tblGrid>
    <w:tr w:rsidR="004D3825" w14:paraId="2DEFB03D" w14:textId="77777777" w:rsidTr="004D3825">
      <w:trPr>
        <w:cantSplit/>
        <w:trHeight w:val="805"/>
      </w:trPr>
      <w:tc>
        <w:tcPr>
          <w:tcW w:w="10038" w:type="dxa"/>
          <w:tcBorders>
            <w:top w:val="nil"/>
            <w:left w:val="nil"/>
            <w:bottom w:val="single" w:sz="6" w:space="0" w:color="auto"/>
            <w:right w:val="nil"/>
          </w:tcBorders>
        </w:tcPr>
        <w:p w14:paraId="7A6D413B" w14:textId="77777777" w:rsidR="00857AE9" w:rsidRDefault="00857AE9">
          <w:pPr>
            <w:jc w:val="right"/>
            <w:rPr>
              <w:b/>
              <w:i/>
              <w:sz w:val="20"/>
            </w:rPr>
          </w:pPr>
          <w:r>
            <w:rPr>
              <w:b/>
              <w:i/>
              <w:noProof/>
              <w:sz w:val="20"/>
            </w:rPr>
            <w:drawing>
              <wp:anchor distT="0" distB="0" distL="114300" distR="114300" simplePos="0" relativeHeight="251658240" behindDoc="1" locked="0" layoutInCell="1" allowOverlap="1" wp14:anchorId="4D668877" wp14:editId="7C9FB10E">
                <wp:simplePos x="0" y="0"/>
                <wp:positionH relativeFrom="column">
                  <wp:posOffset>-68580</wp:posOffset>
                </wp:positionH>
                <wp:positionV relativeFrom="paragraph">
                  <wp:posOffset>0</wp:posOffset>
                </wp:positionV>
                <wp:extent cx="883920" cy="883920"/>
                <wp:effectExtent l="0" t="0" r="0" b="0"/>
                <wp:wrapTight wrapText="bothSides">
                  <wp:wrapPolygon edited="0">
                    <wp:start x="0" y="0"/>
                    <wp:lineTo x="0" y="20948"/>
                    <wp:lineTo x="20948" y="20948"/>
                    <wp:lineTo x="20948" y="0"/>
                    <wp:lineTo x="0" y="0"/>
                  </wp:wrapPolygon>
                </wp:wrapTight>
                <wp:docPr id="2" name="Picture 2" descr="Logo, company nam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, company name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3920" cy="883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4D3825">
            <w:rPr>
              <w:b/>
              <w:i/>
              <w:sz w:val="20"/>
            </w:rPr>
            <w:t xml:space="preserve">         </w:t>
          </w:r>
        </w:p>
        <w:p w14:paraId="77A3C44E" w14:textId="77777777" w:rsidR="00857AE9" w:rsidRDefault="00857AE9">
          <w:pPr>
            <w:jc w:val="right"/>
            <w:rPr>
              <w:b/>
              <w:i/>
              <w:sz w:val="20"/>
            </w:rPr>
          </w:pPr>
        </w:p>
        <w:p w14:paraId="11987A40" w14:textId="4C6C73D0" w:rsidR="004D3825" w:rsidRDefault="004D3825">
          <w:pPr>
            <w:jc w:val="right"/>
            <w:rPr>
              <w:i/>
              <w:sz w:val="20"/>
            </w:rPr>
          </w:pPr>
          <w:r>
            <w:rPr>
              <w:b/>
              <w:i/>
              <w:sz w:val="20"/>
            </w:rPr>
            <w:t>Meeting Minutes</w:t>
          </w:r>
          <w:r>
            <w:rPr>
              <w:i/>
              <w:sz w:val="20"/>
            </w:rPr>
            <w:t xml:space="preserve"> </w:t>
          </w:r>
        </w:p>
        <w:p w14:paraId="2196B6CE" w14:textId="77777777" w:rsidR="004D3825" w:rsidRDefault="004D3825">
          <w:pPr>
            <w:jc w:val="right"/>
            <w:rPr>
              <w:i/>
              <w:sz w:val="16"/>
            </w:rPr>
          </w:pPr>
          <w:r>
            <w:rPr>
              <w:i/>
              <w:sz w:val="16"/>
            </w:rPr>
            <w:t>Rev. 1.1, 3/5/2005</w:t>
          </w:r>
        </w:p>
      </w:tc>
    </w:tr>
  </w:tbl>
  <w:p w14:paraId="5F48DEDD" w14:textId="77777777" w:rsidR="00197379" w:rsidRDefault="00197379"/>
  <w:p w14:paraId="099AA1CD" w14:textId="77777777" w:rsidR="00197379" w:rsidRDefault="001973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41743"/>
    <w:multiLevelType w:val="hybridMultilevel"/>
    <w:tmpl w:val="9CFAC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502FE"/>
    <w:multiLevelType w:val="hybridMultilevel"/>
    <w:tmpl w:val="B6D6E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90293"/>
    <w:multiLevelType w:val="hybridMultilevel"/>
    <w:tmpl w:val="ECF29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97B72"/>
    <w:multiLevelType w:val="hybridMultilevel"/>
    <w:tmpl w:val="154EA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70024891"/>
    <w:multiLevelType w:val="hybridMultilevel"/>
    <w:tmpl w:val="65A25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9907660">
    <w:abstractNumId w:val="4"/>
  </w:num>
  <w:num w:numId="2" w16cid:durableId="255943983">
    <w:abstractNumId w:val="2"/>
  </w:num>
  <w:num w:numId="3" w16cid:durableId="661664345">
    <w:abstractNumId w:val="3"/>
  </w:num>
  <w:num w:numId="4" w16cid:durableId="335109292">
    <w:abstractNumId w:val="5"/>
  </w:num>
  <w:num w:numId="5" w16cid:durableId="160660258">
    <w:abstractNumId w:val="0"/>
  </w:num>
  <w:num w:numId="6" w16cid:durableId="2664746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6D1"/>
    <w:rsid w:val="0001050D"/>
    <w:rsid w:val="000374D0"/>
    <w:rsid w:val="000702FD"/>
    <w:rsid w:val="0009718A"/>
    <w:rsid w:val="00131DEC"/>
    <w:rsid w:val="001356DA"/>
    <w:rsid w:val="0017643B"/>
    <w:rsid w:val="00180B15"/>
    <w:rsid w:val="00197379"/>
    <w:rsid w:val="001B0252"/>
    <w:rsid w:val="001F62C8"/>
    <w:rsid w:val="00211A57"/>
    <w:rsid w:val="0022184F"/>
    <w:rsid w:val="00240E4D"/>
    <w:rsid w:val="0024676D"/>
    <w:rsid w:val="002A013A"/>
    <w:rsid w:val="003123CA"/>
    <w:rsid w:val="00323181"/>
    <w:rsid w:val="00333C1F"/>
    <w:rsid w:val="003352A2"/>
    <w:rsid w:val="0033541E"/>
    <w:rsid w:val="003E3F3F"/>
    <w:rsid w:val="004249C9"/>
    <w:rsid w:val="00450ED9"/>
    <w:rsid w:val="0045782A"/>
    <w:rsid w:val="00460818"/>
    <w:rsid w:val="004C6FF4"/>
    <w:rsid w:val="004D3825"/>
    <w:rsid w:val="00511BE7"/>
    <w:rsid w:val="0051657E"/>
    <w:rsid w:val="005202A5"/>
    <w:rsid w:val="00561C65"/>
    <w:rsid w:val="00590D2B"/>
    <w:rsid w:val="005A7D0D"/>
    <w:rsid w:val="00607573"/>
    <w:rsid w:val="00654D67"/>
    <w:rsid w:val="006B2CB3"/>
    <w:rsid w:val="006C0CC4"/>
    <w:rsid w:val="006D1A20"/>
    <w:rsid w:val="006F16AD"/>
    <w:rsid w:val="00857AE9"/>
    <w:rsid w:val="0092113A"/>
    <w:rsid w:val="00937DE3"/>
    <w:rsid w:val="00976BC4"/>
    <w:rsid w:val="00995799"/>
    <w:rsid w:val="00A5050E"/>
    <w:rsid w:val="00A6187B"/>
    <w:rsid w:val="00A81651"/>
    <w:rsid w:val="00A825FD"/>
    <w:rsid w:val="00BA4D32"/>
    <w:rsid w:val="00BC4D78"/>
    <w:rsid w:val="00C04038"/>
    <w:rsid w:val="00C65F3C"/>
    <w:rsid w:val="00CF67E9"/>
    <w:rsid w:val="00D562AF"/>
    <w:rsid w:val="00D73494"/>
    <w:rsid w:val="00D97366"/>
    <w:rsid w:val="00DA23DE"/>
    <w:rsid w:val="00DC0873"/>
    <w:rsid w:val="00DF0CB0"/>
    <w:rsid w:val="00E03495"/>
    <w:rsid w:val="00E11997"/>
    <w:rsid w:val="00E4500A"/>
    <w:rsid w:val="00E750D1"/>
    <w:rsid w:val="00E80964"/>
    <w:rsid w:val="00EF69CA"/>
    <w:rsid w:val="00F10D84"/>
    <w:rsid w:val="00F712BE"/>
    <w:rsid w:val="00F746D1"/>
    <w:rsid w:val="00FB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F58D78"/>
  <w15:chartTrackingRefBased/>
  <w15:docId w15:val="{71D3E75B-0F5E-495B-B1E7-4AD201D11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4"/>
      <w:lang w:val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semiHidden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customStyle="1" w:styleId="ui-provider">
    <w:name w:val="ui-provider"/>
    <w:basedOn w:val="DefaultParagraphFont"/>
    <w:rsid w:val="00D562AF"/>
  </w:style>
  <w:style w:type="paragraph" w:styleId="NormalWeb">
    <w:name w:val="Normal (Web)"/>
    <w:basedOn w:val="Normal"/>
    <w:uiPriority w:val="99"/>
    <w:unhideWhenUsed/>
    <w:rsid w:val="00D562AF"/>
    <w:pPr>
      <w:spacing w:before="100" w:beforeAutospacing="1" w:after="100" w:afterAutospacing="1"/>
    </w:pPr>
    <w:rPr>
      <w:rFonts w:ascii="Times New Roman" w:hAnsi="Times New Roman"/>
      <w:szCs w:val="24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D973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0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445E0A-DAD2-42EB-809B-52B96651EEB4}"/>
      </w:docPartPr>
      <w:docPartBody>
        <w:p w:rsidR="00455AA3" w:rsidRDefault="0006674D">
          <w:r w:rsidRPr="00923B84">
            <w:rPr>
              <w:rStyle w:val="PlaceholderText"/>
            </w:rPr>
            <w:t>Click or tap to enter a date.</w:t>
          </w:r>
        </w:p>
      </w:docPartBody>
    </w:docPart>
    <w:docPart>
      <w:docPartPr>
        <w:name w:val="8DA0DD1F8AE74EC08267A50CA8B09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FECBC0-B37D-4F84-9478-22BCE72FD65D}"/>
      </w:docPartPr>
      <w:docPartBody>
        <w:p w:rsidR="00471B6F" w:rsidRDefault="005F0256" w:rsidP="005F0256">
          <w:pPr>
            <w:pStyle w:val="8DA0DD1F8AE74EC08267A50CA8B09B4D"/>
          </w:pPr>
          <w:r w:rsidRPr="00923B84">
            <w:rPr>
              <w:rStyle w:val="PlaceholderText"/>
            </w:rPr>
            <w:t>Click or tap to enter a date.</w:t>
          </w:r>
        </w:p>
      </w:docPartBody>
    </w:docPart>
    <w:docPart>
      <w:docPartPr>
        <w:name w:val="2C8468AC75284D2EB1EE76F0E2A9C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334D29-1321-410F-9951-3562F5AAB3E3}"/>
      </w:docPartPr>
      <w:docPartBody>
        <w:p w:rsidR="008A154C" w:rsidRDefault="00FC5A54" w:rsidP="00FC5A54">
          <w:pPr>
            <w:pStyle w:val="2C8468AC75284D2EB1EE76F0E2A9CFC9"/>
          </w:pPr>
          <w:r w:rsidRPr="00923B84">
            <w:rPr>
              <w:rStyle w:val="PlaceholderText"/>
            </w:rPr>
            <w:t>Click or tap to enter a date.</w:t>
          </w:r>
        </w:p>
      </w:docPartBody>
    </w:docPart>
    <w:docPart>
      <w:docPartPr>
        <w:name w:val="3A10735EA7604D4BB4161ECDCDD672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13CA7B-AB7D-43BF-8F66-91D24C804707}"/>
      </w:docPartPr>
      <w:docPartBody>
        <w:p w:rsidR="008A154C" w:rsidRDefault="00FC5A54" w:rsidP="00FC5A54">
          <w:pPr>
            <w:pStyle w:val="3A10735EA7604D4BB4161ECDCDD672AC"/>
          </w:pPr>
          <w:r w:rsidRPr="00923B84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74D"/>
    <w:rsid w:val="0006674D"/>
    <w:rsid w:val="001B0DB0"/>
    <w:rsid w:val="001C1CD5"/>
    <w:rsid w:val="003776F6"/>
    <w:rsid w:val="00455AA3"/>
    <w:rsid w:val="00471B6F"/>
    <w:rsid w:val="0048188F"/>
    <w:rsid w:val="00512B81"/>
    <w:rsid w:val="005F0256"/>
    <w:rsid w:val="007F3640"/>
    <w:rsid w:val="008A154C"/>
    <w:rsid w:val="00A37080"/>
    <w:rsid w:val="00B3737D"/>
    <w:rsid w:val="00B46A66"/>
    <w:rsid w:val="00F1478E"/>
    <w:rsid w:val="00FC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C5A54"/>
    <w:rPr>
      <w:color w:val="808080"/>
    </w:rPr>
  </w:style>
  <w:style w:type="paragraph" w:customStyle="1" w:styleId="8DA0DD1F8AE74EC08267A50CA8B09B4D">
    <w:name w:val="8DA0DD1F8AE74EC08267A50CA8B09B4D"/>
    <w:rsid w:val="005F0256"/>
  </w:style>
  <w:style w:type="paragraph" w:customStyle="1" w:styleId="2C8468AC75284D2EB1EE76F0E2A9CFC9">
    <w:name w:val="2C8468AC75284D2EB1EE76F0E2A9CFC9"/>
    <w:rsid w:val="00FC5A54"/>
  </w:style>
  <w:style w:type="paragraph" w:customStyle="1" w:styleId="3A10735EA7604D4BB4161ECDCDD672AC">
    <w:name w:val="3A10735EA7604D4BB4161ECDCDD672AC"/>
    <w:rsid w:val="00FC5A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Form_1.0.dot</Template>
  <TotalTime>118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Dr. Gary J. Evans, PMP</dc:creator>
  <cp:keywords>Meeting Minutes</cp:keywords>
  <dc:description>Template history: origin - Written by Covansys for the City of Raleigh, NC, Enterprise PMO.  Generic format by CVR/IT (www.cvr-it.com).  May be used freely but please retain this reference.</dc:description>
  <cp:lastModifiedBy>Rivi</cp:lastModifiedBy>
  <cp:revision>34</cp:revision>
  <cp:lastPrinted>2002-09-23T09:13:00Z</cp:lastPrinted>
  <dcterms:created xsi:type="dcterms:W3CDTF">2023-02-16T17:23:00Z</dcterms:created>
  <dcterms:modified xsi:type="dcterms:W3CDTF">2023-03-28T11:49:00Z</dcterms:modified>
  <cp:category>Rev 1.1;last template edit 3-5-05 gje</cp:category>
</cp:coreProperties>
</file>