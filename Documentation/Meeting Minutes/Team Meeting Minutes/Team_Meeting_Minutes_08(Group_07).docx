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0F9B" w14:textId="77777777" w:rsidR="004416E8" w:rsidRDefault="004416E8" w:rsidP="004416E8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5F047949" w14:textId="77777777" w:rsidR="004416E8" w:rsidRDefault="004416E8" w:rsidP="004416E8">
      <w:pPr>
        <w:pStyle w:val="Heading5"/>
      </w:pPr>
    </w:p>
    <w:p w14:paraId="49ADC667" w14:textId="77777777" w:rsidR="004416E8" w:rsidRDefault="004416E8" w:rsidP="004416E8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2AA131F0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050599D6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14:paraId="42EB4B75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57BAA17E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2DD23E62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1800"/>
        <w:gridCol w:w="2880"/>
      </w:tblGrid>
      <w:tr w:rsidR="004416E8" w14:paraId="7ADE1E6D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5B006BF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Project Name:</w:t>
            </w:r>
          </w:p>
        </w:tc>
        <w:tc>
          <w:tcPr>
            <w:tcW w:w="7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FC2B9" w14:textId="77777777" w:rsidR="004416E8" w:rsidRDefault="004416E8">
            <w:pPr>
              <w:pStyle w:val="Heading4"/>
              <w:rPr>
                <w:i w:val="0"/>
                <w:iCs/>
                <w:sz w:val="20"/>
                <w:lang w:val="en-GB"/>
              </w:rPr>
            </w:pPr>
            <w:r>
              <w:rPr>
                <w:rFonts w:cs="Arial"/>
                <w:i w:val="0"/>
                <w:iCs/>
                <w:sz w:val="20"/>
                <w:lang w:val="en-GB"/>
              </w:rPr>
              <w:t>A website featuring an Artificial Intelligence Based Chat bot for Omantha Tire House.</w:t>
            </w:r>
          </w:p>
        </w:tc>
      </w:tr>
      <w:tr w:rsidR="004416E8" w14:paraId="3F44A30E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642391A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Date of Meeting:</w:t>
            </w:r>
            <w:r>
              <w:rPr>
                <w:i w:val="0"/>
                <w:sz w:val="20"/>
                <w:lang w:val="en-GB"/>
              </w:rPr>
              <w:t xml:space="preserve"> </w:t>
            </w:r>
            <w:r>
              <w:rPr>
                <w:i w:val="0"/>
                <w:sz w:val="16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1326937390"/>
            <w:placeholder>
              <w:docPart w:val="5F38DF71FF2344949E00E28091B056A5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25957DE1" w14:textId="70ADB261" w:rsidR="004416E8" w:rsidRDefault="004416E8">
                <w:pPr>
                  <w:pStyle w:val="Heading4"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</w:t>
                </w:r>
                <w:r w:rsidR="00107A40">
                  <w:rPr>
                    <w:iCs/>
                    <w:sz w:val="20"/>
                    <w:lang w:val="en-GB"/>
                  </w:rPr>
                  <w:t>17</w:t>
                </w:r>
                <w:r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30AD5A3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2B133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Microsoft Teams</w:t>
            </w:r>
          </w:p>
        </w:tc>
      </w:tr>
      <w:tr w:rsidR="004416E8" w14:paraId="5AE4D59C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47302C66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Minutes Prepared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42D82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Rivi Thushara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6CF28FA4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Charge time to: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D885B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1 hour and 30 minutes</w:t>
            </w:r>
          </w:p>
        </w:tc>
      </w:tr>
    </w:tbl>
    <w:p w14:paraId="17E3B79D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3B7ABA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1607B1C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1. Purpose of Meeting</w:t>
            </w:r>
          </w:p>
        </w:tc>
      </w:tr>
      <w:tr w:rsidR="004416E8" w14:paraId="64337505" w14:textId="77777777" w:rsidTr="004416E8">
        <w:trPr>
          <w:cantSplit/>
          <w:trHeight w:val="252"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1932" w14:textId="1EF694DD" w:rsidR="004416E8" w:rsidRDefault="004911DA">
            <w:pPr>
              <w:pStyle w:val="CovFormText"/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Finalize website and the all the important documents.</w:t>
            </w:r>
          </w:p>
        </w:tc>
      </w:tr>
    </w:tbl>
    <w:p w14:paraId="251D233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890"/>
      </w:tblGrid>
      <w:tr w:rsidR="004416E8" w14:paraId="3D0FAA51" w14:textId="77777777" w:rsidTr="004416E8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69DC21F5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2. Attendance at Meeting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0988366D" w14:textId="77777777" w:rsidTr="004416E8">
        <w:trPr>
          <w:cantSplit/>
          <w:tblHeader/>
        </w:trPr>
        <w:tc>
          <w:tcPr>
            <w:tcW w:w="306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1D05B800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Name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7F7091EB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C9ACDDF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E-mail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9D8B442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Phone</w:t>
            </w:r>
          </w:p>
        </w:tc>
      </w:tr>
      <w:tr w:rsidR="004416E8" w14:paraId="09624D81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9C9D2F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46E6A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0B2839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0E12FC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+94 77 925 6873</w:t>
            </w:r>
          </w:p>
        </w:tc>
      </w:tr>
      <w:tr w:rsidR="004416E8" w14:paraId="5C8AC233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4415F2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0AB4B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C3951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93C6210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+94 77 329 9405</w:t>
            </w:r>
          </w:p>
        </w:tc>
      </w:tr>
      <w:tr w:rsidR="004416E8" w14:paraId="53384AE5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248F5D1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0B443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44E46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20FADE8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+94 71 577 7996</w:t>
            </w:r>
          </w:p>
        </w:tc>
      </w:tr>
      <w:tr w:rsidR="004416E8" w14:paraId="4C904269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9E09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D4242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7C97B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DD5C26A" w14:textId="77777777" w:rsidR="004416E8" w:rsidRDefault="004416E8">
            <w:pPr>
              <w:pStyle w:val="NormalWeb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>+94 70 213 2611</w:t>
            </w:r>
          </w:p>
        </w:tc>
      </w:tr>
      <w:tr w:rsidR="004416E8" w14:paraId="3895B556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5550912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EDE862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9CD43F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5EEC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+94 77 920 8997</w:t>
            </w:r>
          </w:p>
        </w:tc>
      </w:tr>
    </w:tbl>
    <w:p w14:paraId="625A7FCE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F58FD9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44E5DA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 xml:space="preserve">3. Meeting </w:t>
            </w:r>
            <w:r>
              <w:rPr>
                <w:sz w:val="24"/>
                <w:lang w:val="en-GB"/>
              </w:rPr>
              <w:t>Agenda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33FB6CFC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C4EAD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Present a summary of the previous meeting.</w:t>
            </w:r>
          </w:p>
          <w:p w14:paraId="32830A55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Recap remarks from the board meeting</w:t>
            </w:r>
          </w:p>
          <w:p w14:paraId="68301D4B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Discuss the project status and progress of the project </w:t>
            </w:r>
          </w:p>
          <w:p w14:paraId="18E0ABDA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Allocate team members to tasks that are appropriate.</w:t>
            </w: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implementing the proposed website.</w:t>
            </w:r>
          </w:p>
          <w:p w14:paraId="65478947" w14:textId="77777777" w:rsidR="004416E8" w:rsidRPr="00E00CF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 xml:space="preserve">Discuss about </w:t>
            </w:r>
            <w:r w:rsidR="00D67A5E">
              <w:rPr>
                <w:rFonts w:cs="Arial"/>
                <w:color w:val="000000"/>
                <w:sz w:val="20"/>
              </w:rPr>
              <w:t>continuing the website implementation</w:t>
            </w:r>
            <w:r>
              <w:rPr>
                <w:rFonts w:cs="Arial"/>
                <w:bCs/>
                <w:color w:val="000000"/>
                <w:sz w:val="20"/>
                <w:lang w:val="en-GB"/>
              </w:rPr>
              <w:t>.</w:t>
            </w:r>
          </w:p>
          <w:p w14:paraId="7E2D895B" w14:textId="460495BF" w:rsidR="00E00CF8" w:rsidRDefault="00E00CF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Finalize website and the all the important documents.</w:t>
            </w:r>
          </w:p>
        </w:tc>
      </w:tr>
    </w:tbl>
    <w:p w14:paraId="4F90BC0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03182D78" w14:textId="77777777" w:rsidTr="004416E8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7E89AF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4. Meeting Notes, Decisions, Issues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7AD22E2A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0320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Meeting Notes:</w:t>
            </w:r>
          </w:p>
          <w:p w14:paraId="72DD5477" w14:textId="77777777" w:rsidR="00E00CF8" w:rsidRPr="00E00CF8" w:rsidRDefault="00E00CF8" w:rsidP="00950A87">
            <w:pPr>
              <w:pStyle w:val="CovFormText"/>
              <w:numPr>
                <w:ilvl w:val="0"/>
                <w:numId w:val="9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 xml:space="preserve">Discuss about </w:t>
            </w:r>
            <w:r>
              <w:rPr>
                <w:rFonts w:cs="Arial"/>
                <w:color w:val="000000"/>
                <w:sz w:val="20"/>
              </w:rPr>
              <w:t>continuing the website implementation</w:t>
            </w:r>
            <w:r>
              <w:rPr>
                <w:rFonts w:cs="Arial"/>
                <w:bCs/>
                <w:color w:val="000000"/>
                <w:sz w:val="20"/>
                <w:lang w:val="en-GB"/>
              </w:rPr>
              <w:t>.</w:t>
            </w:r>
          </w:p>
          <w:p w14:paraId="28B3695D" w14:textId="2FFE45A7" w:rsidR="00E00CF8" w:rsidRPr="007F74DD" w:rsidRDefault="00E00CF8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Finalize website and the all the important documents.</w:t>
            </w:r>
          </w:p>
          <w:p w14:paraId="05003EDF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Decisions:</w:t>
            </w:r>
          </w:p>
          <w:p w14:paraId="05C68B40" w14:textId="36FF9301" w:rsidR="00416319" w:rsidRDefault="004F6BC8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A</w:t>
            </w:r>
            <w:r w:rsidR="00D201D1">
              <w:rPr>
                <w:rFonts w:cs="Arial"/>
                <w:bCs/>
                <w:color w:val="000000"/>
                <w:sz w:val="20"/>
                <w:lang w:val="en-GB"/>
              </w:rPr>
              <w:t>ll the important documents</w:t>
            </w:r>
            <w:r w:rsidR="00416319">
              <w:rPr>
                <w:sz w:val="20"/>
                <w:lang w:val="en-GB"/>
              </w:rPr>
              <w:t xml:space="preserve"> should be </w:t>
            </w:r>
            <w:r w:rsidR="00D201D1">
              <w:rPr>
                <w:sz w:val="20"/>
                <w:lang w:val="en-GB"/>
              </w:rPr>
              <w:t>completed</w:t>
            </w:r>
            <w:r w:rsidR="00416319">
              <w:rPr>
                <w:sz w:val="20"/>
                <w:lang w:val="en-GB"/>
              </w:rPr>
              <w:t>.</w:t>
            </w:r>
          </w:p>
          <w:p w14:paraId="2A72CF5A" w14:textId="6491CAFC" w:rsidR="00C87AA4" w:rsidRDefault="00495DF5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Prposed w</w:t>
            </w:r>
            <w:r w:rsidR="001469BD">
              <w:rPr>
                <w:sz w:val="20"/>
                <w:lang w:val="en-GB"/>
              </w:rPr>
              <w:t>ebsite</w:t>
            </w:r>
            <w:r w:rsidR="00416319">
              <w:rPr>
                <w:sz w:val="20"/>
                <w:lang w:val="en-GB"/>
              </w:rPr>
              <w:t xml:space="preserve"> should be finalized</w:t>
            </w:r>
            <w:r w:rsidR="004416E8">
              <w:rPr>
                <w:sz w:val="20"/>
                <w:lang w:val="en-GB"/>
              </w:rPr>
              <w:t>.</w:t>
            </w:r>
          </w:p>
          <w:p w14:paraId="45A029F2" w14:textId="62EFF9A2" w:rsidR="00142FCF" w:rsidRDefault="00950A87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Chatbot should be developed.</w:t>
            </w:r>
          </w:p>
          <w:p w14:paraId="2B48AB1F" w14:textId="6846BB8F" w:rsidR="006B62F0" w:rsidRPr="00950A87" w:rsidRDefault="006B62F0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Front-end UIs must be changed and updated.</w:t>
            </w:r>
          </w:p>
          <w:p w14:paraId="10D49FFE" w14:textId="480A8600" w:rsidR="00695F66" w:rsidRDefault="007F74DD" w:rsidP="007F74DD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Issues</w:t>
            </w:r>
          </w:p>
          <w:p w14:paraId="29CF7723" w14:textId="2547F859" w:rsidR="007F74DD" w:rsidRDefault="007F74DD" w:rsidP="00950A87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</w:t>
            </w:r>
            <w:r w:rsidR="003700C3">
              <w:rPr>
                <w:sz w:val="20"/>
                <w:lang w:val="en-GB"/>
              </w:rPr>
              <w:t>chatbot</w:t>
            </w:r>
            <w:r>
              <w:rPr>
                <w:sz w:val="20"/>
                <w:lang w:val="en-GB"/>
              </w:rPr>
              <w:t xml:space="preserve"> is not started yet</w:t>
            </w:r>
            <w:r w:rsidR="00C0010B">
              <w:rPr>
                <w:sz w:val="20"/>
                <w:lang w:val="en-GB"/>
              </w:rPr>
              <w:t>.</w:t>
            </w:r>
          </w:p>
          <w:p w14:paraId="2EA49418" w14:textId="77777777" w:rsidR="004416E8" w:rsidRDefault="004416E8">
            <w:pPr>
              <w:pStyle w:val="CovFormText"/>
              <w:keepNext/>
              <w:ind w:left="720"/>
              <w:jc w:val="both"/>
              <w:rPr>
                <w:sz w:val="20"/>
                <w:lang w:val="en-GB"/>
              </w:rPr>
            </w:pPr>
          </w:p>
        </w:tc>
      </w:tr>
    </w:tbl>
    <w:p w14:paraId="6C41EC1A" w14:textId="77777777" w:rsidR="004416E8" w:rsidRDefault="004416E8" w:rsidP="004416E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4"/>
        <w:gridCol w:w="2096"/>
        <w:gridCol w:w="1620"/>
      </w:tblGrid>
      <w:tr w:rsidR="004416E8" w14:paraId="3167AD80" w14:textId="77777777" w:rsidTr="004416E8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380BA28C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5. </w:t>
            </w:r>
            <w:r>
              <w:rPr>
                <w:sz w:val="24"/>
                <w:lang w:val="en-GB"/>
              </w:rPr>
              <w:t>Action Items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3B195DCD" w14:textId="77777777" w:rsidTr="004416E8">
        <w:trPr>
          <w:cantSplit/>
        </w:trPr>
        <w:tc>
          <w:tcPr>
            <w:tcW w:w="636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7177DCC4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Action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E5D402B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Assigned to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A7379EC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Due Date</w:t>
            </w:r>
          </w:p>
        </w:tc>
      </w:tr>
      <w:tr w:rsidR="00672955" w14:paraId="27799137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730601B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Assign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E3D574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1094207272"/>
            <w:placeholder>
              <w:docPart w:val="3EC32C11ADD94624807CDFBFE364DD8B"/>
            </w:placeholder>
            <w:date w:fullDate="2023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80C7B0" w14:textId="428907D3" w:rsidR="00672955" w:rsidRDefault="00672955" w:rsidP="00672955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3/1</w:t>
                </w:r>
                <w:r w:rsidR="00353EB6">
                  <w:rPr>
                    <w:iCs/>
                    <w:sz w:val="20"/>
                    <w:lang w:val="en-GB"/>
                  </w:rPr>
                  <w:t>7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672955" w14:paraId="2FA44D4A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C4C27E" w14:textId="4A5D5A58" w:rsidR="00672955" w:rsidRDefault="008E3686" w:rsidP="0067295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Finalize all important</w:t>
            </w:r>
            <w:r w:rsidR="00672955">
              <w:rPr>
                <w:rFonts w:cs="Arial"/>
                <w:color w:val="000000"/>
                <w:sz w:val="20"/>
                <w:lang w:val="en-GB"/>
              </w:rPr>
              <w:t xml:space="preserve">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6661F9" w14:textId="77777777" w:rsidR="00672955" w:rsidRDefault="00672955" w:rsidP="00672955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1354313026"/>
            <w:placeholder>
              <w:docPart w:val="EA5E4F4DB80748DDA1D31D532CF8250C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72C94D38" w14:textId="7F262A1A" w:rsidR="00672955" w:rsidRDefault="00672955" w:rsidP="00672955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</w:t>
                </w:r>
                <w:r w:rsidR="00B631F1">
                  <w:rPr>
                    <w:iCs/>
                    <w:sz w:val="20"/>
                    <w:lang w:val="en-GB"/>
                  </w:rPr>
                  <w:t>23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72490D" w14:paraId="2FA5D94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2EBC7A4" w14:textId="122A6B05" w:rsidR="0072490D" w:rsidRDefault="00E9183E" w:rsidP="0072490D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Changed and update UIs.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68D08" w14:textId="7E4F448A" w:rsidR="0072490D" w:rsidRDefault="0072490D" w:rsidP="0072490D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-12693372"/>
            <w:placeholder>
              <w:docPart w:val="E09183AA98744FCDACF385A70DC157B7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656D5D6C" w14:textId="3E9AD23A" w:rsidR="0072490D" w:rsidRDefault="0072490D" w:rsidP="0072490D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B70705" w14:paraId="429DFB54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4553EF6" w14:textId="312F84EC" w:rsidR="00B70705" w:rsidRDefault="00B70705" w:rsidP="0072490D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Deveop the chatbot.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D3B42" w14:textId="5C08A61B" w:rsidR="00B70705" w:rsidRDefault="00991C10" w:rsidP="0072490D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1959989149"/>
            <w:placeholder>
              <w:docPart w:val="AD2AE245D80F4C58B056FBE557A28B65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44B72F4A" w14:textId="221E4602" w:rsidR="00B70705" w:rsidRDefault="00991C10" w:rsidP="0072490D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72490D" w14:paraId="198D99D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35DFFB" w14:textId="57F7F1CE" w:rsidR="0072490D" w:rsidRDefault="00E9183E" w:rsidP="0072490D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Finalize the website.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DE80B1" w14:textId="77777777" w:rsidR="0072490D" w:rsidRDefault="0072490D" w:rsidP="0072490D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1577092731"/>
            <w:placeholder>
              <w:docPart w:val="DA9642AB4CD0456A80AE4E77B4D17D24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FBDE57" w14:textId="3482737F" w:rsidR="0072490D" w:rsidRDefault="0072490D" w:rsidP="0072490D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72490D" w14:paraId="39D0900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606A738" w14:textId="27FD8088" w:rsidR="0072490D" w:rsidRPr="006814B4" w:rsidRDefault="006814B4" w:rsidP="0072490D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szCs w:val="22"/>
                <w:lang w:val="en-GB"/>
              </w:rPr>
            </w:pPr>
            <w:r w:rsidRPr="006814B4">
              <w:rPr>
                <w:sz w:val="20"/>
                <w:szCs w:val="22"/>
              </w:rPr>
              <w:t>Complet</w:t>
            </w:r>
            <w:r>
              <w:rPr>
                <w:sz w:val="20"/>
                <w:szCs w:val="22"/>
              </w:rPr>
              <w:t>e</w:t>
            </w:r>
            <w:r w:rsidRPr="006814B4">
              <w:rPr>
                <w:sz w:val="20"/>
                <w:szCs w:val="22"/>
              </w:rPr>
              <w:t xml:space="preserve"> RACI</w:t>
            </w:r>
            <w:r w:rsidR="00407CCF">
              <w:rPr>
                <w:sz w:val="20"/>
                <w:szCs w:val="22"/>
              </w:rPr>
              <w:t xml:space="preserve"> matrix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49CEF5" w14:textId="7595022C" w:rsidR="0072490D" w:rsidRDefault="0072490D" w:rsidP="0072490D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Quality Manager</w:t>
            </w:r>
          </w:p>
        </w:tc>
        <w:sdt>
          <w:sdtPr>
            <w:rPr>
              <w:iCs/>
              <w:sz w:val="20"/>
              <w:lang w:val="en-GB"/>
            </w:rPr>
            <w:id w:val="-2115896796"/>
            <w:placeholder>
              <w:docPart w:val="F4E3FA50F60049E9A385163DE79FDC99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02956F04" w14:textId="594023CD" w:rsidR="0072490D" w:rsidRPr="008278EC" w:rsidRDefault="0072490D" w:rsidP="0072490D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1FE3F0F7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EEC9496" w14:textId="79744D8F" w:rsidR="00E9183E" w:rsidRPr="006814B4" w:rsidRDefault="00E9183E" w:rsidP="00E9183E">
            <w:pPr>
              <w:pStyle w:val="CovFormText"/>
              <w:keepNext/>
              <w:keepLines/>
              <w:rPr>
                <w:sz w:val="20"/>
                <w:szCs w:val="22"/>
              </w:rPr>
            </w:pPr>
            <w:r w:rsidRPr="00A242F5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242F5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Pr="00F502CC">
              <w:rPr>
                <w:rFonts w:cs="Arial"/>
                <w:color w:val="000000"/>
                <w:sz w:val="20"/>
                <w:lang w:val="en-GB"/>
              </w:rPr>
              <w:t>COCOMO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CF064" w14:textId="7DD05251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</w:p>
        </w:tc>
        <w:sdt>
          <w:sdtPr>
            <w:rPr>
              <w:iCs/>
              <w:sz w:val="20"/>
              <w:lang w:val="en-GB"/>
            </w:rPr>
            <w:id w:val="-2032950670"/>
            <w:placeholder>
              <w:docPart w:val="F448FB7603EB45D6A7597DB7B309877B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0C6F2B7C" w14:textId="247AF0C9" w:rsidR="00E9183E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3C1CB35C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08B4A89" w14:textId="77777777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 w:rsidRPr="00A242F5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242F5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Pr="00125DA9">
              <w:rPr>
                <w:rFonts w:cs="Arial"/>
                <w:color w:val="000000"/>
                <w:sz w:val="20"/>
                <w:lang w:val="en-GB"/>
              </w:rPr>
              <w:t>Code of conduct</w:t>
            </w:r>
          </w:p>
          <w:p w14:paraId="3CFA75B9" w14:textId="799C2846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261119">
              <w:rPr>
                <w:rFonts w:cs="Arial"/>
                <w:color w:val="000000"/>
                <w:sz w:val="20"/>
                <w:lang w:val="en-GB"/>
              </w:rPr>
              <w:t>nd project report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</w:p>
          <w:p w14:paraId="2C1D377D" w14:textId="0F914578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R</w:t>
            </w:r>
            <w:r w:rsidRPr="000F44E4">
              <w:rPr>
                <w:rFonts w:cs="Arial"/>
                <w:color w:val="000000"/>
                <w:sz w:val="20"/>
                <w:lang w:val="en-GB"/>
              </w:rPr>
              <w:t>eceiv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0F44E4">
              <w:rPr>
                <w:rFonts w:cs="Arial"/>
                <w:color w:val="000000"/>
                <w:sz w:val="20"/>
                <w:lang w:val="en-GB"/>
              </w:rPr>
              <w:t xml:space="preserve"> Client Acceptance Letter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67619" w14:textId="350E986C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Start-up Manager</w:t>
            </w:r>
          </w:p>
        </w:tc>
        <w:sdt>
          <w:sdtPr>
            <w:rPr>
              <w:iCs/>
              <w:sz w:val="20"/>
              <w:lang w:val="en-GB"/>
            </w:rPr>
            <w:id w:val="-1111972456"/>
            <w:placeholder>
              <w:docPart w:val="7049934C0C844F5AA1E456B9722E1B84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5F4D860E" w14:textId="07C0CFB5" w:rsidR="00E9183E" w:rsidRPr="008278EC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4F8FA8E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64C4EA" w14:textId="10DDF0F8" w:rsidR="00E9183E" w:rsidRDefault="00E9183E" w:rsidP="00E918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Finalize </w:t>
            </w:r>
            <w:r w:rsidRPr="00BD4B4E">
              <w:rPr>
                <w:rFonts w:cs="Arial"/>
                <w:color w:val="000000"/>
                <w:sz w:val="20"/>
                <w:lang w:val="en-GB"/>
              </w:rPr>
              <w:t>Daily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301A1" w14:textId="77777777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-1350094270"/>
            <w:placeholder>
              <w:docPart w:val="15157B5F690B4184B60340C2FE700548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57C22EF1" w14:textId="37AA9F50" w:rsidR="00E9183E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0AD09D59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05396EB" w14:textId="77777777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Update The Risk Log</w:t>
            </w:r>
          </w:p>
          <w:p w14:paraId="6941F5E2" w14:textId="1B96EECF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t>C</w:t>
            </w:r>
            <w:r w:rsidRPr="00282A43">
              <w:rPr>
                <w:rFonts w:cs="Arial"/>
                <w:color w:val="000000"/>
                <w:sz w:val="20"/>
                <w:lang w:val="en-GB"/>
              </w:rPr>
              <w:t xml:space="preserve">omplete 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Risk plan </w:t>
            </w:r>
          </w:p>
          <w:p w14:paraId="2D7841B2" w14:textId="3CC63974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10"/>
              </w:numPr>
            </w:pPr>
            <w:r>
              <w:t>C</w:t>
            </w:r>
            <w:r w:rsidRPr="00282A43">
              <w:rPr>
                <w:rFonts w:cs="Arial"/>
                <w:color w:val="000000"/>
                <w:sz w:val="20"/>
                <w:lang w:val="en-GB"/>
              </w:rPr>
              <w:t xml:space="preserve">omplete </w:t>
            </w:r>
            <w:r>
              <w:rPr>
                <w:rFonts w:cs="Arial"/>
                <w:color w:val="000000"/>
                <w:sz w:val="20"/>
                <w:lang w:val="en-GB"/>
              </w:rPr>
              <w:t>Issue log</w:t>
            </w:r>
            <w:r>
              <w:t xml:space="preserve"> </w:t>
            </w:r>
          </w:p>
          <w:p w14:paraId="37A24959" w14:textId="4E1E9C2F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t>C</w:t>
            </w:r>
            <w:r w:rsidRPr="00282A43">
              <w:rPr>
                <w:rFonts w:cs="Arial"/>
                <w:color w:val="000000"/>
                <w:sz w:val="20"/>
                <w:lang w:val="en-GB"/>
              </w:rPr>
              <w:t>omplete project issue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E4BB63" w14:textId="77777777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sdt>
          <w:sdtPr>
            <w:rPr>
              <w:iCs/>
              <w:sz w:val="20"/>
              <w:lang w:val="en-GB"/>
            </w:rPr>
            <w:id w:val="12579472"/>
            <w:placeholder>
              <w:docPart w:val="61AD573989504A65B00B93F13A6334C3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CF5BFEC" w14:textId="6FCDF982" w:rsidR="00E9183E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3BF2D4D3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43F21C" w14:textId="77777777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lastRenderedPageBreak/>
              <w:t>U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>pdat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the </w:t>
            </w:r>
            <w:r w:rsidRPr="00EE0D40">
              <w:rPr>
                <w:rFonts w:cs="Arial"/>
                <w:color w:val="000000"/>
                <w:sz w:val="20"/>
                <w:lang w:val="en-GB"/>
              </w:rPr>
              <w:t>User Acceptance Testing</w:t>
            </w:r>
          </w:p>
          <w:p w14:paraId="4E195A14" w14:textId="34D934F5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U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>pdat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Pr="00D31BE5">
              <w:rPr>
                <w:rFonts w:cs="Arial"/>
                <w:color w:val="000000"/>
                <w:sz w:val="20"/>
                <w:lang w:val="en-GB"/>
              </w:rPr>
              <w:t>Test Cases Document</w:t>
            </w:r>
            <w:r w:rsidRPr="00EE0D40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</w:p>
          <w:p w14:paraId="40494349" w14:textId="27B461D1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Complete 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>the Quality Log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and plan </w:t>
            </w:r>
          </w:p>
          <w:p w14:paraId="17A4E572" w14:textId="77777777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 w:rsidRPr="002363C8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2363C8">
              <w:rPr>
                <w:rFonts w:cs="Arial"/>
                <w:color w:val="000000"/>
                <w:sz w:val="20"/>
                <w:lang w:val="en-GB"/>
              </w:rPr>
              <w:t xml:space="preserve"> Project Test Plan</w:t>
            </w:r>
          </w:p>
          <w:p w14:paraId="0031264B" w14:textId="550B36A3" w:rsidR="00E9183E" w:rsidRDefault="00E9183E" w:rsidP="00E918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cs="Arial"/>
                <w:color w:val="000000"/>
                <w:sz w:val="20"/>
                <w:lang w:val="en-GB"/>
              </w:rPr>
            </w:pPr>
            <w:r w:rsidRPr="002D7A02">
              <w:rPr>
                <w:rFonts w:cs="Arial"/>
                <w:color w:val="000000"/>
                <w:sz w:val="20"/>
                <w:lang w:val="en-GB"/>
              </w:rPr>
              <w:t>Do Project Test Results – Selenium IDE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96BF3E" w14:textId="77777777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sdt>
          <w:sdtPr>
            <w:rPr>
              <w:iCs/>
              <w:sz w:val="20"/>
              <w:lang w:val="en-GB"/>
            </w:rPr>
            <w:id w:val="-1898121955"/>
            <w:placeholder>
              <w:docPart w:val="78FBB6360B2A4F308C01740371E1FE85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A33AFFA" w14:textId="5B874F3F" w:rsidR="00E9183E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FE1814">
                  <w:rPr>
                    <w:iCs/>
                    <w:sz w:val="20"/>
                    <w:lang w:val="en-GB"/>
                  </w:rPr>
                  <w:t>3/23/2023</w:t>
                </w:r>
              </w:p>
            </w:tc>
          </w:sdtContent>
        </w:sdt>
      </w:tr>
      <w:tr w:rsidR="00E9183E" w14:paraId="4C75777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AB06A5F" w14:textId="0CEDB25B" w:rsidR="0023740F" w:rsidRDefault="00E9183E" w:rsidP="0023740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Complete meeting minutes document</w:t>
            </w:r>
            <w:r w:rsidR="008513D4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</w:p>
          <w:p w14:paraId="6DDB75AC" w14:textId="5AFCC902" w:rsidR="00E9183E" w:rsidRDefault="0023740F" w:rsidP="0023740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Complete 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="008513D4" w:rsidRPr="008513D4">
              <w:rPr>
                <w:rFonts w:cs="Arial"/>
                <w:color w:val="000000"/>
                <w:sz w:val="20"/>
                <w:lang w:val="en-GB"/>
              </w:rPr>
              <w:t>xc</w:t>
            </w:r>
            <w:r w:rsidR="008513D4">
              <w:rPr>
                <w:rFonts w:cs="Arial"/>
                <w:color w:val="000000"/>
                <w:sz w:val="20"/>
                <w:lang w:val="en-GB"/>
              </w:rPr>
              <w:t>e</w:t>
            </w:r>
            <w:r w:rsidR="008513D4" w:rsidRPr="008513D4">
              <w:rPr>
                <w:rFonts w:cs="Arial"/>
                <w:color w:val="000000"/>
                <w:sz w:val="20"/>
                <w:lang w:val="en-GB"/>
              </w:rPr>
              <w:t>pt</w:t>
            </w:r>
            <w:r w:rsidR="008513D4">
              <w:rPr>
                <w:rFonts w:cs="Arial"/>
                <w:color w:val="000000"/>
                <w:sz w:val="20"/>
                <w:lang w:val="en-GB"/>
              </w:rPr>
              <w:t>io</w:t>
            </w:r>
            <w:r w:rsidR="008513D4" w:rsidRPr="008513D4">
              <w:rPr>
                <w:rFonts w:cs="Arial"/>
                <w:color w:val="000000"/>
                <w:sz w:val="20"/>
                <w:lang w:val="en-GB"/>
              </w:rPr>
              <w:t>n</w:t>
            </w:r>
            <w:r w:rsidR="008513D4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="008513D4" w:rsidRPr="008513D4">
              <w:rPr>
                <w:rFonts w:cs="Arial"/>
                <w:color w:val="000000"/>
                <w:sz w:val="20"/>
                <w:lang w:val="en-GB"/>
              </w:rPr>
              <w:t>report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3E2B37" w14:textId="77777777" w:rsidR="00E9183E" w:rsidRDefault="00E9183E" w:rsidP="00E9183E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sdt>
          <w:sdtPr>
            <w:rPr>
              <w:iCs/>
              <w:sz w:val="20"/>
              <w:lang w:val="en-GB"/>
            </w:rPr>
            <w:id w:val="1363081824"/>
            <w:placeholder>
              <w:docPart w:val="5E4E8883985F4392886FCE960452FF12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70CADD4" w14:textId="528E385D" w:rsidR="00E9183E" w:rsidRDefault="00E9183E" w:rsidP="00E9183E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8278EC">
                  <w:rPr>
                    <w:iCs/>
                    <w:sz w:val="20"/>
                    <w:lang w:val="en-GB"/>
                  </w:rPr>
                  <w:t>3/</w:t>
                </w:r>
                <w:r>
                  <w:rPr>
                    <w:iCs/>
                    <w:sz w:val="20"/>
                    <w:lang w:val="en-GB"/>
                  </w:rPr>
                  <w:t>23</w:t>
                </w:r>
                <w:r w:rsidRPr="008278EC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</w:tbl>
    <w:p w14:paraId="51757EE0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4416E8" w14:paraId="171F19DE" w14:textId="77777777" w:rsidTr="004416E8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  <w:hideMark/>
          </w:tcPr>
          <w:p w14:paraId="2391455F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t>6. Next Meeting</w:t>
            </w:r>
          </w:p>
        </w:tc>
      </w:tr>
      <w:tr w:rsidR="004416E8" w14:paraId="1AE40186" w14:textId="77777777" w:rsidTr="004416E8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1F3010A6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Date:  </w:t>
            </w:r>
            <w:r>
              <w:rPr>
                <w:sz w:val="20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-1403673000"/>
            <w:placeholder>
              <w:docPart w:val="0F51ECD7E30746C9AC0D209E3C2E132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11FB7039" w14:textId="759E6CE8" w:rsidR="004416E8" w:rsidRDefault="00F62D73" w:rsidP="00F62D73">
                <w:pPr>
                  <w:pStyle w:val="CovFormText"/>
                  <w:keepNext/>
                  <w:keepLines/>
                  <w:jc w:val="center"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-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60CEBDB" w14:textId="76E6D8D3" w:rsidR="004416E8" w:rsidRDefault="004416E8" w:rsidP="00F62D73">
            <w:pPr>
              <w:pStyle w:val="CovFormText"/>
              <w:keepNext/>
              <w:keepLines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36C1" w14:textId="77777777" w:rsidR="004416E8" w:rsidRDefault="004416E8" w:rsidP="00F62D73">
            <w:pPr>
              <w:pStyle w:val="CovFormText"/>
              <w:keepNext/>
              <w:keepLines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575E703D" w14:textId="1119064C" w:rsidR="004416E8" w:rsidRDefault="004416E8" w:rsidP="00F62D73">
            <w:pPr>
              <w:pStyle w:val="CovFormText"/>
              <w:keepNext/>
              <w:keepLines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4C41A" w14:textId="59C50893" w:rsidR="004416E8" w:rsidRDefault="004416E8" w:rsidP="00F62D73">
            <w:pPr>
              <w:pStyle w:val="CovFormText"/>
              <w:keepNext/>
              <w:keepLines/>
              <w:jc w:val="center"/>
              <w:rPr>
                <w:iCs/>
                <w:sz w:val="20"/>
                <w:lang w:val="en-GB"/>
              </w:rPr>
            </w:pPr>
          </w:p>
        </w:tc>
      </w:tr>
      <w:tr w:rsidR="004416E8" w14:paraId="56808A8D" w14:textId="77777777" w:rsidTr="004416E8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81B309F" w14:textId="77777777" w:rsidR="004416E8" w:rsidRDefault="004416E8">
            <w:pPr>
              <w:pStyle w:val="Header"/>
              <w:keepNext/>
              <w:keepLines/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250D6C" w14:textId="08135DF7" w:rsidR="004416E8" w:rsidRDefault="00F62D73" w:rsidP="00F62D73">
            <w:pPr>
              <w:pStyle w:val="Header"/>
              <w:keepNext/>
              <w:keepLines/>
              <w:spacing w:before="60" w:after="60"/>
              <w:ind w:left="720"/>
              <w:jc w:val="center"/>
              <w:rPr>
                <w:b w:val="0"/>
                <w:bCs/>
                <w:sz w:val="20"/>
                <w:lang w:val="en-GB"/>
              </w:rPr>
            </w:pPr>
            <w:r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-</w:t>
            </w:r>
          </w:p>
        </w:tc>
      </w:tr>
    </w:tbl>
    <w:p w14:paraId="1C502468" w14:textId="77777777" w:rsidR="004416E8" w:rsidRDefault="004416E8" w:rsidP="004416E8">
      <w:pPr>
        <w:pStyle w:val="Footer"/>
        <w:tabs>
          <w:tab w:val="left" w:pos="720"/>
        </w:tabs>
      </w:pPr>
    </w:p>
    <w:p w14:paraId="1676B05E" w14:textId="77777777" w:rsidR="003352A2" w:rsidRPr="004416E8" w:rsidRDefault="003352A2" w:rsidP="004416E8"/>
    <w:sectPr w:rsidR="003352A2" w:rsidRPr="004416E8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1537" w14:textId="77777777" w:rsidR="00FD10CB" w:rsidRDefault="00FD10CB">
      <w:r>
        <w:separator/>
      </w:r>
    </w:p>
  </w:endnote>
  <w:endnote w:type="continuationSeparator" w:id="0">
    <w:p w14:paraId="2DF4FEFE" w14:textId="77777777" w:rsidR="00FD10CB" w:rsidRDefault="00FD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61F7" w14:textId="77777777" w:rsidR="00FD10CB" w:rsidRDefault="00FD10CB">
      <w:r>
        <w:separator/>
      </w:r>
    </w:p>
  </w:footnote>
  <w:footnote w:type="continuationSeparator" w:id="0">
    <w:p w14:paraId="5984166A" w14:textId="77777777" w:rsidR="00FD10CB" w:rsidRDefault="00FD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CD06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2731"/>
    <w:multiLevelType w:val="hybridMultilevel"/>
    <w:tmpl w:val="696A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26BF"/>
    <w:multiLevelType w:val="hybridMultilevel"/>
    <w:tmpl w:val="495E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5"/>
  </w:num>
  <w:num w:numId="2" w16cid:durableId="255943983">
    <w:abstractNumId w:val="2"/>
  </w:num>
  <w:num w:numId="3" w16cid:durableId="661664345">
    <w:abstractNumId w:val="4"/>
  </w:num>
  <w:num w:numId="4" w16cid:durableId="335109292">
    <w:abstractNumId w:val="6"/>
  </w:num>
  <w:num w:numId="5" w16cid:durableId="160660258">
    <w:abstractNumId w:val="0"/>
  </w:num>
  <w:num w:numId="6" w16cid:durableId="266474640">
    <w:abstractNumId w:val="1"/>
  </w:num>
  <w:num w:numId="7" w16cid:durableId="439303337">
    <w:abstractNumId w:val="5"/>
  </w:num>
  <w:num w:numId="8" w16cid:durableId="1468469437">
    <w:abstractNumId w:val="0"/>
  </w:num>
  <w:num w:numId="9" w16cid:durableId="1329291735">
    <w:abstractNumId w:val="2"/>
  </w:num>
  <w:num w:numId="10" w16cid:durableId="1089931707">
    <w:abstractNumId w:val="7"/>
  </w:num>
  <w:num w:numId="11" w16cid:durableId="904990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22DED"/>
    <w:rsid w:val="00034121"/>
    <w:rsid w:val="000374D0"/>
    <w:rsid w:val="00042B66"/>
    <w:rsid w:val="00046DBF"/>
    <w:rsid w:val="00063805"/>
    <w:rsid w:val="000702FD"/>
    <w:rsid w:val="00091290"/>
    <w:rsid w:val="0009718A"/>
    <w:rsid w:val="000A6B8D"/>
    <w:rsid w:val="000C5150"/>
    <w:rsid w:val="000D4A30"/>
    <w:rsid w:val="000F44E4"/>
    <w:rsid w:val="00107A40"/>
    <w:rsid w:val="00117786"/>
    <w:rsid w:val="00125DA9"/>
    <w:rsid w:val="00131DEC"/>
    <w:rsid w:val="001356DA"/>
    <w:rsid w:val="001357B7"/>
    <w:rsid w:val="00142FCF"/>
    <w:rsid w:val="001469BD"/>
    <w:rsid w:val="0017643B"/>
    <w:rsid w:val="00180B15"/>
    <w:rsid w:val="001948A7"/>
    <w:rsid w:val="00197379"/>
    <w:rsid w:val="001F62C8"/>
    <w:rsid w:val="002059DE"/>
    <w:rsid w:val="00210238"/>
    <w:rsid w:val="00213B8F"/>
    <w:rsid w:val="0022184F"/>
    <w:rsid w:val="002363C8"/>
    <w:rsid w:val="0023740F"/>
    <w:rsid w:val="0024676D"/>
    <w:rsid w:val="00250953"/>
    <w:rsid w:val="00253CD3"/>
    <w:rsid w:val="00261119"/>
    <w:rsid w:val="002640CC"/>
    <w:rsid w:val="00274404"/>
    <w:rsid w:val="002752B6"/>
    <w:rsid w:val="00282A43"/>
    <w:rsid w:val="0028701E"/>
    <w:rsid w:val="002A7F12"/>
    <w:rsid w:val="002B0F20"/>
    <w:rsid w:val="002D7A02"/>
    <w:rsid w:val="002F1C78"/>
    <w:rsid w:val="003123CA"/>
    <w:rsid w:val="0031560B"/>
    <w:rsid w:val="00333C1F"/>
    <w:rsid w:val="003352A2"/>
    <w:rsid w:val="0033541E"/>
    <w:rsid w:val="00351EDC"/>
    <w:rsid w:val="00353EB6"/>
    <w:rsid w:val="003700C3"/>
    <w:rsid w:val="003B1870"/>
    <w:rsid w:val="003B6224"/>
    <w:rsid w:val="003E3F3F"/>
    <w:rsid w:val="003E6FAC"/>
    <w:rsid w:val="00403798"/>
    <w:rsid w:val="00407CCF"/>
    <w:rsid w:val="00416319"/>
    <w:rsid w:val="004249C9"/>
    <w:rsid w:val="00425DD4"/>
    <w:rsid w:val="004416E8"/>
    <w:rsid w:val="0044306B"/>
    <w:rsid w:val="00447B65"/>
    <w:rsid w:val="00450ED9"/>
    <w:rsid w:val="0045782A"/>
    <w:rsid w:val="00460818"/>
    <w:rsid w:val="004632D5"/>
    <w:rsid w:val="0047044B"/>
    <w:rsid w:val="004911DA"/>
    <w:rsid w:val="00495DF5"/>
    <w:rsid w:val="004C4ADA"/>
    <w:rsid w:val="004C6FF4"/>
    <w:rsid w:val="004D3825"/>
    <w:rsid w:val="004D7D04"/>
    <w:rsid w:val="004E4F3A"/>
    <w:rsid w:val="004F6BC8"/>
    <w:rsid w:val="00503034"/>
    <w:rsid w:val="0051068B"/>
    <w:rsid w:val="00511BE7"/>
    <w:rsid w:val="0051657E"/>
    <w:rsid w:val="005234E0"/>
    <w:rsid w:val="00551C8A"/>
    <w:rsid w:val="00561C65"/>
    <w:rsid w:val="00590D2B"/>
    <w:rsid w:val="0059740C"/>
    <w:rsid w:val="005A15A1"/>
    <w:rsid w:val="005A7D0D"/>
    <w:rsid w:val="005D546A"/>
    <w:rsid w:val="005E6DF2"/>
    <w:rsid w:val="005E70A0"/>
    <w:rsid w:val="005F4703"/>
    <w:rsid w:val="00611671"/>
    <w:rsid w:val="006419D8"/>
    <w:rsid w:val="006546B3"/>
    <w:rsid w:val="00654D67"/>
    <w:rsid w:val="00672955"/>
    <w:rsid w:val="006814B4"/>
    <w:rsid w:val="00682090"/>
    <w:rsid w:val="00695497"/>
    <w:rsid w:val="00695F66"/>
    <w:rsid w:val="00696CE4"/>
    <w:rsid w:val="006B1050"/>
    <w:rsid w:val="006B2CB3"/>
    <w:rsid w:val="006B62F0"/>
    <w:rsid w:val="006C0CC4"/>
    <w:rsid w:val="006C67DC"/>
    <w:rsid w:val="006E7637"/>
    <w:rsid w:val="006F7A9F"/>
    <w:rsid w:val="0070356C"/>
    <w:rsid w:val="00717B6E"/>
    <w:rsid w:val="0072490D"/>
    <w:rsid w:val="007371DD"/>
    <w:rsid w:val="00740F52"/>
    <w:rsid w:val="00747463"/>
    <w:rsid w:val="00773930"/>
    <w:rsid w:val="007879C1"/>
    <w:rsid w:val="007A4EF8"/>
    <w:rsid w:val="007B3CB2"/>
    <w:rsid w:val="007B5705"/>
    <w:rsid w:val="007D5049"/>
    <w:rsid w:val="007D6E50"/>
    <w:rsid w:val="007F74DD"/>
    <w:rsid w:val="00805734"/>
    <w:rsid w:val="008513D4"/>
    <w:rsid w:val="00857AE9"/>
    <w:rsid w:val="00860215"/>
    <w:rsid w:val="008674B9"/>
    <w:rsid w:val="00871B5D"/>
    <w:rsid w:val="008777E2"/>
    <w:rsid w:val="00880E8B"/>
    <w:rsid w:val="008A053B"/>
    <w:rsid w:val="008D69B8"/>
    <w:rsid w:val="008E3686"/>
    <w:rsid w:val="008F7F6E"/>
    <w:rsid w:val="009013FD"/>
    <w:rsid w:val="0090503D"/>
    <w:rsid w:val="0092113A"/>
    <w:rsid w:val="00937D95"/>
    <w:rsid w:val="00937DE3"/>
    <w:rsid w:val="00950A87"/>
    <w:rsid w:val="009568AE"/>
    <w:rsid w:val="00991C10"/>
    <w:rsid w:val="00995799"/>
    <w:rsid w:val="00996EB3"/>
    <w:rsid w:val="009B4E2D"/>
    <w:rsid w:val="009D7B61"/>
    <w:rsid w:val="009E5A78"/>
    <w:rsid w:val="009F3914"/>
    <w:rsid w:val="009F6BAA"/>
    <w:rsid w:val="00A11816"/>
    <w:rsid w:val="00A1592F"/>
    <w:rsid w:val="00A22A78"/>
    <w:rsid w:val="00A242F5"/>
    <w:rsid w:val="00A5050E"/>
    <w:rsid w:val="00A6187B"/>
    <w:rsid w:val="00A81651"/>
    <w:rsid w:val="00A825FD"/>
    <w:rsid w:val="00AA0EF8"/>
    <w:rsid w:val="00AA50DD"/>
    <w:rsid w:val="00AC749E"/>
    <w:rsid w:val="00AF0962"/>
    <w:rsid w:val="00AF3F63"/>
    <w:rsid w:val="00B1307D"/>
    <w:rsid w:val="00B2174D"/>
    <w:rsid w:val="00B262E4"/>
    <w:rsid w:val="00B34B57"/>
    <w:rsid w:val="00B631F1"/>
    <w:rsid w:val="00B70705"/>
    <w:rsid w:val="00B735D0"/>
    <w:rsid w:val="00B76E02"/>
    <w:rsid w:val="00B837F4"/>
    <w:rsid w:val="00B95322"/>
    <w:rsid w:val="00B96C18"/>
    <w:rsid w:val="00BA4D32"/>
    <w:rsid w:val="00BB3F29"/>
    <w:rsid w:val="00BC4597"/>
    <w:rsid w:val="00BC4D78"/>
    <w:rsid w:val="00BD3E67"/>
    <w:rsid w:val="00BD4B4E"/>
    <w:rsid w:val="00C0010B"/>
    <w:rsid w:val="00C30BD9"/>
    <w:rsid w:val="00C362DB"/>
    <w:rsid w:val="00C473F9"/>
    <w:rsid w:val="00C65F3C"/>
    <w:rsid w:val="00C67B41"/>
    <w:rsid w:val="00C72265"/>
    <w:rsid w:val="00C73366"/>
    <w:rsid w:val="00C80F5E"/>
    <w:rsid w:val="00C87AA4"/>
    <w:rsid w:val="00CA6389"/>
    <w:rsid w:val="00CB26AA"/>
    <w:rsid w:val="00CE0882"/>
    <w:rsid w:val="00CF1B76"/>
    <w:rsid w:val="00CF5B21"/>
    <w:rsid w:val="00D201D1"/>
    <w:rsid w:val="00D219B4"/>
    <w:rsid w:val="00D255A9"/>
    <w:rsid w:val="00D31BE5"/>
    <w:rsid w:val="00D3353F"/>
    <w:rsid w:val="00D562AF"/>
    <w:rsid w:val="00D579B0"/>
    <w:rsid w:val="00D67A5E"/>
    <w:rsid w:val="00D73494"/>
    <w:rsid w:val="00D74FFD"/>
    <w:rsid w:val="00D81281"/>
    <w:rsid w:val="00D81400"/>
    <w:rsid w:val="00D97366"/>
    <w:rsid w:val="00DA23DE"/>
    <w:rsid w:val="00DC0873"/>
    <w:rsid w:val="00DC7864"/>
    <w:rsid w:val="00DD544E"/>
    <w:rsid w:val="00DD77C4"/>
    <w:rsid w:val="00DE1184"/>
    <w:rsid w:val="00DF0801"/>
    <w:rsid w:val="00DF0CB0"/>
    <w:rsid w:val="00E00CF8"/>
    <w:rsid w:val="00E03495"/>
    <w:rsid w:val="00E11997"/>
    <w:rsid w:val="00E201A0"/>
    <w:rsid w:val="00E241B9"/>
    <w:rsid w:val="00E31C14"/>
    <w:rsid w:val="00E4312E"/>
    <w:rsid w:val="00E61F5C"/>
    <w:rsid w:val="00E9183E"/>
    <w:rsid w:val="00EA61E0"/>
    <w:rsid w:val="00ED10B8"/>
    <w:rsid w:val="00EE0D40"/>
    <w:rsid w:val="00EF1CA4"/>
    <w:rsid w:val="00EF69CA"/>
    <w:rsid w:val="00F20CDB"/>
    <w:rsid w:val="00F24B1F"/>
    <w:rsid w:val="00F27BD2"/>
    <w:rsid w:val="00F3379A"/>
    <w:rsid w:val="00F502CC"/>
    <w:rsid w:val="00F56521"/>
    <w:rsid w:val="00F56E72"/>
    <w:rsid w:val="00F613F4"/>
    <w:rsid w:val="00F62D73"/>
    <w:rsid w:val="00F657DE"/>
    <w:rsid w:val="00F712BE"/>
    <w:rsid w:val="00F746D1"/>
    <w:rsid w:val="00F7759C"/>
    <w:rsid w:val="00F8600E"/>
    <w:rsid w:val="00FA3A42"/>
    <w:rsid w:val="00FB0518"/>
    <w:rsid w:val="00FD10CB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uiPriority w:val="9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416E8"/>
    <w:rPr>
      <w:rFonts w:ascii="Arial" w:hAnsi="Arial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rsid w:val="004416E8"/>
    <w:rPr>
      <w:rFonts w:ascii="Arial" w:hAnsi="Arial"/>
      <w:b/>
      <w:color w:val="FFFFFF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16E8"/>
    <w:rPr>
      <w:rFonts w:ascii="Arial" w:hAnsi="Arial"/>
      <w:i/>
      <w:sz w:val="18"/>
      <w:lang w:val="en-US"/>
    </w:rPr>
  </w:style>
  <w:style w:type="character" w:customStyle="1" w:styleId="Heading5Char">
    <w:name w:val="Heading 5 Char"/>
    <w:basedOn w:val="DefaultParagraphFont"/>
    <w:link w:val="Heading5"/>
    <w:rsid w:val="004416E8"/>
    <w:rPr>
      <w:rFonts w:ascii="Arial" w:hAnsi="Arial"/>
      <w:b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6E8"/>
    <w:rPr>
      <w:rFonts w:ascii="Arial" w:hAnsi="Arial"/>
      <w:b/>
      <w:sz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16E8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8DF71FF2344949E00E28091B05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370E-1111-4DA3-8D98-B49999357F46}"/>
      </w:docPartPr>
      <w:docPartBody>
        <w:p w:rsidR="000D1893" w:rsidRDefault="007D3D97" w:rsidP="007D3D97">
          <w:pPr>
            <w:pStyle w:val="5F38DF71FF2344949E00E28091B056A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F51ECD7E30746C9AC0D209E3C2E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BE22-26B3-464E-9645-8490FDADB37D}"/>
      </w:docPartPr>
      <w:docPartBody>
        <w:p w:rsidR="000D1893" w:rsidRDefault="007D3D97" w:rsidP="007D3D97">
          <w:pPr>
            <w:pStyle w:val="0F51ECD7E30746C9AC0D209E3C2E132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3EC32C11ADD94624807CDFBFE364D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1A2E-82BA-4881-B10A-36D017D348FA}"/>
      </w:docPartPr>
      <w:docPartBody>
        <w:p w:rsidR="008813A8" w:rsidRDefault="0003322B" w:rsidP="0003322B">
          <w:pPr>
            <w:pStyle w:val="3EC32C11ADD94624807CDFBFE364DD8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A5E4F4DB80748DDA1D31D532CF8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40CBB-20F4-427E-9EC7-81C239CD0E71}"/>
      </w:docPartPr>
      <w:docPartBody>
        <w:p w:rsidR="008813A8" w:rsidRDefault="0003322B" w:rsidP="0003322B">
          <w:pPr>
            <w:pStyle w:val="EA5E4F4DB80748DDA1D31D532CF8250C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09183AA98744FCDACF385A70DC15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F2726-1AD5-4E2C-BAD6-7A159617ADB8}"/>
      </w:docPartPr>
      <w:docPartBody>
        <w:p w:rsidR="00365F74" w:rsidRDefault="008813A8" w:rsidP="008813A8">
          <w:pPr>
            <w:pStyle w:val="E09183AA98744FCDACF385A70DC157B7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A9642AB4CD0456A80AE4E77B4D1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C388D-AEE3-470F-B513-DCC9F631819E}"/>
      </w:docPartPr>
      <w:docPartBody>
        <w:p w:rsidR="00365F74" w:rsidRDefault="008813A8" w:rsidP="008813A8">
          <w:pPr>
            <w:pStyle w:val="DA9642AB4CD0456A80AE4E77B4D17D2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F4E3FA50F60049E9A385163DE79F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90010-BAFB-412C-9BF8-C055298A2CE2}"/>
      </w:docPartPr>
      <w:docPartBody>
        <w:p w:rsidR="00365F74" w:rsidRDefault="008813A8" w:rsidP="008813A8">
          <w:pPr>
            <w:pStyle w:val="F4E3FA50F60049E9A385163DE79FDC99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F448FB7603EB45D6A7597DB7B3098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683A-6C00-418E-B7CF-015503100421}"/>
      </w:docPartPr>
      <w:docPartBody>
        <w:p w:rsidR="00000000" w:rsidRDefault="00365F74" w:rsidP="00365F74">
          <w:pPr>
            <w:pStyle w:val="F448FB7603EB45D6A7597DB7B309877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049934C0C844F5AA1E456B9722E1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ED0F-70EF-49E9-A976-2896F09904EA}"/>
      </w:docPartPr>
      <w:docPartBody>
        <w:p w:rsidR="00000000" w:rsidRDefault="00365F74" w:rsidP="00365F74">
          <w:pPr>
            <w:pStyle w:val="7049934C0C844F5AA1E456B9722E1B8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15157B5F690B4184B60340C2FE700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F6B8-E7F2-4874-AE89-F718E98A0904}"/>
      </w:docPartPr>
      <w:docPartBody>
        <w:p w:rsidR="00000000" w:rsidRDefault="00365F74" w:rsidP="00365F74">
          <w:pPr>
            <w:pStyle w:val="15157B5F690B4184B60340C2FE700548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61AD573989504A65B00B93F13A63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2668-6472-4296-9108-DA130A68A794}"/>
      </w:docPartPr>
      <w:docPartBody>
        <w:p w:rsidR="00000000" w:rsidRDefault="00365F74" w:rsidP="00365F74">
          <w:pPr>
            <w:pStyle w:val="61AD573989504A65B00B93F13A6334C3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8FBB6360B2A4F308C01740371E1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0B83-78C9-4FE0-91AE-E6DF77D28C36}"/>
      </w:docPartPr>
      <w:docPartBody>
        <w:p w:rsidR="00000000" w:rsidRDefault="00365F74" w:rsidP="00365F74">
          <w:pPr>
            <w:pStyle w:val="78FBB6360B2A4F308C01740371E1FE8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5E4E8883985F4392886FCE960452F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13AC9-3779-484E-BA8C-6340D4CAD29E}"/>
      </w:docPartPr>
      <w:docPartBody>
        <w:p w:rsidR="00000000" w:rsidRDefault="00365F74" w:rsidP="00365F74">
          <w:pPr>
            <w:pStyle w:val="5E4E8883985F4392886FCE960452FF12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D2AE245D80F4C58B056FBE557A28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0085-464F-454E-9939-013A24FCDE59}"/>
      </w:docPartPr>
      <w:docPartBody>
        <w:p w:rsidR="00000000" w:rsidRDefault="00365F74" w:rsidP="00365F74">
          <w:pPr>
            <w:pStyle w:val="AD2AE245D80F4C58B056FBE557A28B65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3322B"/>
    <w:rsid w:val="0006674D"/>
    <w:rsid w:val="000D1893"/>
    <w:rsid w:val="00171CD2"/>
    <w:rsid w:val="00284B29"/>
    <w:rsid w:val="00365F74"/>
    <w:rsid w:val="003776F6"/>
    <w:rsid w:val="00455AA3"/>
    <w:rsid w:val="00471B6F"/>
    <w:rsid w:val="0048188F"/>
    <w:rsid w:val="004C096C"/>
    <w:rsid w:val="005F0256"/>
    <w:rsid w:val="0068009D"/>
    <w:rsid w:val="006D771A"/>
    <w:rsid w:val="00794685"/>
    <w:rsid w:val="007D3D97"/>
    <w:rsid w:val="007F3640"/>
    <w:rsid w:val="008813A8"/>
    <w:rsid w:val="00A37080"/>
    <w:rsid w:val="00A81739"/>
    <w:rsid w:val="00B3737D"/>
    <w:rsid w:val="00BD3D18"/>
    <w:rsid w:val="00C0370A"/>
    <w:rsid w:val="00C5392E"/>
    <w:rsid w:val="00C74829"/>
    <w:rsid w:val="00D1607C"/>
    <w:rsid w:val="00E1618D"/>
    <w:rsid w:val="00E42D72"/>
    <w:rsid w:val="00E67FDF"/>
    <w:rsid w:val="00F1478E"/>
    <w:rsid w:val="00F86763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F74"/>
  </w:style>
  <w:style w:type="paragraph" w:customStyle="1" w:styleId="3EC32C11ADD94624807CDFBFE364DD8B">
    <w:name w:val="3EC32C11ADD94624807CDFBFE364DD8B"/>
    <w:rsid w:val="0003322B"/>
  </w:style>
  <w:style w:type="paragraph" w:customStyle="1" w:styleId="E09183AA98744FCDACF385A70DC157B7">
    <w:name w:val="E09183AA98744FCDACF385A70DC157B7"/>
    <w:rsid w:val="008813A8"/>
  </w:style>
  <w:style w:type="paragraph" w:customStyle="1" w:styleId="DA9642AB4CD0456A80AE4E77B4D17D24">
    <w:name w:val="DA9642AB4CD0456A80AE4E77B4D17D24"/>
    <w:rsid w:val="008813A8"/>
  </w:style>
  <w:style w:type="paragraph" w:customStyle="1" w:styleId="F4E3FA50F60049E9A385163DE79FDC99">
    <w:name w:val="F4E3FA50F60049E9A385163DE79FDC99"/>
    <w:rsid w:val="008813A8"/>
  </w:style>
  <w:style w:type="paragraph" w:customStyle="1" w:styleId="C5B573B553CD40A8B6644D6D76790A31">
    <w:name w:val="C5B573B553CD40A8B6644D6D76790A31"/>
    <w:rsid w:val="008813A8"/>
  </w:style>
  <w:style w:type="paragraph" w:customStyle="1" w:styleId="D0190DB296C4489A9B13661DE91481DE">
    <w:name w:val="D0190DB296C4489A9B13661DE91481DE"/>
    <w:rsid w:val="008813A8"/>
  </w:style>
  <w:style w:type="paragraph" w:customStyle="1" w:styleId="9C5086D2F7FB4D0FA717E2DFC97CFF9D">
    <w:name w:val="9C5086D2F7FB4D0FA717E2DFC97CFF9D"/>
    <w:rsid w:val="008813A8"/>
  </w:style>
  <w:style w:type="paragraph" w:customStyle="1" w:styleId="5F38DF71FF2344949E00E28091B056A5">
    <w:name w:val="5F38DF71FF2344949E00E28091B056A5"/>
    <w:rsid w:val="007D3D97"/>
  </w:style>
  <w:style w:type="paragraph" w:customStyle="1" w:styleId="67A864319A1544FDADE2346C93021031">
    <w:name w:val="67A864319A1544FDADE2346C93021031"/>
    <w:rsid w:val="008813A8"/>
  </w:style>
  <w:style w:type="paragraph" w:customStyle="1" w:styleId="3FD32B50168045F6AC1A06597E5FE458">
    <w:name w:val="3FD32B50168045F6AC1A06597E5FE458"/>
    <w:rsid w:val="008813A8"/>
  </w:style>
  <w:style w:type="paragraph" w:customStyle="1" w:styleId="EA5E4F4DB80748DDA1D31D532CF8250C">
    <w:name w:val="EA5E4F4DB80748DDA1D31D532CF8250C"/>
    <w:rsid w:val="0003322B"/>
  </w:style>
  <w:style w:type="paragraph" w:customStyle="1" w:styleId="F448FB7603EB45D6A7597DB7B309877B">
    <w:name w:val="F448FB7603EB45D6A7597DB7B309877B"/>
    <w:rsid w:val="00365F74"/>
  </w:style>
  <w:style w:type="paragraph" w:customStyle="1" w:styleId="0F51ECD7E30746C9AC0D209E3C2E132B">
    <w:name w:val="0F51ECD7E30746C9AC0D209E3C2E132B"/>
    <w:rsid w:val="007D3D97"/>
  </w:style>
  <w:style w:type="paragraph" w:customStyle="1" w:styleId="C10807299574407DB7E96374D3B9E7D4">
    <w:name w:val="C10807299574407DB7E96374D3B9E7D4"/>
    <w:rsid w:val="00365F74"/>
  </w:style>
  <w:style w:type="paragraph" w:customStyle="1" w:styleId="7049934C0C844F5AA1E456B9722E1B84">
    <w:name w:val="7049934C0C844F5AA1E456B9722E1B84"/>
    <w:rsid w:val="00365F74"/>
  </w:style>
  <w:style w:type="paragraph" w:customStyle="1" w:styleId="15157B5F690B4184B60340C2FE700548">
    <w:name w:val="15157B5F690B4184B60340C2FE700548"/>
    <w:rsid w:val="00365F74"/>
  </w:style>
  <w:style w:type="paragraph" w:customStyle="1" w:styleId="61AD573989504A65B00B93F13A6334C3">
    <w:name w:val="61AD573989504A65B00B93F13A6334C3"/>
    <w:rsid w:val="00365F74"/>
  </w:style>
  <w:style w:type="paragraph" w:customStyle="1" w:styleId="CBEFB7BC73A34BB882D20EF6926F3E9B">
    <w:name w:val="CBEFB7BC73A34BB882D20EF6926F3E9B"/>
    <w:rsid w:val="0003322B"/>
  </w:style>
  <w:style w:type="paragraph" w:customStyle="1" w:styleId="78FBB6360B2A4F308C01740371E1FE85">
    <w:name w:val="78FBB6360B2A4F308C01740371E1FE85"/>
    <w:rsid w:val="00365F74"/>
  </w:style>
  <w:style w:type="paragraph" w:customStyle="1" w:styleId="5E4E8883985F4392886FCE960452FF12">
    <w:name w:val="5E4E8883985F4392886FCE960452FF12"/>
    <w:rsid w:val="00365F74"/>
  </w:style>
  <w:style w:type="paragraph" w:customStyle="1" w:styleId="AD2AE245D80F4C58B056FBE557A28B65">
    <w:name w:val="AD2AE245D80F4C58B056FBE557A28B65"/>
    <w:rsid w:val="00365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299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219</cp:revision>
  <cp:lastPrinted>2002-09-23T09:13:00Z</cp:lastPrinted>
  <dcterms:created xsi:type="dcterms:W3CDTF">2023-02-16T17:23:00Z</dcterms:created>
  <dcterms:modified xsi:type="dcterms:W3CDTF">2023-03-30T19:08:00Z</dcterms:modified>
  <cp:category>Rev 1.1;last template edit 3-5-05 gje</cp:category>
</cp:coreProperties>
</file>