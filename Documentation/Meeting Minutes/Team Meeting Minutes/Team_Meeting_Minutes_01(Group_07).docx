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 w:val="0"/>
              <w:sz w:val="20"/>
            </w:rPr>
            <w:id w:val="1326937390"/>
            <w:placeholder>
              <w:docPart w:val="DefaultPlaceholder_-1854013437"/>
            </w:placeholder>
            <w:date w:fullDate="2023-01-3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53018D19" w:rsidR="00197379" w:rsidRDefault="00D73494">
                <w:pPr>
                  <w:pStyle w:val="Heading4"/>
                  <w:rPr>
                    <w:i w:val="0"/>
                    <w:sz w:val="20"/>
                  </w:rPr>
                </w:pPr>
                <w:r>
                  <w:rPr>
                    <w:i w:val="0"/>
                    <w:sz w:val="20"/>
                  </w:rPr>
                  <w:t>1/31/2023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3161B966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Microsoft Teams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FB30058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45 </w:t>
            </w:r>
            <w:r w:rsidR="00A6187B">
              <w:rPr>
                <w:i w:val="0"/>
                <w:sz w:val="20"/>
              </w:rPr>
              <w:t>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27B7E3D5" w:rsidR="00197379" w:rsidRDefault="005A7D0D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First Team meeting</w:t>
            </w:r>
            <w:r w:rsidR="00DF0CB0">
              <w:rPr>
                <w:sz w:val="20"/>
              </w:rPr>
              <w:t xml:space="preserve"> </w:t>
            </w:r>
            <w:r w:rsidR="007868BF">
              <w:rPr>
                <w:sz w:val="20"/>
              </w:rPr>
              <w:t xml:space="preserve">- </w:t>
            </w:r>
            <w:r w:rsidR="007868BF" w:rsidRPr="007868BF">
              <w:rPr>
                <w:sz w:val="20"/>
              </w:rPr>
              <w:t>introduce ourselves and assign roles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644E5DD5" w14:textId="0A0CCB9E" w:rsidR="0009718A" w:rsidRDefault="005A7D0D" w:rsidP="0009718A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Assigned</w:t>
            </w:r>
            <w:r w:rsidRPr="005A7D0D">
              <w:rPr>
                <w:sz w:val="20"/>
              </w:rPr>
              <w:t xml:space="preserve"> a group and assigned the roles</w:t>
            </w:r>
          </w:p>
          <w:p w14:paraId="303B34A6" w14:textId="77777777" w:rsidR="004D3825" w:rsidRDefault="005A7D0D" w:rsidP="005A7D0D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A7D0D">
              <w:rPr>
                <w:sz w:val="20"/>
              </w:rPr>
              <w:t>Discussed project ideas with group members.</w:t>
            </w:r>
          </w:p>
          <w:p w14:paraId="6A5F8B09" w14:textId="77777777" w:rsidR="00263C0F" w:rsidRDefault="00263C0F" w:rsidP="00263C0F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Finalize the project and the client</w:t>
            </w:r>
          </w:p>
          <w:p w14:paraId="6685DBB1" w14:textId="414F0721" w:rsidR="00263C0F" w:rsidRPr="005A7D0D" w:rsidRDefault="00263C0F" w:rsidP="00263C0F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5A7D0D">
              <w:rPr>
                <w:sz w:val="20"/>
              </w:rPr>
              <w:t>Discussed</w:t>
            </w:r>
            <w:r w:rsidR="00351100">
              <w:rPr>
                <w:sz w:val="20"/>
              </w:rPr>
              <w:t xml:space="preserve"> about</w:t>
            </w:r>
            <w:r w:rsidRPr="005A7D0D">
              <w:rPr>
                <w:sz w:val="20"/>
              </w:rPr>
              <w:t xml:space="preserve"> project with group members.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6C606189" w14:textId="52AD09EC" w:rsidR="005A7D0D" w:rsidRDefault="005A7D0D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5A7D0D">
              <w:rPr>
                <w:sz w:val="20"/>
              </w:rPr>
              <w:t>Made the group and divided the roles</w:t>
            </w:r>
          </w:p>
          <w:p w14:paraId="3B2DB65E" w14:textId="148748DD" w:rsidR="0024676D" w:rsidRDefault="0024676D" w:rsidP="0024676D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24676D">
              <w:rPr>
                <w:sz w:val="20"/>
              </w:rPr>
              <w:t xml:space="preserve">The </w:t>
            </w:r>
            <w:r w:rsidR="005A7D0D">
              <w:rPr>
                <w:sz w:val="20"/>
              </w:rPr>
              <w:t>1</w:t>
            </w:r>
            <w:r w:rsidR="005A7D0D" w:rsidRPr="005A7D0D">
              <w:rPr>
                <w:sz w:val="20"/>
                <w:vertAlign w:val="superscript"/>
              </w:rPr>
              <w:t>st</w:t>
            </w:r>
            <w:r w:rsidR="005A7D0D">
              <w:rPr>
                <w:sz w:val="20"/>
              </w:rPr>
              <w:t xml:space="preserve"> team </w:t>
            </w:r>
            <w:r w:rsidRPr="0024676D">
              <w:rPr>
                <w:sz w:val="20"/>
              </w:rPr>
              <w:t xml:space="preserve">meeting </w:t>
            </w:r>
            <w:r w:rsidR="006C0CC4">
              <w:rPr>
                <w:sz w:val="20"/>
              </w:rPr>
              <w:t>was</w:t>
            </w:r>
            <w:r w:rsidRPr="0024676D">
              <w:rPr>
                <w:sz w:val="20"/>
              </w:rPr>
              <w:t xml:space="preserve"> held with the </w:t>
            </w:r>
            <w:r w:rsidR="005A7D0D">
              <w:rPr>
                <w:sz w:val="20"/>
              </w:rPr>
              <w:t>team members</w:t>
            </w:r>
            <w:r w:rsidRPr="0024676D">
              <w:rPr>
                <w:sz w:val="20"/>
              </w:rPr>
              <w:t xml:space="preserve"> to discuss </w:t>
            </w:r>
            <w:r w:rsidR="005A7D0D">
              <w:rPr>
                <w:sz w:val="20"/>
              </w:rPr>
              <w:t>ideas for the SPPM project</w:t>
            </w:r>
            <w:r w:rsidRPr="0024676D">
              <w:rPr>
                <w:sz w:val="20"/>
              </w:rPr>
              <w:t>.</w:t>
            </w:r>
          </w:p>
          <w:p w14:paraId="56CA8239" w14:textId="31F2B793" w:rsidR="00263C0F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47794756" w14:textId="05A3FB32" w:rsidR="00263C0F" w:rsidRPr="00263C0F" w:rsidRDefault="00263C0F" w:rsidP="00263C0F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Need to f</w:t>
            </w:r>
            <w:r w:rsidRPr="00263C0F">
              <w:rPr>
                <w:sz w:val="20"/>
              </w:rPr>
              <w:t>inalize the project and the client</w:t>
            </w:r>
          </w:p>
          <w:p w14:paraId="51B91EF0" w14:textId="7676A8C9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Issues:</w:t>
            </w:r>
          </w:p>
          <w:p w14:paraId="0313C648" w14:textId="2B5EF5EC" w:rsidR="00197379" w:rsidRPr="0024676D" w:rsidRDefault="005A7D0D" w:rsidP="0024676D">
            <w:pPr>
              <w:pStyle w:val="CovFormText"/>
              <w:keepNext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No cliet for the project</w:t>
            </w:r>
            <w:r w:rsidR="00263C0F">
              <w:rPr>
                <w:sz w:val="20"/>
              </w:rPr>
              <w:t xml:space="preserve"> yet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061271" w14:paraId="3C3C89D9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2BD500" w14:textId="22EAF95D" w:rsidR="00061271" w:rsidRDefault="00061271" w:rsidP="00061271">
            <w:pPr>
              <w:pStyle w:val="CovFormText"/>
              <w:keepNext/>
              <w:keepLines/>
              <w:rPr>
                <w:sz w:val="20"/>
              </w:rPr>
            </w:pPr>
            <w:r w:rsidRPr="00460818">
              <w:rPr>
                <w:rFonts w:cs="Arial"/>
                <w:color w:val="000000"/>
                <w:sz w:val="20"/>
              </w:rPr>
              <w:t>Created a Trello account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72F13" w14:textId="16732F8B" w:rsidR="00061271" w:rsidRDefault="00061271" w:rsidP="0006127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773479819"/>
            <w:placeholder>
              <w:docPart w:val="927BF8D75BC24A05AD134A12BD73598E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7F5D015" w14:textId="43F314B8" w:rsidR="00061271" w:rsidRPr="008C41EF" w:rsidRDefault="00061271" w:rsidP="00061271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8C41EF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  <w:tr w:rsidR="00061271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05C52A5" w:rsidR="00061271" w:rsidRDefault="00061271" w:rsidP="00061271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Find a suitable project ideas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2024544B" w:rsidR="00061271" w:rsidRDefault="00061271" w:rsidP="00061271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486059937"/>
            <w:placeholder>
              <w:docPart w:val="D2BC677CF49641EABBDC48B194430DD6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0E509688" w:rsidR="00061271" w:rsidRPr="008C41EF" w:rsidRDefault="00061271" w:rsidP="00061271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8C41EF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  <w:tr w:rsidR="00996F49" w14:paraId="458D179D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FB9C3" w14:textId="694A0A4D" w:rsidR="00996F49" w:rsidRDefault="00996F49" w:rsidP="00996F49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  <w:r w:rsidRPr="00DA23DE">
              <w:rPr>
                <w:rFonts w:cs="Arial"/>
                <w:color w:val="000000"/>
                <w:sz w:val="20"/>
              </w:rPr>
              <w:t>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612ED" w14:textId="43B497D2" w:rsidR="00996F49" w:rsidRPr="00BC4D78" w:rsidRDefault="00996F49" w:rsidP="00996F49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96E2D27459BA4D7999ABA1DD47C7DBCE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4810AED" w14:textId="02311FCC" w:rsidR="00996F49" w:rsidRDefault="00996F49" w:rsidP="00996F49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  <w:tr w:rsidR="00996F49" w14:paraId="20D5AFCC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F4AA3D" w14:textId="572E4169" w:rsidR="00996F49" w:rsidRDefault="00996F49" w:rsidP="00996F49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33C1F">
              <w:rPr>
                <w:rFonts w:cs="Arial"/>
                <w:color w:val="000000"/>
                <w:sz w:val="20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33BCA1" w14:textId="249039CE" w:rsidR="00996F49" w:rsidRPr="00BC4D78" w:rsidRDefault="00996F49" w:rsidP="00996F49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16568437"/>
            <w:placeholder>
              <w:docPart w:val="36E84F4699E4444E9E3ADB1D3D0FFBAD"/>
            </w:placeholder>
            <w:date w:fullDate="2023-02-0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2BD8377E" w14:textId="4C065373" w:rsidR="00996F49" w:rsidRDefault="00996F49" w:rsidP="00996F49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2/2/2023</w:t>
                </w:r>
              </w:p>
            </w:tc>
          </w:sdtContent>
        </w:sdt>
      </w:tr>
    </w:tbl>
    <w:p w14:paraId="3365E6F9" w14:textId="1E79C028" w:rsidR="00197379" w:rsidRDefault="00197379">
      <w:pPr>
        <w:rPr>
          <w:sz w:val="20"/>
        </w:rPr>
      </w:pPr>
    </w:p>
    <w:p w14:paraId="3FCD6F4F" w14:textId="77777777" w:rsidR="00061271" w:rsidRDefault="0006127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sz w:val="20"/>
            </w:rPr>
            <w:id w:val="-1403673000"/>
            <w:placeholder>
              <w:docPart w:val="8DA0DD1F8AE74EC08267A50CA8B09B4D"/>
            </w:placeholder>
            <w:date w:fullDate="2023-02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421FD300" w:rsidR="00197379" w:rsidRPr="00996F49" w:rsidRDefault="007C2C91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7C2C91">
                  <w:rPr>
                    <w:sz w:val="20"/>
                  </w:rPr>
                  <w:t>2/</w:t>
                </w:r>
                <w:r w:rsidR="005900BE">
                  <w:rPr>
                    <w:sz w:val="20"/>
                  </w:rPr>
                  <w:t>3</w:t>
                </w:r>
                <w:r w:rsidRPr="007C2C91">
                  <w:rPr>
                    <w:sz w:val="20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Pr="00996F49" w:rsidRDefault="003352A2">
            <w:pPr>
              <w:pStyle w:val="CovFormText"/>
              <w:keepNext/>
              <w:keepLines/>
              <w:rPr>
                <w:b/>
                <w:iCs/>
                <w:sz w:val="20"/>
              </w:rPr>
            </w:pPr>
            <w:r w:rsidRPr="00996F49">
              <w:rPr>
                <w:b/>
                <w:iCs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Pr="00996F49" w:rsidRDefault="006B2CB3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996F49">
              <w:rPr>
                <w:iCs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Pr="00996F49" w:rsidRDefault="003352A2">
            <w:pPr>
              <w:pStyle w:val="CovFormText"/>
              <w:keepNext/>
              <w:keepLines/>
              <w:rPr>
                <w:b/>
                <w:iCs/>
                <w:sz w:val="20"/>
              </w:rPr>
            </w:pPr>
            <w:r w:rsidRPr="00996F49">
              <w:rPr>
                <w:b/>
                <w:iCs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EA40F61" w:rsidR="00197379" w:rsidRPr="00996F49" w:rsidRDefault="00937DE3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996F49">
              <w:rPr>
                <w:iCs/>
                <w:sz w:val="20"/>
              </w:rPr>
              <w:t>Microsoft Teams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D0A1A" w14:textId="0A8D0219" w:rsidR="00654667" w:rsidRDefault="002D4EAF" w:rsidP="0065466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Project proposal</w:t>
            </w:r>
          </w:p>
          <w:p w14:paraId="3B121EF4" w14:textId="4A73A90D" w:rsidR="002D4EAF" w:rsidRPr="002D4EAF" w:rsidRDefault="00654667" w:rsidP="0065466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54667">
              <w:rPr>
                <w:rFonts w:ascii="Arial" w:hAnsi="Arial" w:cs="Arial"/>
                <w:color w:val="000000"/>
                <w:sz w:val="20"/>
                <w:szCs w:val="20"/>
              </w:rPr>
              <w:t xml:space="preserve">Assign tasks to each member for the </w:t>
            </w:r>
            <w:r w:rsidR="002D4EAF">
              <w:rPr>
                <w:rFonts w:ascii="Arial" w:hAnsi="Arial" w:cs="Arial"/>
                <w:color w:val="000000"/>
                <w:sz w:val="20"/>
                <w:szCs w:val="20"/>
              </w:rPr>
              <w:t>next</w:t>
            </w:r>
            <w:r w:rsidRPr="0065466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900BE" w:rsidRPr="00654667">
              <w:rPr>
                <w:rFonts w:ascii="Arial" w:hAnsi="Arial" w:cs="Arial"/>
                <w:color w:val="000000"/>
                <w:sz w:val="20"/>
                <w:szCs w:val="20"/>
              </w:rPr>
              <w:t>week.</w:t>
            </w:r>
            <w:r w:rsidRPr="0065466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5209678" w14:textId="49180F5C" w:rsidR="00654667" w:rsidRDefault="00654667" w:rsidP="0065466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Board meeting minutes</w:t>
            </w:r>
          </w:p>
          <w:p w14:paraId="7E395FDE" w14:textId="4997909E" w:rsidR="00654667" w:rsidRDefault="00654667" w:rsidP="0065466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Team meeting </w:t>
            </w:r>
            <w:r w:rsidR="005900BE">
              <w:rPr>
                <w:rFonts w:ascii="Arial" w:hAnsi="Arial" w:cs="Arial"/>
                <w:color w:val="000000"/>
                <w:sz w:val="20"/>
                <w:szCs w:val="20"/>
              </w:rPr>
              <w:t>minutes.</w:t>
            </w:r>
          </w:p>
          <w:p w14:paraId="487C7612" w14:textId="48206FC9" w:rsidR="00197379" w:rsidRPr="00881128" w:rsidRDefault="00654667" w:rsidP="00881128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Client meeting minutes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4B5F8" w14:textId="77777777" w:rsidR="004B3B38" w:rsidRDefault="004B3B38">
      <w:r>
        <w:separator/>
      </w:r>
    </w:p>
  </w:endnote>
  <w:endnote w:type="continuationSeparator" w:id="0">
    <w:p w14:paraId="7ED152DF" w14:textId="77777777" w:rsidR="004B3B38" w:rsidRDefault="004B3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7A7D" w14:textId="77777777" w:rsidR="004B3B38" w:rsidRDefault="004B3B38">
      <w:r>
        <w:separator/>
      </w:r>
    </w:p>
  </w:footnote>
  <w:footnote w:type="continuationSeparator" w:id="0">
    <w:p w14:paraId="099FABDE" w14:textId="77777777" w:rsidR="004B3B38" w:rsidRDefault="004B3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DC11EC"/>
    <w:multiLevelType w:val="multilevel"/>
    <w:tmpl w:val="8D52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24891"/>
    <w:multiLevelType w:val="hybridMultilevel"/>
    <w:tmpl w:val="5F5C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6"/>
  </w:num>
  <w:num w:numId="5" w16cid:durableId="160660258">
    <w:abstractNumId w:val="0"/>
  </w:num>
  <w:num w:numId="6" w16cid:durableId="266474640">
    <w:abstractNumId w:val="1"/>
  </w:num>
  <w:num w:numId="7" w16cid:durableId="1362974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61271"/>
    <w:rsid w:val="000702FD"/>
    <w:rsid w:val="0009718A"/>
    <w:rsid w:val="00112F17"/>
    <w:rsid w:val="00131DEC"/>
    <w:rsid w:val="001356DA"/>
    <w:rsid w:val="0017643B"/>
    <w:rsid w:val="00180B15"/>
    <w:rsid w:val="00197379"/>
    <w:rsid w:val="001F62C8"/>
    <w:rsid w:val="0022184F"/>
    <w:rsid w:val="0024676D"/>
    <w:rsid w:val="00263C0F"/>
    <w:rsid w:val="002D4EAF"/>
    <w:rsid w:val="003123CA"/>
    <w:rsid w:val="003352A2"/>
    <w:rsid w:val="0033541E"/>
    <w:rsid w:val="00351100"/>
    <w:rsid w:val="003E3F3F"/>
    <w:rsid w:val="004249C9"/>
    <w:rsid w:val="00450ED9"/>
    <w:rsid w:val="004B3B38"/>
    <w:rsid w:val="004D3825"/>
    <w:rsid w:val="0051657E"/>
    <w:rsid w:val="0054421B"/>
    <w:rsid w:val="00561C65"/>
    <w:rsid w:val="005900BE"/>
    <w:rsid w:val="00590D2B"/>
    <w:rsid w:val="005A7D0D"/>
    <w:rsid w:val="00654667"/>
    <w:rsid w:val="00654D67"/>
    <w:rsid w:val="006B2CB3"/>
    <w:rsid w:val="006C0CC4"/>
    <w:rsid w:val="00722AE5"/>
    <w:rsid w:val="007868BF"/>
    <w:rsid w:val="007C2C91"/>
    <w:rsid w:val="00857AE9"/>
    <w:rsid w:val="00881128"/>
    <w:rsid w:val="008C41EF"/>
    <w:rsid w:val="00937DE3"/>
    <w:rsid w:val="00995799"/>
    <w:rsid w:val="00996F49"/>
    <w:rsid w:val="00A5050E"/>
    <w:rsid w:val="00A6187B"/>
    <w:rsid w:val="00A825FD"/>
    <w:rsid w:val="00BA4D32"/>
    <w:rsid w:val="00BC4D78"/>
    <w:rsid w:val="00C65F3C"/>
    <w:rsid w:val="00D562AF"/>
    <w:rsid w:val="00D73494"/>
    <w:rsid w:val="00D97366"/>
    <w:rsid w:val="00DC0873"/>
    <w:rsid w:val="00DC5891"/>
    <w:rsid w:val="00DF0CB0"/>
    <w:rsid w:val="00DF5081"/>
    <w:rsid w:val="00E03495"/>
    <w:rsid w:val="00E11997"/>
    <w:rsid w:val="00EF69CA"/>
    <w:rsid w:val="00F712BE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194F6D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27BF8D75BC24A05AD134A12BD73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BA234-38B7-4662-A5DF-B2804A4E4174}"/>
      </w:docPartPr>
      <w:docPartBody>
        <w:p w:rsidR="00ED3823" w:rsidRDefault="00194F6D" w:rsidP="00194F6D">
          <w:pPr>
            <w:pStyle w:val="927BF8D75BC24A05AD134A12BD73598E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D2BC677CF49641EABBDC48B194430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910AB-AC1B-49C9-AE07-2DE14971E943}"/>
      </w:docPartPr>
      <w:docPartBody>
        <w:p w:rsidR="00ED3823" w:rsidRDefault="00194F6D" w:rsidP="00194F6D">
          <w:pPr>
            <w:pStyle w:val="D2BC677CF49641EABBDC48B194430DD6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6E2D27459BA4D7999ABA1DD47C7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5E0A9-69D5-444D-A705-2EB850074A2D}"/>
      </w:docPartPr>
      <w:docPartBody>
        <w:p w:rsidR="00DA00F9" w:rsidRDefault="00ED3823" w:rsidP="00ED3823">
          <w:pPr>
            <w:pStyle w:val="96E2D27459BA4D7999ABA1DD47C7DBCE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36E84F4699E4444E9E3ADB1D3D0F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3D844-20EE-4F64-AB4F-439D30054E08}"/>
      </w:docPartPr>
      <w:docPartBody>
        <w:p w:rsidR="00DA00F9" w:rsidRDefault="00ED3823" w:rsidP="00ED3823">
          <w:pPr>
            <w:pStyle w:val="36E84F4699E4444E9E3ADB1D3D0FFBAD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94F6D"/>
    <w:rsid w:val="00316B32"/>
    <w:rsid w:val="003776F6"/>
    <w:rsid w:val="00455AA3"/>
    <w:rsid w:val="0048188F"/>
    <w:rsid w:val="0051528A"/>
    <w:rsid w:val="005F0256"/>
    <w:rsid w:val="006428A0"/>
    <w:rsid w:val="008A259D"/>
    <w:rsid w:val="00A16F6F"/>
    <w:rsid w:val="00A37080"/>
    <w:rsid w:val="00B3737D"/>
    <w:rsid w:val="00DA00F9"/>
    <w:rsid w:val="00EC73DF"/>
    <w:rsid w:val="00ED3823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823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96E2D27459BA4D7999ABA1DD47C7DBCE">
    <w:name w:val="96E2D27459BA4D7999ABA1DD47C7DBCE"/>
    <w:rsid w:val="00ED3823"/>
  </w:style>
  <w:style w:type="paragraph" w:customStyle="1" w:styleId="36E84F4699E4444E9E3ADB1D3D0FFBAD">
    <w:name w:val="36E84F4699E4444E9E3ADB1D3D0FFBAD"/>
    <w:rsid w:val="00ED3823"/>
  </w:style>
  <w:style w:type="paragraph" w:customStyle="1" w:styleId="927BF8D75BC24A05AD134A12BD73598E">
    <w:name w:val="927BF8D75BC24A05AD134A12BD73598E"/>
    <w:rsid w:val="00194F6D"/>
  </w:style>
  <w:style w:type="paragraph" w:customStyle="1" w:styleId="D2BC677CF49641EABBDC48B194430DD6">
    <w:name w:val="D2BC677CF49641EABBDC48B194430DD6"/>
    <w:rsid w:val="00194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90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26</cp:revision>
  <cp:lastPrinted>2002-09-23T09:13:00Z</cp:lastPrinted>
  <dcterms:created xsi:type="dcterms:W3CDTF">2023-02-16T17:23:00Z</dcterms:created>
  <dcterms:modified xsi:type="dcterms:W3CDTF">2023-03-30T15:22:00Z</dcterms:modified>
  <cp:category>Rev 1.1;last template edit 3-5-05 gje</cp:category>
</cp:coreProperties>
</file>