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 xml:space="preserve">Publish Minutes within 24 hours of any </w:t>
      </w:r>
      <w:proofErr w:type="gramStart"/>
      <w:r>
        <w:rPr>
          <w:i/>
          <w:sz w:val="20"/>
        </w:rPr>
        <w:t>meeting</w:t>
      </w:r>
      <w:proofErr w:type="gramEnd"/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proofErr w:type="gramStart"/>
      <w:r w:rsidR="00D562AF">
        <w:rPr>
          <w:i/>
          <w:sz w:val="20"/>
        </w:rPr>
        <w:t>e.g.</w:t>
      </w:r>
      <w:proofErr w:type="gramEnd"/>
      <w:r w:rsidR="00D562AF">
        <w:rPr>
          <w:i/>
          <w:sz w:val="20"/>
        </w:rPr>
        <w:t xml:space="preserve">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197379" w14:paraId="6FB90298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sz w:val="20"/>
            </w:rPr>
            <w:id w:val="1326937390"/>
            <w:placeholder>
              <w:docPart w:val="DefaultPlaceholder_-1854013437"/>
            </w:placeholder>
            <w:date w:fullDate="2023-02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26EDE332" w:rsidR="00197379" w:rsidRDefault="00460818">
                <w:pPr>
                  <w:pStyle w:val="Heading4"/>
                  <w:rPr>
                    <w:i w:val="0"/>
                    <w:sz w:val="20"/>
                  </w:rPr>
                </w:pPr>
                <w:r w:rsidRPr="00460818">
                  <w:rPr>
                    <w:sz w:val="20"/>
                  </w:rPr>
                  <w:t>2/</w:t>
                </w:r>
                <w:r w:rsidR="000C5150">
                  <w:rPr>
                    <w:sz w:val="20"/>
                  </w:rPr>
                  <w:t>1</w:t>
                </w:r>
                <w:r w:rsidR="007879C1">
                  <w:rPr>
                    <w:sz w:val="20"/>
                  </w:rPr>
                  <w:t>7</w:t>
                </w:r>
                <w:r w:rsidRPr="00460818">
                  <w:rPr>
                    <w:sz w:val="20"/>
                  </w:rPr>
                  <w:t>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3161B966" w:rsidR="00197379" w:rsidRDefault="00D73494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Microsoft Teams</w:t>
            </w:r>
          </w:p>
        </w:tc>
      </w:tr>
      <w:tr w:rsidR="00197379" w14:paraId="0C2C519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52A037D5" w:rsidR="00197379" w:rsidRDefault="00460818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 hour and 30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0E0C2885" w:rsidR="00197379" w:rsidRDefault="007879C1">
            <w:pPr>
              <w:pStyle w:val="CovFormText"/>
              <w:rPr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Discuss about SRS and 4</w:t>
            </w:r>
            <w:r w:rsidRPr="003B1870">
              <w:rPr>
                <w:rFonts w:cs="Arial"/>
                <w:bCs/>
                <w:color w:val="000000"/>
                <w:sz w:val="20"/>
                <w:vertAlign w:val="superscript"/>
              </w:rPr>
              <w:t>th</w:t>
            </w:r>
            <w:r>
              <w:rPr>
                <w:rFonts w:cs="Arial"/>
                <w:bCs/>
                <w:color w:val="000000"/>
                <w:sz w:val="20"/>
              </w:rPr>
              <w:t xml:space="preserve"> team meetings.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142008E5" w14:textId="6142E965" w:rsidR="00696CE4" w:rsidRPr="00696CE4" w:rsidRDefault="00696CE4" w:rsidP="004C6FF4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696CE4">
              <w:rPr>
                <w:sz w:val="20"/>
              </w:rPr>
              <w:t>Present a summary of the previous meeting.</w:t>
            </w:r>
          </w:p>
          <w:p w14:paraId="78B525B8" w14:textId="24D4D5EF" w:rsidR="00611671" w:rsidRDefault="00611671" w:rsidP="004C6FF4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Recap remarks from the board meeting</w:t>
            </w:r>
          </w:p>
          <w:p w14:paraId="0F63B03B" w14:textId="77777777" w:rsidR="00740F52" w:rsidRDefault="00EF1CA4" w:rsidP="004C6FF4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EF1CA4">
              <w:rPr>
                <w:sz w:val="20"/>
              </w:rPr>
              <w:t xml:space="preserve">Discuss the project status and progress of the project </w:t>
            </w:r>
          </w:p>
          <w:p w14:paraId="4D3F60C2" w14:textId="77777777" w:rsidR="00740F52" w:rsidRPr="00740F52" w:rsidRDefault="00740F52" w:rsidP="00740F52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740F52">
              <w:rPr>
                <w:sz w:val="20"/>
              </w:rPr>
              <w:t>Allocate team members to tasks that are appropriate.</w:t>
            </w:r>
          </w:p>
          <w:p w14:paraId="70E3E022" w14:textId="77777777" w:rsidR="004D3825" w:rsidRDefault="00740F52" w:rsidP="00740F52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740F52">
              <w:rPr>
                <w:sz w:val="20"/>
              </w:rPr>
              <w:t>Summarize and bring the topic of the meeting to a close.</w:t>
            </w:r>
          </w:p>
          <w:p w14:paraId="6685DBB1" w14:textId="3F9423C0" w:rsidR="007A4EF8" w:rsidRPr="005A7D0D" w:rsidRDefault="007A4EF8" w:rsidP="00740F52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Discuss about SRS.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5CA4C853" w14:textId="77777777" w:rsidR="00447B65" w:rsidRDefault="00447B65" w:rsidP="00447B65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Meeting Notes:</w:t>
            </w:r>
          </w:p>
          <w:p w14:paraId="38A60207" w14:textId="77777777" w:rsidR="00447B65" w:rsidRPr="0031560B" w:rsidRDefault="00447B65" w:rsidP="00447B65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31560B">
              <w:rPr>
                <w:sz w:val="20"/>
              </w:rPr>
              <w:t>Project description document should be finalized.</w:t>
            </w:r>
          </w:p>
          <w:p w14:paraId="53A89345" w14:textId="77777777" w:rsidR="00447B65" w:rsidRPr="0024676D" w:rsidRDefault="00447B65" w:rsidP="00447B65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052697E9" w14:textId="77777777" w:rsidR="00447B65" w:rsidRDefault="00447B65" w:rsidP="00447B65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Next team meating was scheduled.</w:t>
            </w:r>
          </w:p>
          <w:p w14:paraId="349E70F4" w14:textId="77777777" w:rsidR="00447B65" w:rsidRDefault="00447B65" w:rsidP="00447B65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All the necessory diagrams should be finalized.</w:t>
            </w:r>
          </w:p>
          <w:p w14:paraId="33356151" w14:textId="77777777" w:rsidR="00197379" w:rsidRPr="00FC1610" w:rsidRDefault="00447B65" w:rsidP="00F7759C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B95322">
              <w:rPr>
                <w:sz w:val="20"/>
              </w:rPr>
              <w:t xml:space="preserve">Prepare </w:t>
            </w:r>
            <w:r>
              <w:rPr>
                <w:sz w:val="20"/>
              </w:rPr>
              <w:t>SRS presentation</w:t>
            </w:r>
            <w:r w:rsidRPr="00213B8F">
              <w:rPr>
                <w:rFonts w:cs="Arial"/>
                <w:color w:val="000000"/>
                <w:sz w:val="20"/>
              </w:rPr>
              <w:t>.</w:t>
            </w:r>
          </w:p>
          <w:p w14:paraId="0313C648" w14:textId="4E2A3FC4" w:rsidR="00FC1610" w:rsidRPr="00F7759C" w:rsidRDefault="00FC1610" w:rsidP="00F7759C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Budget plan should be updated.</w:t>
            </w: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F7759C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7DC19EA7" w:rsidR="00F7759C" w:rsidRDefault="00F7759C" w:rsidP="00F7759C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  <w:r w:rsidRPr="00DA23DE">
              <w:rPr>
                <w:rFonts w:cs="Arial"/>
                <w:color w:val="000000"/>
                <w:sz w:val="20"/>
              </w:rPr>
              <w:t>ssign tasks to each member for the following week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0C348C20" w:rsidR="00F7759C" w:rsidRDefault="00F7759C" w:rsidP="00F7759C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sdt>
          <w:sdtPr>
            <w:rPr>
              <w:iCs/>
              <w:sz w:val="20"/>
            </w:rPr>
            <w:id w:val="-41297583"/>
            <w:placeholder>
              <w:docPart w:val="ADD8B0105A544017B8FE202B6142B743"/>
            </w:placeholder>
            <w:date w:fullDate="2023-02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E49E3" w14:textId="128ACA57" w:rsidR="00F7759C" w:rsidRPr="0092113A" w:rsidRDefault="00F7759C" w:rsidP="00F7759C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1</w:t>
                </w:r>
                <w:r w:rsidR="00695497">
                  <w:rPr>
                    <w:iCs/>
                    <w:sz w:val="20"/>
                  </w:rPr>
                  <w:t>7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F7759C" w14:paraId="6D24D7B8" w14:textId="77777777" w:rsidTr="008674B9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22A3BB" w14:textId="2DF2144F" w:rsidR="00F7759C" w:rsidRDefault="00F7759C" w:rsidP="00F7759C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333C1F">
              <w:rPr>
                <w:rFonts w:cs="Arial"/>
                <w:color w:val="000000"/>
                <w:sz w:val="20"/>
              </w:rPr>
              <w:t>Analyze the following week’s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00ADC" w14:textId="54B1467A" w:rsidR="00F7759C" w:rsidRDefault="00F7759C" w:rsidP="00F7759C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116568437"/>
            <w:placeholder>
              <w:docPart w:val="7552C1E3530943729F7888476164C22C"/>
            </w:placeholder>
            <w:date w:fullDate="2023-02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7FDD7029" w14:textId="06F238BB" w:rsidR="00F7759C" w:rsidRPr="0092113A" w:rsidRDefault="00F7759C" w:rsidP="00F7759C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 w:rsidR="00695497">
                  <w:rPr>
                    <w:iCs/>
                    <w:sz w:val="20"/>
                  </w:rPr>
                  <w:t>17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F7759C" w14:paraId="60D1568B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E89074" w14:textId="52B65ED5" w:rsidR="00F7759C" w:rsidRPr="008674B9" w:rsidRDefault="00F7759C" w:rsidP="00F7759C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F24B1F">
              <w:rPr>
                <w:rFonts w:cs="Arial"/>
                <w:color w:val="000000"/>
                <w:sz w:val="20"/>
              </w:rPr>
              <w:t xml:space="preserve">Finalize the </w:t>
            </w:r>
            <w:r w:rsidRPr="00D01A69">
              <w:rPr>
                <w:rFonts w:cs="Arial"/>
                <w:color w:val="000000"/>
                <w:sz w:val="20"/>
              </w:rPr>
              <w:t>SRS</w:t>
            </w:r>
            <w:r w:rsidRPr="00213B8F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AFA926D" w14:textId="4F76D651" w:rsidR="00F7759C" w:rsidRPr="00BC4D78" w:rsidRDefault="00F7759C" w:rsidP="00F7759C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208382602"/>
            <w:placeholder>
              <w:docPart w:val="7AFE817FEEB74AE8A21391B1C582334F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19D022BC" w14:textId="5CCC85DF" w:rsidR="00F7759C" w:rsidRDefault="00F7759C" w:rsidP="00F7759C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 w:rsidR="00695497">
                  <w:rPr>
                    <w:iCs/>
                    <w:sz w:val="20"/>
                  </w:rPr>
                  <w:t>24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695497" w14:paraId="1FDB36A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1A2F15" w14:textId="3CA9E161" w:rsidR="00695497" w:rsidRPr="008674B9" w:rsidRDefault="00503034" w:rsidP="00695497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503034">
              <w:rPr>
                <w:rFonts w:cs="Arial"/>
                <w:color w:val="000000"/>
                <w:sz w:val="20"/>
              </w:rPr>
              <w:t>Update The Risk management Plan and Risk Log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18CE9A3" w14:textId="46362596" w:rsidR="00695497" w:rsidRPr="00BC4D78" w:rsidRDefault="00695497" w:rsidP="0069549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sdt>
          <w:sdtPr>
            <w:rPr>
              <w:iCs/>
              <w:sz w:val="20"/>
            </w:rPr>
            <w:id w:val="440499869"/>
            <w:placeholder>
              <w:docPart w:val="1A114B13198A468383854A3C4A18CE05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65EBBDBF" w14:textId="349E0265" w:rsidR="00695497" w:rsidRDefault="00695497" w:rsidP="00695497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09632A">
                  <w:rPr>
                    <w:iCs/>
                    <w:sz w:val="20"/>
                  </w:rPr>
                  <w:t>2/24/2023</w:t>
                </w:r>
              </w:p>
            </w:tc>
          </w:sdtContent>
        </w:sdt>
      </w:tr>
      <w:tr w:rsidR="00695497" w14:paraId="22687FE2" w14:textId="77777777" w:rsidTr="00F24B1F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E661D6" w14:textId="5B3CB083" w:rsidR="00695497" w:rsidRPr="00333C1F" w:rsidRDefault="00B735D0" w:rsidP="00695497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 </w:t>
            </w:r>
            <w:r w:rsidR="00695497" w:rsidRPr="008674B9">
              <w:rPr>
                <w:rFonts w:cs="Arial"/>
                <w:color w:val="000000"/>
                <w:sz w:val="20"/>
              </w:rPr>
              <w:t xml:space="preserve">the </w:t>
            </w:r>
            <w:r w:rsidR="00695497" w:rsidRPr="0028701E">
              <w:rPr>
                <w:rFonts w:cs="Arial"/>
                <w:color w:val="000000"/>
                <w:sz w:val="20"/>
              </w:rPr>
              <w:t xml:space="preserve">Daily Log Document </w:t>
            </w:r>
            <w:r w:rsidR="005F4703">
              <w:rPr>
                <w:rFonts w:cs="Arial"/>
                <w:color w:val="000000"/>
                <w:sz w:val="20"/>
              </w:rPr>
              <w:t>4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411F4" w14:textId="1484896A" w:rsidR="00695497" w:rsidRPr="00BC4D78" w:rsidRDefault="00695497" w:rsidP="0069549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sdt>
          <w:sdtPr>
            <w:rPr>
              <w:iCs/>
              <w:sz w:val="20"/>
            </w:rPr>
            <w:id w:val="-565725312"/>
            <w:placeholder>
              <w:docPart w:val="A0DBE7B6CF3C43F4BEE3518C87D749CD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6A7194DB" w14:textId="06F2F0CC" w:rsidR="00695497" w:rsidRDefault="00695497" w:rsidP="00695497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09632A">
                  <w:rPr>
                    <w:iCs/>
                    <w:sz w:val="20"/>
                  </w:rPr>
                  <w:t>2/24/2023</w:t>
                </w:r>
              </w:p>
            </w:tc>
          </w:sdtContent>
        </w:sdt>
      </w:tr>
      <w:tr w:rsidR="00695497" w14:paraId="00605C92" w14:textId="77777777" w:rsidTr="00ED10B8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B6A14" w14:textId="50EB6501" w:rsidR="00695497" w:rsidRPr="008674B9" w:rsidRDefault="00B735D0" w:rsidP="00695497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Draw </w:t>
            </w:r>
            <w:r w:rsidRPr="00B735D0">
              <w:rPr>
                <w:rFonts w:cs="Arial"/>
                <w:color w:val="000000"/>
                <w:sz w:val="20"/>
              </w:rPr>
              <w:t>Class Daigr</w:t>
            </w:r>
            <w:r>
              <w:rPr>
                <w:rFonts w:cs="Arial"/>
                <w:color w:val="000000"/>
                <w:sz w:val="20"/>
              </w:rPr>
              <w:t>a</w:t>
            </w:r>
            <w:r w:rsidRPr="00B735D0">
              <w:rPr>
                <w:rFonts w:cs="Arial"/>
                <w:color w:val="000000"/>
                <w:sz w:val="20"/>
              </w:rPr>
              <w:t>m</w:t>
            </w:r>
            <w:r>
              <w:rPr>
                <w:rFonts w:cs="Arial"/>
                <w:color w:val="000000"/>
                <w:sz w:val="20"/>
              </w:rPr>
              <w:t xml:space="preserve"> and ER diagram and complete meeting minutes.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14A53" w14:textId="0DE84D9E" w:rsidR="00695497" w:rsidRPr="00BC4D78" w:rsidRDefault="00695497" w:rsidP="0069549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sdt>
          <w:sdtPr>
            <w:rPr>
              <w:iCs/>
              <w:sz w:val="20"/>
            </w:rPr>
            <w:id w:val="1600448465"/>
            <w:placeholder>
              <w:docPart w:val="4024363634A74A4B9C00A1D77A4940F9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2FD0973" w14:textId="554FEE31" w:rsidR="00695497" w:rsidRDefault="00695497" w:rsidP="00695497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09632A">
                  <w:rPr>
                    <w:iCs/>
                    <w:sz w:val="20"/>
                  </w:rPr>
                  <w:t>2/24/2023</w:t>
                </w:r>
              </w:p>
            </w:tc>
          </w:sdtContent>
        </w:sdt>
      </w:tr>
      <w:tr w:rsidR="00695497" w14:paraId="6FB9659A" w14:textId="77777777" w:rsidTr="00C80F5E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B6AAC" w14:textId="078D0CE8" w:rsidR="00695497" w:rsidRPr="00425DD4" w:rsidRDefault="00695497" w:rsidP="00695497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F24B1F">
              <w:rPr>
                <w:rFonts w:cs="Arial"/>
                <w:color w:val="000000"/>
                <w:sz w:val="20"/>
              </w:rPr>
              <w:t xml:space="preserve">Finalize </w:t>
            </w:r>
            <w:r w:rsidRPr="00B95322">
              <w:rPr>
                <w:rFonts w:cs="Arial"/>
                <w:color w:val="000000"/>
                <w:sz w:val="20"/>
              </w:rPr>
              <w:t>PID Document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67F211" w14:textId="03348594" w:rsidR="00695497" w:rsidRPr="00BC4D78" w:rsidRDefault="00695497" w:rsidP="0069549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70790235"/>
            <w:placeholder>
              <w:docPart w:val="1C38EDFF5F6040AAA81800B17401E041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7BE6F1C" w14:textId="74F24C67" w:rsidR="00695497" w:rsidRDefault="00695497" w:rsidP="00695497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09632A">
                  <w:rPr>
                    <w:iCs/>
                    <w:sz w:val="20"/>
                  </w:rPr>
                  <w:t>2/24/2023</w:t>
                </w:r>
              </w:p>
            </w:tc>
          </w:sdtContent>
        </w:sdt>
      </w:tr>
      <w:tr w:rsidR="00695497" w14:paraId="2545A04C" w14:textId="77777777" w:rsidTr="00250953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BD705" w14:textId="6B6DD43E" w:rsidR="00695497" w:rsidRPr="00ED10B8" w:rsidRDefault="00695497" w:rsidP="00695497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31C14">
              <w:rPr>
                <w:rFonts w:cs="Arial"/>
                <w:color w:val="000000"/>
                <w:sz w:val="20"/>
              </w:rPr>
              <w:t>Complet the Quality Plan</w:t>
            </w:r>
            <w:r w:rsidR="00B2174D">
              <w:rPr>
                <w:rFonts w:cs="Arial"/>
                <w:color w:val="000000"/>
                <w:sz w:val="20"/>
              </w:rPr>
              <w:t xml:space="preserve"> amd </w:t>
            </w:r>
            <w:r w:rsidR="00B2174D" w:rsidRPr="00B2174D">
              <w:rPr>
                <w:rFonts w:cs="Arial"/>
                <w:color w:val="000000"/>
                <w:sz w:val="20"/>
              </w:rPr>
              <w:t>SRS presentation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4DE05" w14:textId="34389E12" w:rsidR="00695497" w:rsidRPr="00BC4D78" w:rsidRDefault="00695497" w:rsidP="0069549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1260802156"/>
            <w:placeholder>
              <w:docPart w:val="857C504C7B91465DBEBEB669F54F2D39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0B61B64" w14:textId="41E1996A" w:rsidR="00695497" w:rsidRDefault="00695497" w:rsidP="00695497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09632A">
                  <w:rPr>
                    <w:iCs/>
                    <w:sz w:val="20"/>
                  </w:rPr>
                  <w:t>2/24/2023</w:t>
                </w:r>
              </w:p>
            </w:tc>
          </w:sdtContent>
        </w:sdt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sdt>
          <w:sdtPr>
            <w:rPr>
              <w:iCs/>
              <w:sz w:val="20"/>
            </w:rPr>
            <w:id w:val="-1403673000"/>
            <w:placeholder>
              <w:docPart w:val="8DA0DD1F8AE74EC08267A50CA8B09B4D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A54E3FB" w14:textId="3B94B09F" w:rsidR="00197379" w:rsidRDefault="002E0737">
                <w:pPr>
                  <w:pStyle w:val="CovFormText"/>
                  <w:keepNext/>
                  <w:keepLines/>
                  <w:rPr>
                    <w:sz w:val="20"/>
                  </w:rPr>
                </w:pPr>
                <w:r>
                  <w:rPr>
                    <w:iCs/>
                    <w:sz w:val="20"/>
                  </w:rPr>
                  <w:t>2</w:t>
                </w:r>
                <w:r w:rsidR="00937DE3" w:rsidRPr="0092113A">
                  <w:rPr>
                    <w:iCs/>
                    <w:sz w:val="20"/>
                  </w:rPr>
                  <w:t>/</w:t>
                </w:r>
                <w:r w:rsidR="00BB706D">
                  <w:rPr>
                    <w:iCs/>
                    <w:sz w:val="20"/>
                  </w:rPr>
                  <w:t>24</w:t>
                </w:r>
                <w:r w:rsidR="00937DE3"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Default="006B2CB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6EA40F61" w:rsidR="00197379" w:rsidRPr="00937DE3" w:rsidRDefault="00937DE3">
            <w:pPr>
              <w:pStyle w:val="CovFormText"/>
              <w:keepNext/>
              <w:keepLines/>
              <w:rPr>
                <w:iCs/>
                <w:sz w:val="20"/>
              </w:rPr>
            </w:pPr>
            <w:r>
              <w:rPr>
                <w:i/>
                <w:sz w:val="20"/>
              </w:rPr>
              <w:t>Microsoft Teams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5E53D" w14:textId="77777777" w:rsidR="004C7CA5" w:rsidRPr="004C7CA5" w:rsidRDefault="004C7CA5" w:rsidP="004C7CA5">
            <w:pPr>
              <w:pStyle w:val="Header"/>
              <w:keepNext/>
              <w:keepLines/>
              <w:numPr>
                <w:ilvl w:val="0"/>
                <w:numId w:val="7"/>
              </w:numPr>
              <w:spacing w:before="60" w:after="60"/>
              <w:rPr>
                <w:b w:val="0"/>
                <w:bCs/>
                <w:sz w:val="20"/>
              </w:rPr>
            </w:pPr>
            <w:r w:rsidRPr="004C7CA5">
              <w:rPr>
                <w:b w:val="0"/>
                <w:bCs/>
                <w:sz w:val="20"/>
              </w:rPr>
              <w:t>Present a summary of the previous meeting.</w:t>
            </w:r>
          </w:p>
          <w:p w14:paraId="3D782050" w14:textId="24D0BEDC" w:rsidR="004C7CA5" w:rsidRPr="004C7CA5" w:rsidRDefault="004C7CA5" w:rsidP="004C7CA5">
            <w:pPr>
              <w:pStyle w:val="Header"/>
              <w:keepNext/>
              <w:keepLines/>
              <w:numPr>
                <w:ilvl w:val="0"/>
                <w:numId w:val="7"/>
              </w:numPr>
              <w:spacing w:before="60" w:after="60"/>
              <w:rPr>
                <w:b w:val="0"/>
                <w:bCs/>
                <w:sz w:val="20"/>
              </w:rPr>
            </w:pPr>
            <w:r w:rsidRPr="004C7CA5">
              <w:rPr>
                <w:b w:val="0"/>
                <w:bCs/>
                <w:sz w:val="20"/>
              </w:rPr>
              <w:t>Recap remarks from the board meeting.</w:t>
            </w:r>
          </w:p>
          <w:p w14:paraId="487C7612" w14:textId="0BD83E59" w:rsidR="004C7CA5" w:rsidRPr="00860215" w:rsidRDefault="004C7CA5" w:rsidP="004C7CA5">
            <w:pPr>
              <w:pStyle w:val="Header"/>
              <w:keepNext/>
              <w:keepLines/>
              <w:numPr>
                <w:ilvl w:val="0"/>
                <w:numId w:val="7"/>
              </w:numPr>
              <w:spacing w:before="60" w:after="60"/>
              <w:rPr>
                <w:b w:val="0"/>
                <w:bCs/>
                <w:sz w:val="20"/>
              </w:rPr>
            </w:pPr>
            <w:r w:rsidRPr="004C7CA5">
              <w:rPr>
                <w:b w:val="0"/>
                <w:bCs/>
                <w:sz w:val="20"/>
              </w:rPr>
              <w:t>Discuss the implementation process.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5E54" w14:textId="77777777" w:rsidR="009C7280" w:rsidRDefault="009C7280">
      <w:r>
        <w:separator/>
      </w:r>
    </w:p>
  </w:endnote>
  <w:endnote w:type="continuationSeparator" w:id="0">
    <w:p w14:paraId="575CC738" w14:textId="77777777" w:rsidR="009C7280" w:rsidRDefault="009C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C454" w14:textId="77777777" w:rsidR="009C7280" w:rsidRDefault="009C7280">
      <w:r>
        <w:separator/>
      </w:r>
    </w:p>
  </w:footnote>
  <w:footnote w:type="continuationSeparator" w:id="0">
    <w:p w14:paraId="601CC485" w14:textId="77777777" w:rsidR="009C7280" w:rsidRDefault="009C7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ECF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BAC79C6"/>
    <w:multiLevelType w:val="hybridMultilevel"/>
    <w:tmpl w:val="D952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6"/>
  </w:num>
  <w:num w:numId="5" w16cid:durableId="160660258">
    <w:abstractNumId w:val="0"/>
  </w:num>
  <w:num w:numId="6" w16cid:durableId="266474640">
    <w:abstractNumId w:val="1"/>
  </w:num>
  <w:num w:numId="7" w16cid:durableId="853376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374D0"/>
    <w:rsid w:val="000702FD"/>
    <w:rsid w:val="0009718A"/>
    <w:rsid w:val="000C5150"/>
    <w:rsid w:val="00117786"/>
    <w:rsid w:val="00131DEC"/>
    <w:rsid w:val="001356DA"/>
    <w:rsid w:val="0017643B"/>
    <w:rsid w:val="00180B15"/>
    <w:rsid w:val="00197379"/>
    <w:rsid w:val="001F62C8"/>
    <w:rsid w:val="00213B8F"/>
    <w:rsid w:val="0022184F"/>
    <w:rsid w:val="0024676D"/>
    <w:rsid w:val="00250953"/>
    <w:rsid w:val="002640CC"/>
    <w:rsid w:val="0028701E"/>
    <w:rsid w:val="002E0737"/>
    <w:rsid w:val="003123CA"/>
    <w:rsid w:val="0031560B"/>
    <w:rsid w:val="00333C1F"/>
    <w:rsid w:val="003352A2"/>
    <w:rsid w:val="0033541E"/>
    <w:rsid w:val="00351EDC"/>
    <w:rsid w:val="003B1870"/>
    <w:rsid w:val="003B6224"/>
    <w:rsid w:val="003E3F3F"/>
    <w:rsid w:val="004249C9"/>
    <w:rsid w:val="00425DD4"/>
    <w:rsid w:val="00447B65"/>
    <w:rsid w:val="00450ED9"/>
    <w:rsid w:val="0045782A"/>
    <w:rsid w:val="00460818"/>
    <w:rsid w:val="00474A4E"/>
    <w:rsid w:val="004C6FF4"/>
    <w:rsid w:val="004C7CA5"/>
    <w:rsid w:val="004D3825"/>
    <w:rsid w:val="00503034"/>
    <w:rsid w:val="00511BE7"/>
    <w:rsid w:val="0051657E"/>
    <w:rsid w:val="00551C8A"/>
    <w:rsid w:val="00561C65"/>
    <w:rsid w:val="00573BC7"/>
    <w:rsid w:val="00590D2B"/>
    <w:rsid w:val="005A7D0D"/>
    <w:rsid w:val="005E6DF2"/>
    <w:rsid w:val="005F4703"/>
    <w:rsid w:val="00611671"/>
    <w:rsid w:val="006546B3"/>
    <w:rsid w:val="00654D67"/>
    <w:rsid w:val="00682090"/>
    <w:rsid w:val="00695497"/>
    <w:rsid w:val="00696CE4"/>
    <w:rsid w:val="006B1050"/>
    <w:rsid w:val="006B2CB3"/>
    <w:rsid w:val="006C0CC4"/>
    <w:rsid w:val="006F7A9F"/>
    <w:rsid w:val="00717B6E"/>
    <w:rsid w:val="00740F52"/>
    <w:rsid w:val="007879C1"/>
    <w:rsid w:val="007A4EF8"/>
    <w:rsid w:val="00805734"/>
    <w:rsid w:val="00857AE9"/>
    <w:rsid w:val="00860215"/>
    <w:rsid w:val="008674B9"/>
    <w:rsid w:val="00871B5D"/>
    <w:rsid w:val="009013FD"/>
    <w:rsid w:val="0092113A"/>
    <w:rsid w:val="00937D95"/>
    <w:rsid w:val="00937DE3"/>
    <w:rsid w:val="009511EE"/>
    <w:rsid w:val="00995799"/>
    <w:rsid w:val="009C7280"/>
    <w:rsid w:val="009F6BAA"/>
    <w:rsid w:val="00A5050E"/>
    <w:rsid w:val="00A6187B"/>
    <w:rsid w:val="00A81651"/>
    <w:rsid w:val="00A825FD"/>
    <w:rsid w:val="00B2174D"/>
    <w:rsid w:val="00B735D0"/>
    <w:rsid w:val="00B95322"/>
    <w:rsid w:val="00BA4D32"/>
    <w:rsid w:val="00BB706D"/>
    <w:rsid w:val="00BC4597"/>
    <w:rsid w:val="00BC4D78"/>
    <w:rsid w:val="00C65F3C"/>
    <w:rsid w:val="00C80F5E"/>
    <w:rsid w:val="00CF5B21"/>
    <w:rsid w:val="00D255A9"/>
    <w:rsid w:val="00D562AF"/>
    <w:rsid w:val="00D73494"/>
    <w:rsid w:val="00D97366"/>
    <w:rsid w:val="00DA23DE"/>
    <w:rsid w:val="00DC0873"/>
    <w:rsid w:val="00DD544E"/>
    <w:rsid w:val="00DF0CB0"/>
    <w:rsid w:val="00E03495"/>
    <w:rsid w:val="00E11997"/>
    <w:rsid w:val="00E201A0"/>
    <w:rsid w:val="00E31C14"/>
    <w:rsid w:val="00E61F5C"/>
    <w:rsid w:val="00ED10B8"/>
    <w:rsid w:val="00EF1CA4"/>
    <w:rsid w:val="00EF69CA"/>
    <w:rsid w:val="00F20CDB"/>
    <w:rsid w:val="00F24B1F"/>
    <w:rsid w:val="00F613F4"/>
    <w:rsid w:val="00F657DE"/>
    <w:rsid w:val="00F712BE"/>
    <w:rsid w:val="00F746D1"/>
    <w:rsid w:val="00F7759C"/>
    <w:rsid w:val="00FB0518"/>
    <w:rsid w:val="00FC1610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5E0A-DAD2-42EB-809B-52B96651EEB4}"/>
      </w:docPartPr>
      <w:docPartBody>
        <w:p w:rsidR="00455AA3" w:rsidRDefault="0006674D"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A0DD1F8AE74EC08267A50CA8B0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CBC0-B37D-4F84-9478-22BCE72FD65D}"/>
      </w:docPartPr>
      <w:docPartBody>
        <w:p w:rsidR="00471B6F" w:rsidRDefault="005F0256" w:rsidP="005F0256">
          <w:pPr>
            <w:pStyle w:val="8DA0DD1F8AE74EC08267A50CA8B09B4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ADD8B0105A544017B8FE202B6142B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4DD27-5D20-4A95-BEDC-37F619107764}"/>
      </w:docPartPr>
      <w:docPartBody>
        <w:p w:rsidR="008823F1" w:rsidRDefault="00C74829" w:rsidP="00C74829">
          <w:pPr>
            <w:pStyle w:val="ADD8B0105A544017B8FE202B6142B743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7552C1E3530943729F7888476164C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658BB-6897-4349-BD8F-E9B9EBAF1588}"/>
      </w:docPartPr>
      <w:docPartBody>
        <w:p w:rsidR="008823F1" w:rsidRDefault="00C74829" w:rsidP="00C74829">
          <w:pPr>
            <w:pStyle w:val="7552C1E3530943729F7888476164C22C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7AFE817FEEB74AE8A21391B1C5823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977C2-E747-42CF-99C3-E59E68A508FB}"/>
      </w:docPartPr>
      <w:docPartBody>
        <w:p w:rsidR="008823F1" w:rsidRDefault="00C74829" w:rsidP="00C74829">
          <w:pPr>
            <w:pStyle w:val="7AFE817FEEB74AE8A21391B1C582334F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1A114B13198A468383854A3C4A18C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EC2A2-4C80-4D64-9814-B343D1B563A2}"/>
      </w:docPartPr>
      <w:docPartBody>
        <w:p w:rsidR="008823F1" w:rsidRDefault="00C74829" w:rsidP="00C74829">
          <w:pPr>
            <w:pStyle w:val="1A114B13198A468383854A3C4A18CE05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A0DBE7B6CF3C43F4BEE3518C87D74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04884-EE25-4AEC-88FD-25ED267D88DF}"/>
      </w:docPartPr>
      <w:docPartBody>
        <w:p w:rsidR="008823F1" w:rsidRDefault="00C74829" w:rsidP="00C74829">
          <w:pPr>
            <w:pStyle w:val="A0DBE7B6CF3C43F4BEE3518C87D749C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4024363634A74A4B9C00A1D77A494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CCA9-AC80-47C8-A150-48E278A3CEA1}"/>
      </w:docPartPr>
      <w:docPartBody>
        <w:p w:rsidR="008823F1" w:rsidRDefault="00C74829" w:rsidP="00C74829">
          <w:pPr>
            <w:pStyle w:val="4024363634A74A4B9C00A1D77A4940F9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38EDFF5F6040AAA81800B17401E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7602F-9B62-4866-ABDC-0F1604404DDC}"/>
      </w:docPartPr>
      <w:docPartBody>
        <w:p w:rsidR="008823F1" w:rsidRDefault="00C74829" w:rsidP="00C74829">
          <w:pPr>
            <w:pStyle w:val="1C38EDFF5F6040AAA81800B17401E041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57C504C7B91465DBEBEB669F54F2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718B-408F-40B4-A9D7-D4F02EA892C7}"/>
      </w:docPartPr>
      <w:docPartBody>
        <w:p w:rsidR="008823F1" w:rsidRDefault="00C74829" w:rsidP="00C74829">
          <w:pPr>
            <w:pStyle w:val="857C504C7B91465DBEBEB669F54F2D39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284B29"/>
    <w:rsid w:val="003776F6"/>
    <w:rsid w:val="00455AA3"/>
    <w:rsid w:val="00471B6F"/>
    <w:rsid w:val="0048188F"/>
    <w:rsid w:val="004C096C"/>
    <w:rsid w:val="00532B37"/>
    <w:rsid w:val="005D49E8"/>
    <w:rsid w:val="005F0256"/>
    <w:rsid w:val="0068009D"/>
    <w:rsid w:val="00727530"/>
    <w:rsid w:val="00794685"/>
    <w:rsid w:val="007F3640"/>
    <w:rsid w:val="008823F1"/>
    <w:rsid w:val="00A37080"/>
    <w:rsid w:val="00A65091"/>
    <w:rsid w:val="00B3737D"/>
    <w:rsid w:val="00C0370A"/>
    <w:rsid w:val="00C5392E"/>
    <w:rsid w:val="00C74829"/>
    <w:rsid w:val="00E1618D"/>
    <w:rsid w:val="00F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829"/>
    <w:rPr>
      <w:color w:val="808080"/>
    </w:rPr>
  </w:style>
  <w:style w:type="paragraph" w:customStyle="1" w:styleId="8DA0DD1F8AE74EC08267A50CA8B09B4D">
    <w:name w:val="8DA0DD1F8AE74EC08267A50CA8B09B4D"/>
    <w:rsid w:val="005F0256"/>
  </w:style>
  <w:style w:type="paragraph" w:customStyle="1" w:styleId="ADD8B0105A544017B8FE202B6142B743">
    <w:name w:val="ADD8B0105A544017B8FE202B6142B743"/>
    <w:rsid w:val="00C74829"/>
  </w:style>
  <w:style w:type="paragraph" w:customStyle="1" w:styleId="7552C1E3530943729F7888476164C22C">
    <w:name w:val="7552C1E3530943729F7888476164C22C"/>
    <w:rsid w:val="00C74829"/>
  </w:style>
  <w:style w:type="paragraph" w:customStyle="1" w:styleId="7AFE817FEEB74AE8A21391B1C582334F">
    <w:name w:val="7AFE817FEEB74AE8A21391B1C582334F"/>
    <w:rsid w:val="00C74829"/>
  </w:style>
  <w:style w:type="paragraph" w:customStyle="1" w:styleId="1A114B13198A468383854A3C4A18CE05">
    <w:name w:val="1A114B13198A468383854A3C4A18CE05"/>
    <w:rsid w:val="00C74829"/>
  </w:style>
  <w:style w:type="paragraph" w:customStyle="1" w:styleId="A0DBE7B6CF3C43F4BEE3518C87D749CD">
    <w:name w:val="A0DBE7B6CF3C43F4BEE3518C87D749CD"/>
    <w:rsid w:val="00C74829"/>
  </w:style>
  <w:style w:type="paragraph" w:customStyle="1" w:styleId="4024363634A74A4B9C00A1D77A4940F9">
    <w:name w:val="4024363634A74A4B9C00A1D77A4940F9"/>
    <w:rsid w:val="00C74829"/>
  </w:style>
  <w:style w:type="paragraph" w:customStyle="1" w:styleId="1C38EDFF5F6040AAA81800B17401E041">
    <w:name w:val="1C38EDFF5F6040AAA81800B17401E041"/>
    <w:rsid w:val="00C74829"/>
  </w:style>
  <w:style w:type="paragraph" w:customStyle="1" w:styleId="857C504C7B91465DBEBEB669F54F2D39">
    <w:name w:val="857C504C7B91465DBEBEB669F54F2D39"/>
    <w:rsid w:val="00C748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231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80</cp:revision>
  <cp:lastPrinted>2002-09-23T09:13:00Z</cp:lastPrinted>
  <dcterms:created xsi:type="dcterms:W3CDTF">2023-02-16T17:23:00Z</dcterms:created>
  <dcterms:modified xsi:type="dcterms:W3CDTF">2023-03-30T18:18:00Z</dcterms:modified>
  <cp:category>Rev 1.1;last template edit 3-5-05 gje</cp:category>
</cp:coreProperties>
</file>