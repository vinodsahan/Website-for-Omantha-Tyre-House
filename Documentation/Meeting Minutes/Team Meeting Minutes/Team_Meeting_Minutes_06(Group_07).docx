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0F9B" w14:textId="77777777" w:rsidR="004416E8" w:rsidRDefault="004416E8" w:rsidP="004416E8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5F047949" w14:textId="77777777" w:rsidR="004416E8" w:rsidRDefault="004416E8" w:rsidP="004416E8">
      <w:pPr>
        <w:pStyle w:val="Heading5"/>
      </w:pPr>
    </w:p>
    <w:p w14:paraId="49ADC667" w14:textId="77777777" w:rsidR="004416E8" w:rsidRDefault="004416E8" w:rsidP="004416E8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2AA131F0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050599D6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14:paraId="42EB4B75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57BAA17E" w14:textId="77777777" w:rsidR="004416E8" w:rsidRDefault="004416E8" w:rsidP="004416E8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2DD23E62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1800"/>
        <w:gridCol w:w="2880"/>
      </w:tblGrid>
      <w:tr w:rsidR="004416E8" w14:paraId="7ADE1E6D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5B006BF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Project Name:</w:t>
            </w:r>
          </w:p>
        </w:tc>
        <w:tc>
          <w:tcPr>
            <w:tcW w:w="7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FC2B9" w14:textId="77777777" w:rsidR="004416E8" w:rsidRDefault="004416E8">
            <w:pPr>
              <w:pStyle w:val="Heading4"/>
              <w:rPr>
                <w:i w:val="0"/>
                <w:iCs/>
                <w:sz w:val="20"/>
                <w:lang w:val="en-GB"/>
              </w:rPr>
            </w:pPr>
            <w:r>
              <w:rPr>
                <w:rFonts w:cs="Arial"/>
                <w:i w:val="0"/>
                <w:iCs/>
                <w:sz w:val="20"/>
                <w:lang w:val="en-GB"/>
              </w:rPr>
              <w:t>A website featuring an Artificial Intelligence Based Chat bot for Omantha Tire House.</w:t>
            </w:r>
          </w:p>
        </w:tc>
      </w:tr>
      <w:tr w:rsidR="004416E8" w14:paraId="3F44A30E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642391A" w14:textId="77777777" w:rsidR="004416E8" w:rsidRDefault="004416E8">
            <w:pPr>
              <w:pStyle w:val="Heading4"/>
              <w:rPr>
                <w:i w:val="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Date of Meeting:</w:t>
            </w:r>
            <w:r>
              <w:rPr>
                <w:i w:val="0"/>
                <w:sz w:val="20"/>
                <w:lang w:val="en-GB"/>
              </w:rPr>
              <w:t xml:space="preserve"> </w:t>
            </w:r>
            <w:r>
              <w:rPr>
                <w:i w:val="0"/>
                <w:sz w:val="16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1326937390"/>
            <w:placeholder>
              <w:docPart w:val="5F38DF71FF2344949E00E28091B056A5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25957DE1" w14:textId="77777777" w:rsidR="004416E8" w:rsidRDefault="004416E8">
                <w:pPr>
                  <w:pStyle w:val="Heading4"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3/3/2023</w:t>
                </w:r>
              </w:p>
            </w:tc>
          </w:sdtContent>
        </w:sdt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30AD5A3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2B133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Microsoft Teams</w:t>
            </w:r>
          </w:p>
        </w:tc>
      </w:tr>
      <w:tr w:rsidR="004416E8" w14:paraId="5AE4D59C" w14:textId="77777777" w:rsidTr="004416E8">
        <w:trPr>
          <w:cantSplit/>
          <w:tblHeader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47302C66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Minutes Prepared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42D82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Rivi Thushara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6CF28FA4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Charge time to: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D885B" w14:textId="77777777" w:rsidR="004416E8" w:rsidRDefault="004416E8">
            <w:pPr>
              <w:pStyle w:val="Heading4"/>
              <w:rPr>
                <w:i w:val="0"/>
                <w:sz w:val="20"/>
                <w:lang w:val="en-GB"/>
              </w:rPr>
            </w:pPr>
            <w:r>
              <w:rPr>
                <w:i w:val="0"/>
                <w:sz w:val="20"/>
                <w:lang w:val="en-GB"/>
              </w:rPr>
              <w:t>1 hour and 30 minutes</w:t>
            </w:r>
          </w:p>
        </w:tc>
      </w:tr>
    </w:tbl>
    <w:p w14:paraId="17E3B79D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3B7ABA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1607B1C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1. Purpose of Meeting</w:t>
            </w:r>
          </w:p>
        </w:tc>
      </w:tr>
      <w:tr w:rsidR="004416E8" w14:paraId="64337505" w14:textId="77777777" w:rsidTr="004416E8">
        <w:trPr>
          <w:cantSplit/>
          <w:trHeight w:val="252"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1932" w14:textId="77777777" w:rsidR="004416E8" w:rsidRDefault="004416E8">
            <w:pPr>
              <w:pStyle w:val="CovFormText"/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protype for the proposed website..</w:t>
            </w:r>
          </w:p>
        </w:tc>
      </w:tr>
    </w:tbl>
    <w:p w14:paraId="251D233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890"/>
      </w:tblGrid>
      <w:tr w:rsidR="004416E8" w14:paraId="3D0FAA51" w14:textId="77777777" w:rsidTr="004416E8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69DC21F5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2. Attendance at Meeting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0988366D" w14:textId="77777777" w:rsidTr="004416E8">
        <w:trPr>
          <w:cantSplit/>
          <w:tblHeader/>
        </w:trPr>
        <w:tc>
          <w:tcPr>
            <w:tcW w:w="306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1D05B800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Name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7F7091EB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C9ACDDF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E-mail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9D8B442" w14:textId="77777777" w:rsidR="004416E8" w:rsidRDefault="004416E8">
            <w:pPr>
              <w:pStyle w:val="Heading4"/>
              <w:rPr>
                <w:b/>
                <w:i w:val="0"/>
                <w:sz w:val="20"/>
                <w:lang w:val="en-GB"/>
              </w:rPr>
            </w:pPr>
            <w:r>
              <w:rPr>
                <w:b/>
                <w:i w:val="0"/>
                <w:sz w:val="20"/>
                <w:lang w:val="en-GB"/>
              </w:rPr>
              <w:t>Phone</w:t>
            </w:r>
          </w:p>
        </w:tc>
      </w:tr>
      <w:tr w:rsidR="004416E8" w14:paraId="09624D81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9C9D2F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46E6A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0B2839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0E12FC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+94 77 925 6873</w:t>
            </w:r>
          </w:p>
        </w:tc>
      </w:tr>
      <w:tr w:rsidR="004416E8" w14:paraId="5C8AC233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4415F2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0AB4B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C3951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93C6210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+94 77 329 9405</w:t>
            </w:r>
          </w:p>
        </w:tc>
      </w:tr>
      <w:tr w:rsidR="004416E8" w14:paraId="53384AE5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248F5D1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0B443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44E46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20FADE8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sz w:val="20"/>
                <w:lang w:val="en-GB"/>
              </w:rPr>
              <w:t>+94 71 577 7996</w:t>
            </w:r>
          </w:p>
        </w:tc>
      </w:tr>
      <w:tr w:rsidR="004416E8" w14:paraId="4C904269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9E0936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D4242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7C97BB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3DD5C26A" w14:textId="77777777" w:rsidR="004416E8" w:rsidRDefault="004416E8">
            <w:pPr>
              <w:pStyle w:val="NormalWeb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>+94 70 213 2611</w:t>
            </w:r>
          </w:p>
        </w:tc>
      </w:tr>
      <w:tr w:rsidR="004416E8" w14:paraId="3895B556" w14:textId="77777777" w:rsidTr="004416E8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5550912E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EDE8627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09CD43FD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5EEC5" w14:textId="77777777" w:rsidR="004416E8" w:rsidRDefault="004416E8">
            <w:pPr>
              <w:pStyle w:val="CovFormText"/>
              <w:rPr>
                <w:rFonts w:cs="Arial"/>
                <w:sz w:val="20"/>
                <w:lang w:val="en-GB"/>
              </w:rPr>
            </w:pPr>
            <w:r>
              <w:rPr>
                <w:rStyle w:val="ui-provider"/>
                <w:rFonts w:cs="Arial"/>
                <w:sz w:val="20"/>
                <w:lang w:val="en-GB"/>
              </w:rPr>
              <w:t>+94 77 920 8997</w:t>
            </w:r>
          </w:p>
        </w:tc>
      </w:tr>
    </w:tbl>
    <w:p w14:paraId="625A7FCE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40F58FD9" w14:textId="77777777" w:rsidTr="004416E8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44E5DA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 xml:space="preserve">3. Meeting </w:t>
            </w:r>
            <w:r>
              <w:rPr>
                <w:sz w:val="24"/>
                <w:lang w:val="en-GB"/>
              </w:rPr>
              <w:t>Agenda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33FB6CFC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C4EAD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Present a summary of the previous meeting.</w:t>
            </w:r>
          </w:p>
          <w:p w14:paraId="32830A55" w14:textId="77777777" w:rsidR="004416E8" w:rsidRDefault="004416E8" w:rsidP="004416E8">
            <w:pPr>
              <w:pStyle w:val="CovFormText"/>
              <w:keepNext/>
              <w:numPr>
                <w:ilvl w:val="0"/>
                <w:numId w:val="8"/>
              </w:numPr>
              <w:jc w:val="both"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Recap remarks from the board meeting</w:t>
            </w:r>
          </w:p>
          <w:p w14:paraId="68301D4B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Discuss the project status and progress of the project </w:t>
            </w:r>
          </w:p>
          <w:p w14:paraId="18E0ABDA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Allocate team members to tasks that are appropriate.</w:t>
            </w: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implementing the proposed website.</w:t>
            </w:r>
          </w:p>
          <w:p w14:paraId="7E2D895B" w14:textId="77777777" w:rsidR="004416E8" w:rsidRDefault="004416E8" w:rsidP="004416E8">
            <w:pPr>
              <w:pStyle w:val="CovFormText"/>
              <w:numPr>
                <w:ilvl w:val="0"/>
                <w:numId w:val="8"/>
              </w:numPr>
              <w:rPr>
                <w:sz w:val="20"/>
                <w:lang w:val="en-GB"/>
              </w:rPr>
            </w:pPr>
            <w:r>
              <w:rPr>
                <w:rFonts w:cs="Arial"/>
                <w:bCs/>
                <w:color w:val="000000"/>
                <w:sz w:val="20"/>
                <w:lang w:val="en-GB"/>
              </w:rPr>
              <w:t>Discuss about protype for the proposed website..</w:t>
            </w:r>
          </w:p>
        </w:tc>
      </w:tr>
    </w:tbl>
    <w:p w14:paraId="4F90BC03" w14:textId="77777777" w:rsidR="004416E8" w:rsidRDefault="004416E8" w:rsidP="004416E8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416E8" w14:paraId="03182D78" w14:textId="77777777" w:rsidTr="004416E8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7E89AF54" w14:textId="77777777" w:rsidR="004416E8" w:rsidRDefault="004416E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4. Meeting Notes, Decisions, Issues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4416E8" w14:paraId="7AD22E2A" w14:textId="77777777" w:rsidTr="004416E8">
        <w:trPr>
          <w:cantSplit/>
        </w:trPr>
        <w:tc>
          <w:tcPr>
            <w:tcW w:w="10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0320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Meeting Notes:</w:t>
            </w:r>
          </w:p>
          <w:p w14:paraId="5CA5B4BF" w14:textId="77777777" w:rsidR="004416E8" w:rsidRDefault="004416E8" w:rsidP="004416E8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Implementing back end should be started</w:t>
            </w:r>
          </w:p>
          <w:p w14:paraId="5C13F739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</w:p>
          <w:p w14:paraId="05003EDF" w14:textId="77777777" w:rsidR="004416E8" w:rsidRDefault="004416E8">
            <w:pPr>
              <w:pStyle w:val="CovFormText"/>
              <w:keepNext/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Decisions:</w:t>
            </w:r>
          </w:p>
          <w:p w14:paraId="75789978" w14:textId="77777777" w:rsidR="004416E8" w:rsidRDefault="004416E8" w:rsidP="004416E8">
            <w:pPr>
              <w:pStyle w:val="CovFormText"/>
              <w:keepNext/>
              <w:numPr>
                <w:ilvl w:val="0"/>
                <w:numId w:val="9"/>
              </w:num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Front end should be finalized.</w:t>
            </w:r>
          </w:p>
          <w:p w14:paraId="2EA49418" w14:textId="77777777" w:rsidR="004416E8" w:rsidRDefault="004416E8">
            <w:pPr>
              <w:pStyle w:val="CovFormText"/>
              <w:keepNext/>
              <w:ind w:left="720"/>
              <w:jc w:val="both"/>
              <w:rPr>
                <w:sz w:val="20"/>
                <w:lang w:val="en-GB"/>
              </w:rPr>
            </w:pPr>
          </w:p>
        </w:tc>
      </w:tr>
    </w:tbl>
    <w:p w14:paraId="6C41EC1A" w14:textId="77777777" w:rsidR="004416E8" w:rsidRDefault="004416E8" w:rsidP="004416E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4"/>
        <w:gridCol w:w="2096"/>
        <w:gridCol w:w="1620"/>
      </w:tblGrid>
      <w:tr w:rsidR="004416E8" w14:paraId="3167AD80" w14:textId="77777777" w:rsidTr="004416E8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  <w:hideMark/>
          </w:tcPr>
          <w:p w14:paraId="380BA28C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>
              <w:rPr>
                <w:sz w:val="24"/>
                <w:lang w:val="en-GB"/>
              </w:rPr>
              <w:t>Action Items</w:t>
            </w:r>
            <w:r>
              <w:rPr>
                <w:sz w:val="22"/>
                <w:lang w:val="en-GB"/>
              </w:rPr>
              <w:t xml:space="preserve"> </w:t>
            </w:r>
            <w:r>
              <w:rPr>
                <w:b w:val="0"/>
                <w:i/>
                <w:sz w:val="18"/>
                <w:lang w:val="en-GB"/>
              </w:rPr>
              <w:t>(add rows as necessary)</w:t>
            </w:r>
          </w:p>
        </w:tc>
      </w:tr>
      <w:tr w:rsidR="004416E8" w14:paraId="3B195DCD" w14:textId="77777777" w:rsidTr="004416E8">
        <w:trPr>
          <w:cantSplit/>
        </w:trPr>
        <w:tc>
          <w:tcPr>
            <w:tcW w:w="636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FFFFFF"/>
            <w:hideMark/>
          </w:tcPr>
          <w:p w14:paraId="7177DCC4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Action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hideMark/>
          </w:tcPr>
          <w:p w14:paraId="1E5D402B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Assigned to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2" w:color="auto" w:fill="FFFFFF"/>
            <w:hideMark/>
          </w:tcPr>
          <w:p w14:paraId="7A7379EC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Due Date</w:t>
            </w:r>
          </w:p>
        </w:tc>
      </w:tr>
      <w:tr w:rsidR="004416E8" w14:paraId="27799137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730601B" w14:textId="77777777" w:rsidR="004416E8" w:rsidRDefault="004416E8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Assign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E3D574" w14:textId="77777777" w:rsidR="004416E8" w:rsidRDefault="004416E8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1094207272"/>
            <w:placeholder>
              <w:docPart w:val="F86F260396034DF49A078DB94E35163A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80C7B0" w14:textId="77777777" w:rsidR="004416E8" w:rsidRDefault="004416E8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3/3/2023</w:t>
                </w:r>
              </w:p>
            </w:tc>
          </w:sdtContent>
        </w:sdt>
      </w:tr>
      <w:tr w:rsidR="004416E8" w14:paraId="2FA44D4A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C4C27E" w14:textId="77777777" w:rsidR="004416E8" w:rsidRDefault="004416E8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6661F9" w14:textId="77777777" w:rsidR="004416E8" w:rsidRDefault="004416E8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772442400"/>
            <w:placeholder>
              <w:docPart w:val="7F363335298244D4B2953BE9028E7B67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72C94D38" w14:textId="77777777" w:rsidR="004416E8" w:rsidRDefault="004416E8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3/3/2023</w:t>
                </w:r>
              </w:p>
            </w:tc>
          </w:sdtContent>
        </w:sdt>
      </w:tr>
      <w:tr w:rsidR="00046DBF" w14:paraId="2FA5D94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2EBC7A4" w14:textId="6740BC74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C473F9">
              <w:rPr>
                <w:rFonts w:cs="Arial"/>
                <w:color w:val="000000"/>
                <w:sz w:val="20"/>
                <w:lang w:val="en-GB"/>
              </w:rPr>
              <w:t>Develop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C473F9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20"/>
                <w:lang w:val="en-GB"/>
              </w:rPr>
              <w:t>f</w:t>
            </w:r>
            <w:r w:rsidRPr="00C473F9">
              <w:rPr>
                <w:rFonts w:cs="Arial"/>
                <w:color w:val="000000"/>
                <w:sz w:val="20"/>
                <w:lang w:val="en-GB"/>
              </w:rPr>
              <w:t>ront</w:t>
            </w:r>
            <w:r>
              <w:rPr>
                <w:rFonts w:cs="Arial"/>
                <w:color w:val="000000"/>
                <w:sz w:val="20"/>
                <w:lang w:val="en-GB"/>
              </w:rPr>
              <w:t>-e</w:t>
            </w:r>
            <w:r w:rsidRPr="00C473F9">
              <w:rPr>
                <w:rFonts w:cs="Arial"/>
                <w:color w:val="000000"/>
                <w:sz w:val="20"/>
                <w:lang w:val="en-GB"/>
              </w:rPr>
              <w:t xml:space="preserve">nd for </w:t>
            </w:r>
            <w:r>
              <w:rPr>
                <w:rFonts w:cs="Arial"/>
                <w:color w:val="000000"/>
                <w:sz w:val="20"/>
                <w:lang w:val="en-GB"/>
              </w:rPr>
              <w:t>p</w:t>
            </w:r>
            <w:r w:rsidRPr="00C473F9">
              <w:rPr>
                <w:rFonts w:cs="Arial"/>
                <w:color w:val="000000"/>
                <w:sz w:val="20"/>
                <w:lang w:val="en-GB"/>
              </w:rPr>
              <w:t>rototype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68D08" w14:textId="7E4F448A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596987343"/>
            <w:placeholder>
              <w:docPart w:val="3741BD8D88B1468B9A2D1E6CD8623EB1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</w:tcPr>
              <w:p w14:paraId="656D5D6C" w14:textId="47E52EA6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046DBF" w14:paraId="198D99D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35DFFB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Implement the back-end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DE80B1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Manager, Scheduling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Start-up Manager</w:t>
            </w:r>
            <w:r>
              <w:rPr>
                <w:sz w:val="20"/>
                <w:lang w:val="en-GB"/>
              </w:rPr>
              <w:t xml:space="preserve">, </w:t>
            </w:r>
            <w:r>
              <w:rPr>
                <w:rFonts w:cs="Arial"/>
                <w:sz w:val="20"/>
                <w:lang w:val="en-GB"/>
              </w:rPr>
              <w:t>Quality Manager, Risk Manager</w:t>
            </w:r>
          </w:p>
        </w:tc>
        <w:sdt>
          <w:sdtPr>
            <w:rPr>
              <w:iCs/>
              <w:sz w:val="20"/>
              <w:lang w:val="en-GB"/>
            </w:rPr>
            <w:id w:val="-180584783"/>
            <w:placeholder>
              <w:docPart w:val="6DB24055968147BFBF7E0432B48010A5"/>
            </w:placeholder>
            <w:date w:fullDate="2023-03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0FBDE57" w14:textId="5A77A5C2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</w:t>
                </w:r>
                <w:r w:rsidR="00142561">
                  <w:rPr>
                    <w:iCs/>
                    <w:sz w:val="20"/>
                    <w:lang w:val="en-GB"/>
                  </w:rPr>
                  <w:t>23</w:t>
                </w:r>
                <w:r w:rsidRPr="00D77CE8"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  <w:tr w:rsidR="00046DBF" w14:paraId="4F8FA8E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64C4EA" w14:textId="4F90F1E8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Finalize </w:t>
            </w:r>
            <w:r w:rsidRPr="009E5A78">
              <w:rPr>
                <w:rFonts w:cs="Arial"/>
                <w:color w:val="000000"/>
                <w:sz w:val="20"/>
                <w:lang w:val="en-GB"/>
              </w:rPr>
              <w:t>Lesson Learned Report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, </w:t>
            </w:r>
            <w:r w:rsidRPr="007D6E50">
              <w:rPr>
                <w:rFonts w:cs="Arial"/>
                <w:color w:val="000000"/>
                <w:sz w:val="20"/>
                <w:lang w:val="en-GB"/>
              </w:rPr>
              <w:t>Lesson Learned Log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and </w:t>
            </w:r>
            <w:r w:rsidRPr="00BD4B4E">
              <w:rPr>
                <w:rFonts w:cs="Arial"/>
                <w:color w:val="000000"/>
                <w:sz w:val="20"/>
                <w:lang w:val="en-GB"/>
              </w:rPr>
              <w:t>Daily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301A1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</w:t>
            </w:r>
          </w:p>
        </w:tc>
        <w:sdt>
          <w:sdtPr>
            <w:rPr>
              <w:iCs/>
              <w:sz w:val="20"/>
              <w:lang w:val="en-GB"/>
            </w:rPr>
            <w:id w:val="1986651730"/>
            <w:placeholder>
              <w:docPart w:val="51C8D82D6752435FA587B20FE10006EC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57C22EF1" w14:textId="296EA2F6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046DBF" w14:paraId="62FDA4A5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EB53C45" w14:textId="590A146B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 w:rsidRPr="009F3914">
              <w:rPr>
                <w:rFonts w:cs="Arial"/>
                <w:color w:val="000000"/>
                <w:sz w:val="20"/>
                <w:lang w:val="en-GB"/>
              </w:rPr>
              <w:t>Complet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9F3914">
              <w:rPr>
                <w:rFonts w:cs="Arial"/>
                <w:color w:val="000000"/>
                <w:sz w:val="20"/>
                <w:lang w:val="en-GB"/>
              </w:rPr>
              <w:t xml:space="preserve"> Project Plan Report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and </w:t>
            </w:r>
            <w:r w:rsidRPr="00A22A78">
              <w:rPr>
                <w:rFonts w:cs="Arial"/>
                <w:color w:val="000000"/>
                <w:sz w:val="20"/>
                <w:lang w:val="en-GB"/>
              </w:rPr>
              <w:t>Checkpoint Report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D60D9E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Start-up Manager</w:t>
            </w:r>
          </w:p>
        </w:tc>
        <w:sdt>
          <w:sdtPr>
            <w:rPr>
              <w:iCs/>
              <w:sz w:val="20"/>
              <w:lang w:val="en-GB"/>
            </w:rPr>
            <w:id w:val="-1414306407"/>
            <w:placeholder>
              <w:docPart w:val="C63FC49DEF4D4F339C99C1E6EA8A94CF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3D5251D" w14:textId="743689A3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046DBF" w14:paraId="0AD09D59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A24959" w14:textId="55AA4CC7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Update The Risk management Plan and Risk Log and </w:t>
            </w:r>
            <w:r w:rsidRPr="007371DD">
              <w:rPr>
                <w:rFonts w:cs="Arial"/>
                <w:color w:val="000000"/>
                <w:sz w:val="20"/>
                <w:lang w:val="en-GB"/>
              </w:rPr>
              <w:t>Complet Issue Log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E4BB63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Risk Manager</w:t>
            </w:r>
          </w:p>
        </w:tc>
        <w:sdt>
          <w:sdtPr>
            <w:rPr>
              <w:iCs/>
              <w:sz w:val="20"/>
              <w:lang w:val="en-GB"/>
            </w:rPr>
            <w:id w:val="71711623"/>
            <w:placeholder>
              <w:docPart w:val="E00E5D6794604951AE0D2E1F98602846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CF5BFEC" w14:textId="7FB119A4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046DBF" w14:paraId="3BF2D4D3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31264B" w14:textId="0EA94FA9" w:rsidR="00046DBF" w:rsidRDefault="00046DBF" w:rsidP="00046DB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 xml:space="preserve">Complete the </w:t>
            </w:r>
            <w:r w:rsidRPr="00B262E4">
              <w:rPr>
                <w:rFonts w:cs="Arial"/>
                <w:color w:val="000000"/>
                <w:sz w:val="20"/>
                <w:lang w:val="en-GB"/>
              </w:rPr>
              <w:t>Check List Document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and t</w:t>
            </w:r>
            <w:r w:rsidRPr="00D81281">
              <w:rPr>
                <w:rFonts w:cs="Arial"/>
                <w:color w:val="000000"/>
                <w:sz w:val="20"/>
                <w:lang w:val="en-GB"/>
              </w:rPr>
              <w:t>ested all UIs and prepared the test cases document</w:t>
            </w:r>
            <w:r>
              <w:rPr>
                <w:rFonts w:cs="Arial"/>
                <w:color w:val="000000"/>
                <w:sz w:val="20"/>
                <w:lang w:val="en-GB"/>
              </w:rPr>
              <w:t xml:space="preserve"> and u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>pdat</w:t>
            </w:r>
            <w:r>
              <w:rPr>
                <w:rFonts w:cs="Arial"/>
                <w:color w:val="000000"/>
                <w:sz w:val="20"/>
                <w:lang w:val="en-GB"/>
              </w:rPr>
              <w:t>e</w:t>
            </w:r>
            <w:r w:rsidRPr="00AF0962">
              <w:rPr>
                <w:rFonts w:cs="Arial"/>
                <w:color w:val="000000"/>
                <w:sz w:val="20"/>
                <w:lang w:val="en-GB"/>
              </w:rPr>
              <w:t xml:space="preserve"> the Quality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96BF3E" w14:textId="77777777" w:rsidR="00046DBF" w:rsidRDefault="00046DBF" w:rsidP="00046DBF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Quality Manager</w:t>
            </w:r>
          </w:p>
        </w:tc>
        <w:sdt>
          <w:sdtPr>
            <w:rPr>
              <w:iCs/>
              <w:sz w:val="20"/>
              <w:lang w:val="en-GB"/>
            </w:rPr>
            <w:id w:val="-1405443537"/>
            <w:placeholder>
              <w:docPart w:val="7BA2DA36F78E48FF9A2C671FA89009C8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A33AFFA" w14:textId="1FDCE686" w:rsidR="00046DBF" w:rsidRDefault="00046DBF" w:rsidP="00046DBF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 w:rsidRPr="00D77CE8">
                  <w:rPr>
                    <w:iCs/>
                    <w:sz w:val="20"/>
                    <w:lang w:val="en-GB"/>
                  </w:rPr>
                  <w:t>3/10/2023</w:t>
                </w:r>
              </w:p>
            </w:tc>
          </w:sdtContent>
        </w:sdt>
      </w:tr>
      <w:tr w:rsidR="004416E8" w14:paraId="4C75777B" w14:textId="77777777" w:rsidTr="004416E8">
        <w:trPr>
          <w:cantSplit/>
        </w:trPr>
        <w:tc>
          <w:tcPr>
            <w:tcW w:w="636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DB75AC" w14:textId="4403F540" w:rsidR="004416E8" w:rsidRDefault="004416E8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  <w:lang w:val="en-GB"/>
              </w:rPr>
            </w:pPr>
            <w:r>
              <w:rPr>
                <w:rFonts w:cs="Arial"/>
                <w:color w:val="000000"/>
                <w:sz w:val="20"/>
                <w:lang w:val="en-GB"/>
              </w:rPr>
              <w:t>Complet meeting minutes</w:t>
            </w:r>
            <w:r w:rsidR="0070356C">
              <w:rPr>
                <w:rFonts w:cs="Arial"/>
                <w:color w:val="000000"/>
                <w:sz w:val="20"/>
                <w:lang w:val="en-GB"/>
              </w:rPr>
              <w:t xml:space="preserve"> </w:t>
            </w:r>
            <w:r w:rsidR="00210238">
              <w:rPr>
                <w:rFonts w:cs="Arial"/>
                <w:color w:val="000000"/>
                <w:sz w:val="20"/>
                <w:lang w:val="en-GB"/>
              </w:rPr>
              <w:t>d</w:t>
            </w:r>
            <w:r>
              <w:rPr>
                <w:rFonts w:cs="Arial"/>
                <w:color w:val="000000"/>
                <w:sz w:val="20"/>
                <w:lang w:val="en-GB"/>
              </w:rPr>
              <w:t>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3E2B37" w14:textId="77777777" w:rsidR="004416E8" w:rsidRDefault="004416E8">
            <w:pPr>
              <w:pStyle w:val="CovFormText"/>
              <w:keepNext/>
              <w:keepLines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Scheduling Manager</w:t>
            </w:r>
          </w:p>
        </w:tc>
        <w:sdt>
          <w:sdtPr>
            <w:rPr>
              <w:iCs/>
              <w:sz w:val="20"/>
              <w:lang w:val="en-GB"/>
            </w:rPr>
            <w:id w:val="1167212970"/>
            <w:placeholder>
              <w:docPart w:val="FEE86A8710F04A93B60512BE4BF5A828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6" w:space="0" w:color="auto"/>
                </w:tcBorders>
                <w:hideMark/>
              </w:tcPr>
              <w:p w14:paraId="470CADD4" w14:textId="00090B50" w:rsidR="004416E8" w:rsidRDefault="004416E8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</w:t>
                </w:r>
                <w:r w:rsidR="00C362DB">
                  <w:rPr>
                    <w:iCs/>
                    <w:sz w:val="20"/>
                    <w:lang w:val="en-GB"/>
                  </w:rPr>
                  <w:t>10</w:t>
                </w:r>
                <w:r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</w:tr>
    </w:tbl>
    <w:p w14:paraId="51757EE0" w14:textId="77777777" w:rsidR="004416E8" w:rsidRDefault="004416E8" w:rsidP="004416E8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4416E8" w14:paraId="171F19DE" w14:textId="77777777" w:rsidTr="004416E8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  <w:hideMark/>
          </w:tcPr>
          <w:p w14:paraId="2391455F" w14:textId="77777777" w:rsidR="004416E8" w:rsidRDefault="004416E8">
            <w:pPr>
              <w:pStyle w:val="Heading3"/>
              <w:keepLines/>
              <w:rPr>
                <w:lang w:val="en-GB"/>
              </w:rPr>
            </w:pPr>
            <w:r>
              <w:rPr>
                <w:lang w:val="en-GB"/>
              </w:rPr>
              <w:lastRenderedPageBreak/>
              <w:t>6. Next Meeting</w:t>
            </w:r>
          </w:p>
        </w:tc>
      </w:tr>
      <w:tr w:rsidR="004416E8" w14:paraId="1AE40186" w14:textId="77777777" w:rsidTr="004416E8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1F3010A6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Date:  </w:t>
            </w:r>
            <w:r>
              <w:rPr>
                <w:sz w:val="20"/>
                <w:lang w:val="en-GB"/>
              </w:rPr>
              <w:t>(MM/DD/YYYY)</w:t>
            </w:r>
          </w:p>
        </w:tc>
        <w:sdt>
          <w:sdtPr>
            <w:rPr>
              <w:iCs/>
              <w:sz w:val="20"/>
              <w:lang w:val="en-GB"/>
            </w:rPr>
            <w:id w:val="-1403673000"/>
            <w:placeholder>
              <w:docPart w:val="0F51ECD7E30746C9AC0D209E3C2E132B"/>
            </w:placeholder>
            <w:date w:fullDate="2023-03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14:paraId="11FB7039" w14:textId="5A6BFDB8" w:rsidR="004416E8" w:rsidRDefault="004416E8">
                <w:pPr>
                  <w:pStyle w:val="CovFormText"/>
                  <w:keepNext/>
                  <w:keepLines/>
                  <w:rPr>
                    <w:iCs/>
                    <w:sz w:val="20"/>
                    <w:lang w:val="en-GB"/>
                  </w:rPr>
                </w:pPr>
                <w:r>
                  <w:rPr>
                    <w:iCs/>
                    <w:sz w:val="20"/>
                    <w:lang w:val="en-GB"/>
                  </w:rPr>
                  <w:t>3/</w:t>
                </w:r>
                <w:r w:rsidR="00091290">
                  <w:rPr>
                    <w:iCs/>
                    <w:sz w:val="20"/>
                    <w:lang w:val="en-GB"/>
                  </w:rPr>
                  <w:t>1</w:t>
                </w:r>
                <w:r w:rsidR="00022DED">
                  <w:rPr>
                    <w:iCs/>
                    <w:sz w:val="20"/>
                    <w:lang w:val="en-GB"/>
                  </w:rPr>
                  <w:t>0</w:t>
                </w:r>
                <w:r>
                  <w:rPr>
                    <w:iCs/>
                    <w:sz w:val="20"/>
                    <w:lang w:val="en-GB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60CEBDB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36C1" w14:textId="77777777" w:rsidR="004416E8" w:rsidRDefault="004416E8">
            <w:pPr>
              <w:pStyle w:val="CovFormText"/>
              <w:keepNext/>
              <w:keepLines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575E703D" w14:textId="77777777" w:rsidR="004416E8" w:rsidRDefault="004416E8">
            <w:pPr>
              <w:pStyle w:val="CovFormText"/>
              <w:keepNext/>
              <w:keepLines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4C41A" w14:textId="77777777" w:rsidR="004416E8" w:rsidRDefault="004416E8">
            <w:pPr>
              <w:pStyle w:val="CovFormText"/>
              <w:keepNext/>
              <w:keepLines/>
              <w:rPr>
                <w:iCs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Microsoft Teams</w:t>
            </w:r>
          </w:p>
        </w:tc>
      </w:tr>
      <w:tr w:rsidR="004416E8" w14:paraId="56808A8D" w14:textId="77777777" w:rsidTr="004416E8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381B309F" w14:textId="77777777" w:rsidR="004416E8" w:rsidRDefault="004416E8">
            <w:pPr>
              <w:pStyle w:val="Header"/>
              <w:keepNext/>
              <w:keepLines/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2F71D4" w14:textId="77777777" w:rsidR="00B96C18" w:rsidRPr="00B96C18" w:rsidRDefault="00B96C18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rFonts w:cs="Arial"/>
                <w:b w:val="0"/>
                <w:bCs/>
                <w:color w:val="000000"/>
                <w:sz w:val="20"/>
                <w:lang w:val="en-GB"/>
              </w:rPr>
            </w:pPr>
            <w:r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Provide a summary of the prior meeting.</w:t>
            </w:r>
          </w:p>
          <w:p w14:paraId="212EB53A" w14:textId="59820DEE" w:rsidR="00B96C18" w:rsidRPr="00B96C18" w:rsidRDefault="00B96C18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rFonts w:cs="Arial"/>
                <w:b w:val="0"/>
                <w:bCs/>
                <w:color w:val="000000"/>
                <w:sz w:val="20"/>
                <w:lang w:val="en-GB"/>
              </w:rPr>
            </w:pPr>
            <w:r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Summarize the board meeting's remarks.</w:t>
            </w:r>
          </w:p>
          <w:p w14:paraId="06250D6C" w14:textId="22B69E45" w:rsidR="004416E8" w:rsidRDefault="00B96C18" w:rsidP="00B96C18">
            <w:pPr>
              <w:pStyle w:val="Header"/>
              <w:keepNext/>
              <w:keepLines/>
              <w:numPr>
                <w:ilvl w:val="0"/>
                <w:numId w:val="9"/>
              </w:numPr>
              <w:spacing w:before="60" w:after="60"/>
              <w:rPr>
                <w:b w:val="0"/>
                <w:bCs/>
                <w:sz w:val="20"/>
                <w:lang w:val="en-GB"/>
              </w:rPr>
            </w:pPr>
            <w:r w:rsidRPr="00B96C18">
              <w:rPr>
                <w:rFonts w:cs="Arial"/>
                <w:b w:val="0"/>
                <w:bCs/>
                <w:color w:val="000000"/>
                <w:sz w:val="20"/>
                <w:lang w:val="en-GB"/>
              </w:rPr>
              <w:t>Discussing system implementation should go on.</w:t>
            </w:r>
          </w:p>
        </w:tc>
      </w:tr>
    </w:tbl>
    <w:p w14:paraId="1C502468" w14:textId="77777777" w:rsidR="004416E8" w:rsidRDefault="004416E8" w:rsidP="004416E8">
      <w:pPr>
        <w:pStyle w:val="Footer"/>
        <w:tabs>
          <w:tab w:val="left" w:pos="720"/>
        </w:tabs>
      </w:pPr>
    </w:p>
    <w:p w14:paraId="1676B05E" w14:textId="77777777" w:rsidR="003352A2" w:rsidRPr="004416E8" w:rsidRDefault="003352A2" w:rsidP="004416E8"/>
    <w:sectPr w:rsidR="003352A2" w:rsidRPr="004416E8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DAF4" w14:textId="77777777" w:rsidR="00E91F81" w:rsidRDefault="00E91F81">
      <w:r>
        <w:separator/>
      </w:r>
    </w:p>
  </w:endnote>
  <w:endnote w:type="continuationSeparator" w:id="0">
    <w:p w14:paraId="19A72992" w14:textId="77777777" w:rsidR="00E91F81" w:rsidRDefault="00E9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5A6F" w14:textId="77777777" w:rsidR="00E91F81" w:rsidRDefault="00E91F81">
      <w:r>
        <w:separator/>
      </w:r>
    </w:p>
  </w:footnote>
  <w:footnote w:type="continuationSeparator" w:id="0">
    <w:p w14:paraId="332BA348" w14:textId="77777777" w:rsidR="00E91F81" w:rsidRDefault="00E9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55C4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  <w:num w:numId="7" w16cid:durableId="439303337">
    <w:abstractNumId w:val="4"/>
  </w:num>
  <w:num w:numId="8" w16cid:durableId="1468469437">
    <w:abstractNumId w:val="0"/>
  </w:num>
  <w:num w:numId="9" w16cid:durableId="132929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22DED"/>
    <w:rsid w:val="000374D0"/>
    <w:rsid w:val="00046DBF"/>
    <w:rsid w:val="000702FD"/>
    <w:rsid w:val="00091290"/>
    <w:rsid w:val="0009718A"/>
    <w:rsid w:val="000A6B8D"/>
    <w:rsid w:val="000C5150"/>
    <w:rsid w:val="00100345"/>
    <w:rsid w:val="00117786"/>
    <w:rsid w:val="00131DEC"/>
    <w:rsid w:val="001356DA"/>
    <w:rsid w:val="001357B7"/>
    <w:rsid w:val="00142561"/>
    <w:rsid w:val="00174FA6"/>
    <w:rsid w:val="0017643B"/>
    <w:rsid w:val="00180B15"/>
    <w:rsid w:val="00197379"/>
    <w:rsid w:val="001F62C8"/>
    <w:rsid w:val="00210238"/>
    <w:rsid w:val="00213B8F"/>
    <w:rsid w:val="0022184F"/>
    <w:rsid w:val="0024676D"/>
    <w:rsid w:val="00250953"/>
    <w:rsid w:val="00253CD3"/>
    <w:rsid w:val="002640CC"/>
    <w:rsid w:val="002752B6"/>
    <w:rsid w:val="0028701E"/>
    <w:rsid w:val="002F1C78"/>
    <w:rsid w:val="003123CA"/>
    <w:rsid w:val="0031560B"/>
    <w:rsid w:val="00333C1F"/>
    <w:rsid w:val="003352A2"/>
    <w:rsid w:val="0033541E"/>
    <w:rsid w:val="00351EDC"/>
    <w:rsid w:val="003B1870"/>
    <w:rsid w:val="003B6224"/>
    <w:rsid w:val="003E3F3F"/>
    <w:rsid w:val="00403798"/>
    <w:rsid w:val="004249C9"/>
    <w:rsid w:val="00425DD4"/>
    <w:rsid w:val="004416E8"/>
    <w:rsid w:val="0044306B"/>
    <w:rsid w:val="00447B65"/>
    <w:rsid w:val="00450ED9"/>
    <w:rsid w:val="0045782A"/>
    <w:rsid w:val="00460818"/>
    <w:rsid w:val="004632D5"/>
    <w:rsid w:val="004C6FF4"/>
    <w:rsid w:val="004D3825"/>
    <w:rsid w:val="004E4F3A"/>
    <w:rsid w:val="00503034"/>
    <w:rsid w:val="0051068B"/>
    <w:rsid w:val="00511BE7"/>
    <w:rsid w:val="0051657E"/>
    <w:rsid w:val="00551C8A"/>
    <w:rsid w:val="00560976"/>
    <w:rsid w:val="00561C65"/>
    <w:rsid w:val="00590D2B"/>
    <w:rsid w:val="005A7D0D"/>
    <w:rsid w:val="005D546A"/>
    <w:rsid w:val="005E6DF2"/>
    <w:rsid w:val="005F4703"/>
    <w:rsid w:val="00611671"/>
    <w:rsid w:val="006419D8"/>
    <w:rsid w:val="006546B3"/>
    <w:rsid w:val="00654D67"/>
    <w:rsid w:val="00682090"/>
    <w:rsid w:val="00695497"/>
    <w:rsid w:val="00696CE4"/>
    <w:rsid w:val="006B1050"/>
    <w:rsid w:val="006B2CB3"/>
    <w:rsid w:val="006C0CC4"/>
    <w:rsid w:val="006F7A9F"/>
    <w:rsid w:val="0070356C"/>
    <w:rsid w:val="00717B6E"/>
    <w:rsid w:val="007371DD"/>
    <w:rsid w:val="00740F52"/>
    <w:rsid w:val="007879C1"/>
    <w:rsid w:val="007A4EF8"/>
    <w:rsid w:val="007D5049"/>
    <w:rsid w:val="007D6E50"/>
    <w:rsid w:val="00805734"/>
    <w:rsid w:val="00857AE9"/>
    <w:rsid w:val="00860215"/>
    <w:rsid w:val="008674B9"/>
    <w:rsid w:val="00871B5D"/>
    <w:rsid w:val="008777E2"/>
    <w:rsid w:val="00880E8B"/>
    <w:rsid w:val="008A053B"/>
    <w:rsid w:val="008D69B8"/>
    <w:rsid w:val="008F7F6E"/>
    <w:rsid w:val="0090130F"/>
    <w:rsid w:val="009013FD"/>
    <w:rsid w:val="0090503D"/>
    <w:rsid w:val="0092113A"/>
    <w:rsid w:val="00937D95"/>
    <w:rsid w:val="00937DE3"/>
    <w:rsid w:val="00995799"/>
    <w:rsid w:val="00996EB3"/>
    <w:rsid w:val="009D7B61"/>
    <w:rsid w:val="009E5A78"/>
    <w:rsid w:val="009F3914"/>
    <w:rsid w:val="009F6BAA"/>
    <w:rsid w:val="00A22A78"/>
    <w:rsid w:val="00A454CE"/>
    <w:rsid w:val="00A5050E"/>
    <w:rsid w:val="00A6187B"/>
    <w:rsid w:val="00A81651"/>
    <w:rsid w:val="00A825FD"/>
    <w:rsid w:val="00AF0962"/>
    <w:rsid w:val="00B1307D"/>
    <w:rsid w:val="00B2174D"/>
    <w:rsid w:val="00B262E4"/>
    <w:rsid w:val="00B735D0"/>
    <w:rsid w:val="00B95322"/>
    <w:rsid w:val="00B96C18"/>
    <w:rsid w:val="00BA4D32"/>
    <w:rsid w:val="00BB3F29"/>
    <w:rsid w:val="00BC4597"/>
    <w:rsid w:val="00BC4D78"/>
    <w:rsid w:val="00BD4B4E"/>
    <w:rsid w:val="00C362DB"/>
    <w:rsid w:val="00C473F9"/>
    <w:rsid w:val="00C65F3C"/>
    <w:rsid w:val="00C80F5E"/>
    <w:rsid w:val="00CF1B76"/>
    <w:rsid w:val="00CF5B21"/>
    <w:rsid w:val="00D219B4"/>
    <w:rsid w:val="00D255A9"/>
    <w:rsid w:val="00D562AF"/>
    <w:rsid w:val="00D579B0"/>
    <w:rsid w:val="00D73494"/>
    <w:rsid w:val="00D81281"/>
    <w:rsid w:val="00D97366"/>
    <w:rsid w:val="00DA23DE"/>
    <w:rsid w:val="00DC0873"/>
    <w:rsid w:val="00DD544E"/>
    <w:rsid w:val="00DD77C4"/>
    <w:rsid w:val="00DE1184"/>
    <w:rsid w:val="00DF0CB0"/>
    <w:rsid w:val="00E03495"/>
    <w:rsid w:val="00E11997"/>
    <w:rsid w:val="00E201A0"/>
    <w:rsid w:val="00E31C14"/>
    <w:rsid w:val="00E61F5C"/>
    <w:rsid w:val="00E91F81"/>
    <w:rsid w:val="00EA61E0"/>
    <w:rsid w:val="00ED10B8"/>
    <w:rsid w:val="00EF1CA4"/>
    <w:rsid w:val="00EF69CA"/>
    <w:rsid w:val="00F20CDB"/>
    <w:rsid w:val="00F24B1F"/>
    <w:rsid w:val="00F27BD2"/>
    <w:rsid w:val="00F3379A"/>
    <w:rsid w:val="00F56521"/>
    <w:rsid w:val="00F613F4"/>
    <w:rsid w:val="00F652FD"/>
    <w:rsid w:val="00F657DE"/>
    <w:rsid w:val="00F712BE"/>
    <w:rsid w:val="00F746D1"/>
    <w:rsid w:val="00F7759C"/>
    <w:rsid w:val="00F8600E"/>
    <w:rsid w:val="00FA3A42"/>
    <w:rsid w:val="00FB051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uiPriority w:val="9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416E8"/>
    <w:rPr>
      <w:rFonts w:ascii="Arial" w:hAnsi="Arial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rsid w:val="004416E8"/>
    <w:rPr>
      <w:rFonts w:ascii="Arial" w:hAnsi="Arial"/>
      <w:b/>
      <w:color w:val="FFFFFF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16E8"/>
    <w:rPr>
      <w:rFonts w:ascii="Arial" w:hAnsi="Arial"/>
      <w:i/>
      <w:sz w:val="18"/>
      <w:lang w:val="en-US"/>
    </w:rPr>
  </w:style>
  <w:style w:type="character" w:customStyle="1" w:styleId="Heading5Char">
    <w:name w:val="Heading 5 Char"/>
    <w:basedOn w:val="DefaultParagraphFont"/>
    <w:link w:val="Heading5"/>
    <w:rsid w:val="004416E8"/>
    <w:rPr>
      <w:rFonts w:ascii="Arial" w:hAnsi="Arial"/>
      <w:b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6E8"/>
    <w:rPr>
      <w:rFonts w:ascii="Arial" w:hAnsi="Arial"/>
      <w:b/>
      <w:sz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16E8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8DF71FF2344949E00E28091B05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370E-1111-4DA3-8D98-B49999357F46}"/>
      </w:docPartPr>
      <w:docPartBody>
        <w:p w:rsidR="000D1893" w:rsidRDefault="007D3D97" w:rsidP="007D3D97">
          <w:pPr>
            <w:pStyle w:val="5F38DF71FF2344949E00E28091B056A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F86F260396034DF49A078DB94E35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F72F-8012-4AEE-BA28-229FA2371126}"/>
      </w:docPartPr>
      <w:docPartBody>
        <w:p w:rsidR="000D1893" w:rsidRDefault="007D3D97" w:rsidP="007D3D97">
          <w:pPr>
            <w:pStyle w:val="F86F260396034DF49A078DB94E35163A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F363335298244D4B2953BE9028E7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DCCB-1ED2-43A0-80FB-5D36D3955F5B}"/>
      </w:docPartPr>
      <w:docPartBody>
        <w:p w:rsidR="000D1893" w:rsidRDefault="007D3D97" w:rsidP="007D3D97">
          <w:pPr>
            <w:pStyle w:val="7F363335298244D4B2953BE9028E7B67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FEE86A8710F04A93B60512BE4BF5A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E3A1-2FE1-454E-A740-D347435A81EA}"/>
      </w:docPartPr>
      <w:docPartBody>
        <w:p w:rsidR="000D1893" w:rsidRDefault="007D3D97" w:rsidP="007D3D97">
          <w:pPr>
            <w:pStyle w:val="FEE86A8710F04A93B60512BE4BF5A828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F51ECD7E30746C9AC0D209E3C2E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BE22-26B3-464E-9645-8490FDADB37D}"/>
      </w:docPartPr>
      <w:docPartBody>
        <w:p w:rsidR="000D1893" w:rsidRDefault="007D3D97" w:rsidP="007D3D97">
          <w:pPr>
            <w:pStyle w:val="0F51ECD7E30746C9AC0D209E3C2E132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3741BD8D88B1468B9A2D1E6CD862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BCDB-F32D-47FA-9DC0-15F7E9742C6F}"/>
      </w:docPartPr>
      <w:docPartBody>
        <w:p w:rsidR="00000000" w:rsidRDefault="000D1893" w:rsidP="000D1893">
          <w:pPr>
            <w:pStyle w:val="3741BD8D88B1468B9A2D1E6CD8623EB1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6DB24055968147BFBF7E0432B48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E6F64-C649-427A-9693-CB6BBC1D5786}"/>
      </w:docPartPr>
      <w:docPartBody>
        <w:p w:rsidR="00000000" w:rsidRDefault="000D1893" w:rsidP="000D1893">
          <w:pPr>
            <w:pStyle w:val="6DB24055968147BFBF7E0432B48010A5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51C8D82D6752435FA587B20FE1000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32DFC-7942-4DD3-9F1E-72526A19AD2F}"/>
      </w:docPartPr>
      <w:docPartBody>
        <w:p w:rsidR="00000000" w:rsidRDefault="000D1893" w:rsidP="000D1893">
          <w:pPr>
            <w:pStyle w:val="51C8D82D6752435FA587B20FE10006EC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C63FC49DEF4D4F339C99C1E6EA8A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1021E-91E9-4831-B7B8-C343A21CF146}"/>
      </w:docPartPr>
      <w:docPartBody>
        <w:p w:rsidR="00000000" w:rsidRDefault="000D1893" w:rsidP="000D1893">
          <w:pPr>
            <w:pStyle w:val="C63FC49DEF4D4F339C99C1E6EA8A94CF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00E5D6794604951AE0D2E1F9860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32A42-595B-4ECC-8DFA-C039215F7235}"/>
      </w:docPartPr>
      <w:docPartBody>
        <w:p w:rsidR="00000000" w:rsidRDefault="000D1893" w:rsidP="000D1893">
          <w:pPr>
            <w:pStyle w:val="E00E5D6794604951AE0D2E1F9860284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BA2DA36F78E48FF9A2C671FA8900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1BD6F-0DE2-4F2B-8A3B-F8ABBC0A393F}"/>
      </w:docPartPr>
      <w:docPartBody>
        <w:p w:rsidR="00000000" w:rsidRDefault="000D1893" w:rsidP="000D1893">
          <w:pPr>
            <w:pStyle w:val="7BA2DA36F78E48FF9A2C671FA89009C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0D1893"/>
    <w:rsid w:val="00171CD2"/>
    <w:rsid w:val="00284B29"/>
    <w:rsid w:val="003776F6"/>
    <w:rsid w:val="00455AA3"/>
    <w:rsid w:val="00471B6F"/>
    <w:rsid w:val="0048188F"/>
    <w:rsid w:val="004C096C"/>
    <w:rsid w:val="005F0256"/>
    <w:rsid w:val="0068009D"/>
    <w:rsid w:val="006D771A"/>
    <w:rsid w:val="00794685"/>
    <w:rsid w:val="007D3D97"/>
    <w:rsid w:val="007F3640"/>
    <w:rsid w:val="00A37080"/>
    <w:rsid w:val="00A81739"/>
    <w:rsid w:val="00B3737D"/>
    <w:rsid w:val="00C0370A"/>
    <w:rsid w:val="00C5392E"/>
    <w:rsid w:val="00C74829"/>
    <w:rsid w:val="00E1618D"/>
    <w:rsid w:val="00E42D72"/>
    <w:rsid w:val="00F1478E"/>
    <w:rsid w:val="00F23DB3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893"/>
  </w:style>
  <w:style w:type="paragraph" w:customStyle="1" w:styleId="E53A3EEDB55549EA9AD4C00341D0BA21">
    <w:name w:val="E53A3EEDB55549EA9AD4C00341D0BA21"/>
    <w:rsid w:val="000D1893"/>
  </w:style>
  <w:style w:type="paragraph" w:customStyle="1" w:styleId="3741BD8D88B1468B9A2D1E6CD8623EB1">
    <w:name w:val="3741BD8D88B1468B9A2D1E6CD8623EB1"/>
    <w:rsid w:val="000D1893"/>
  </w:style>
  <w:style w:type="paragraph" w:customStyle="1" w:styleId="6DB24055968147BFBF7E0432B48010A5">
    <w:name w:val="6DB24055968147BFBF7E0432B48010A5"/>
    <w:rsid w:val="000D1893"/>
  </w:style>
  <w:style w:type="paragraph" w:customStyle="1" w:styleId="51C8D82D6752435FA587B20FE10006EC">
    <w:name w:val="51C8D82D6752435FA587B20FE10006EC"/>
    <w:rsid w:val="000D1893"/>
  </w:style>
  <w:style w:type="paragraph" w:customStyle="1" w:styleId="C63FC49DEF4D4F339C99C1E6EA8A94CF">
    <w:name w:val="C63FC49DEF4D4F339C99C1E6EA8A94CF"/>
    <w:rsid w:val="000D1893"/>
  </w:style>
  <w:style w:type="paragraph" w:customStyle="1" w:styleId="E00E5D6794604951AE0D2E1F98602846">
    <w:name w:val="E00E5D6794604951AE0D2E1F98602846"/>
    <w:rsid w:val="000D1893"/>
  </w:style>
  <w:style w:type="paragraph" w:customStyle="1" w:styleId="7BA2DA36F78E48FF9A2C671FA89009C8">
    <w:name w:val="7BA2DA36F78E48FF9A2C671FA89009C8"/>
    <w:rsid w:val="000D1893"/>
  </w:style>
  <w:style w:type="paragraph" w:customStyle="1" w:styleId="5F38DF71FF2344949E00E28091B056A5">
    <w:name w:val="5F38DF71FF2344949E00E28091B056A5"/>
    <w:rsid w:val="007D3D97"/>
  </w:style>
  <w:style w:type="paragraph" w:customStyle="1" w:styleId="F86F260396034DF49A078DB94E35163A">
    <w:name w:val="F86F260396034DF49A078DB94E35163A"/>
    <w:rsid w:val="007D3D97"/>
  </w:style>
  <w:style w:type="paragraph" w:customStyle="1" w:styleId="7F363335298244D4B2953BE9028E7B67">
    <w:name w:val="7F363335298244D4B2953BE9028E7B67"/>
    <w:rsid w:val="007D3D97"/>
  </w:style>
  <w:style w:type="paragraph" w:customStyle="1" w:styleId="81A11DD627F24DE9B7E592ABD4A3D8CE">
    <w:name w:val="81A11DD627F24DE9B7E592ABD4A3D8CE"/>
    <w:rsid w:val="007D3D97"/>
  </w:style>
  <w:style w:type="paragraph" w:customStyle="1" w:styleId="B5F461720C5C4E2E82020260E088220C">
    <w:name w:val="B5F461720C5C4E2E82020260E088220C"/>
    <w:rsid w:val="007D3D97"/>
  </w:style>
  <w:style w:type="paragraph" w:customStyle="1" w:styleId="A32BE4A7EBE04FFD979A1CD1A7549367">
    <w:name w:val="A32BE4A7EBE04FFD979A1CD1A7549367"/>
    <w:rsid w:val="007D3D97"/>
  </w:style>
  <w:style w:type="paragraph" w:customStyle="1" w:styleId="E5963D3F2370479B8626B821668CA6D4">
    <w:name w:val="E5963D3F2370479B8626B821668CA6D4"/>
    <w:rsid w:val="007D3D97"/>
  </w:style>
  <w:style w:type="paragraph" w:customStyle="1" w:styleId="F014AAE4114347BF852CC8CFBB9623C1">
    <w:name w:val="F014AAE4114347BF852CC8CFBB9623C1"/>
    <w:rsid w:val="007D3D97"/>
  </w:style>
  <w:style w:type="paragraph" w:customStyle="1" w:styleId="05680ABEA0504785ACA16EAE65A285E8">
    <w:name w:val="05680ABEA0504785ACA16EAE65A285E8"/>
    <w:rsid w:val="007D3D97"/>
  </w:style>
  <w:style w:type="paragraph" w:customStyle="1" w:styleId="84034B72F00E4C6CB6023682EF39BD0C">
    <w:name w:val="84034B72F00E4C6CB6023682EF39BD0C"/>
    <w:rsid w:val="007D3D97"/>
  </w:style>
  <w:style w:type="paragraph" w:customStyle="1" w:styleId="C2A7FDA4D30E4EF8BBF8EBA265B55694">
    <w:name w:val="C2A7FDA4D30E4EF8BBF8EBA265B55694"/>
    <w:rsid w:val="007D3D97"/>
  </w:style>
  <w:style w:type="paragraph" w:customStyle="1" w:styleId="FEE86A8710F04A93B60512BE4BF5A828">
    <w:name w:val="FEE86A8710F04A93B60512BE4BF5A828"/>
    <w:rsid w:val="007D3D97"/>
  </w:style>
  <w:style w:type="paragraph" w:customStyle="1" w:styleId="0F51ECD7E30746C9AC0D209E3C2E132B">
    <w:name w:val="0F51ECD7E30746C9AC0D209E3C2E132B"/>
    <w:rsid w:val="007D3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259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137</cp:revision>
  <cp:lastPrinted>2002-09-23T09:13:00Z</cp:lastPrinted>
  <dcterms:created xsi:type="dcterms:W3CDTF">2023-02-16T17:23:00Z</dcterms:created>
  <dcterms:modified xsi:type="dcterms:W3CDTF">2023-03-30T18:32:00Z</dcterms:modified>
  <cp:category>Rev 1.1;last template edit 3-5-05 gje</cp:category>
</cp:coreProperties>
</file>