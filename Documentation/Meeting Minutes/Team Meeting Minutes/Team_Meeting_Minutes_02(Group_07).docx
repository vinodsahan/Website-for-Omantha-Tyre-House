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F66C" w14:textId="77777777" w:rsidR="00197379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7D164E0B" w14:textId="77777777" w:rsidR="00197379" w:rsidRDefault="00197379">
      <w:pPr>
        <w:pStyle w:val="Heading5"/>
      </w:pPr>
    </w:p>
    <w:p w14:paraId="5BBD00C5" w14:textId="77777777" w:rsidR="00197379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7CD35A4F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14:paraId="533C733F" w14:textId="25485356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</w:t>
      </w:r>
      <w:r w:rsidR="00D562AF">
        <w:rPr>
          <w:i/>
          <w:sz w:val="20"/>
        </w:rPr>
        <w:t>e.g. Shared</w:t>
      </w:r>
      <w:r>
        <w:rPr>
          <w:i/>
          <w:sz w:val="20"/>
        </w:rPr>
        <w:t xml:space="preserve"> drive or website)</w:t>
      </w:r>
    </w:p>
    <w:p w14:paraId="511E1D1D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0B4FCA97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0F1BA94C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197379" w14:paraId="4E5AAFFA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33A830E" w14:textId="77777777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66C27DA2" w14:textId="529D295E" w:rsidR="00197379" w:rsidRPr="00DF0CB0" w:rsidRDefault="004D3825">
            <w:pPr>
              <w:pStyle w:val="Heading4"/>
              <w:rPr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A website featuring an </w:t>
            </w:r>
            <w:r w:rsidR="00A5050E">
              <w:rPr>
                <w:rFonts w:cs="Arial"/>
                <w:i w:val="0"/>
                <w:iCs/>
                <w:sz w:val="20"/>
              </w:rPr>
              <w:t>Artificial Intelligence Based Chat bot for Omantha Tire House.</w:t>
            </w:r>
          </w:p>
        </w:tc>
      </w:tr>
      <w:tr w:rsidR="00197379" w14:paraId="6FB90298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81DFAE4" w14:textId="5B6D2942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sdt>
          <w:sdtPr>
            <w:rPr>
              <w:sz w:val="20"/>
            </w:rPr>
            <w:id w:val="1326937390"/>
            <w:placeholder>
              <w:docPart w:val="DefaultPlaceholder_-1854013437"/>
            </w:placeholder>
            <w:date w:fullDate="2023-02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60" w:type="dxa"/>
              </w:tcPr>
              <w:p w14:paraId="012EB3FB" w14:textId="08AF0167" w:rsidR="00197379" w:rsidRDefault="00460818">
                <w:pPr>
                  <w:pStyle w:val="Heading4"/>
                  <w:rPr>
                    <w:i w:val="0"/>
                    <w:sz w:val="20"/>
                  </w:rPr>
                </w:pPr>
                <w:r w:rsidRPr="00460818">
                  <w:rPr>
                    <w:sz w:val="20"/>
                  </w:rPr>
                  <w:t>2/</w:t>
                </w:r>
                <w:r w:rsidR="00611671">
                  <w:rPr>
                    <w:sz w:val="20"/>
                  </w:rPr>
                  <w:t>4</w:t>
                </w:r>
                <w:r w:rsidRPr="00460818">
                  <w:rPr>
                    <w:sz w:val="20"/>
                  </w:rPr>
                  <w:t>/2023</w:t>
                </w:r>
              </w:p>
            </w:tc>
          </w:sdtContent>
        </w:sdt>
        <w:tc>
          <w:tcPr>
            <w:tcW w:w="1800" w:type="dxa"/>
            <w:shd w:val="pct12" w:color="auto" w:fill="FFFFFF"/>
          </w:tcPr>
          <w:p w14:paraId="77BB4BA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6752D4C2" w14:textId="3161B966" w:rsidR="00197379" w:rsidRDefault="00D73494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Microsoft Teams</w:t>
            </w:r>
          </w:p>
        </w:tc>
      </w:tr>
      <w:tr w:rsidR="00197379" w14:paraId="0C2C519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7A5858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1400F6F2" w14:textId="075E90A4" w:rsidR="00197379" w:rsidRDefault="00EF69CA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Rivi Thushara</w:t>
            </w:r>
          </w:p>
        </w:tc>
        <w:tc>
          <w:tcPr>
            <w:tcW w:w="1800" w:type="dxa"/>
            <w:shd w:val="pct12" w:color="auto" w:fill="FFFFFF"/>
          </w:tcPr>
          <w:p w14:paraId="040E6667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377B31A5" w14:textId="52A037D5" w:rsidR="00197379" w:rsidRDefault="00460818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 hour and 30 minutes</w:t>
            </w:r>
          </w:p>
        </w:tc>
      </w:tr>
    </w:tbl>
    <w:p w14:paraId="1B422495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45FBC658" w14:textId="77777777">
        <w:trPr>
          <w:cantSplit/>
        </w:trPr>
        <w:tc>
          <w:tcPr>
            <w:tcW w:w="10080" w:type="dxa"/>
            <w:shd w:val="clear" w:color="auto" w:fill="800000"/>
          </w:tcPr>
          <w:p w14:paraId="53823A19" w14:textId="77777777" w:rsidR="00197379" w:rsidRDefault="003352A2">
            <w:pPr>
              <w:pStyle w:val="Heading3"/>
            </w:pPr>
            <w:r>
              <w:t>1. Purpose of Meeting</w:t>
            </w:r>
          </w:p>
        </w:tc>
      </w:tr>
      <w:tr w:rsidR="00197379" w14:paraId="605D6027" w14:textId="77777777">
        <w:trPr>
          <w:cantSplit/>
          <w:trHeight w:val="252"/>
        </w:trPr>
        <w:tc>
          <w:tcPr>
            <w:tcW w:w="10080" w:type="dxa"/>
          </w:tcPr>
          <w:p w14:paraId="66F50212" w14:textId="253D85FE" w:rsidR="00197379" w:rsidRDefault="006F7A9F">
            <w:pPr>
              <w:pStyle w:val="CovFormText"/>
              <w:rPr>
                <w:sz w:val="20"/>
              </w:rPr>
            </w:pPr>
            <w:r w:rsidRPr="006F7A9F">
              <w:rPr>
                <w:sz w:val="20"/>
              </w:rPr>
              <w:t>To clarify the project's purpose and to confirm its implementation</w:t>
            </w:r>
          </w:p>
        </w:tc>
      </w:tr>
    </w:tbl>
    <w:p w14:paraId="793E9C6B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197379" w14:paraId="137A2953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7203B66B" w14:textId="7731227C" w:rsidR="00197379" w:rsidRDefault="003352A2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7EAAC427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509011C5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42068A62" w14:textId="3304D50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0FF7A6F3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2ACC677C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197379" w14:paraId="3F430AA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410A3" w14:textId="6015E75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F42D1" w14:textId="7A8531C7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2FA4E" w14:textId="0DB1346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296CE3" w14:textId="0BB0ECF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+94 77 925 6873</w:t>
            </w:r>
          </w:p>
        </w:tc>
      </w:tr>
      <w:tr w:rsidR="00197379" w14:paraId="4953F7C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FC2F0A" w14:textId="73E4791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556F8" w14:textId="7C59920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34BF" w14:textId="2B317D7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225643" w14:textId="417DF6B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+94 77 329 9405</w:t>
            </w:r>
          </w:p>
        </w:tc>
      </w:tr>
      <w:tr w:rsidR="00197379" w14:paraId="6085748B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51995" w14:textId="5D3D3288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C33AE1" w14:textId="7805E4B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683BD" w14:textId="3964E4DF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E88D66" w14:textId="0750A459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+94 71 577 7996</w:t>
            </w:r>
          </w:p>
        </w:tc>
      </w:tr>
      <w:tr w:rsidR="00197379" w14:paraId="2AED040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4E750" w14:textId="5353998D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ADAB4" w14:textId="331878E4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6501EF" w14:textId="4CE1E402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07FFCD" w14:textId="2B61DC22" w:rsidR="00197379" w:rsidRPr="00BC4D78" w:rsidRDefault="00D562AF" w:rsidP="00D562A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C4D78">
              <w:rPr>
                <w:rFonts w:ascii="Arial" w:hAnsi="Arial" w:cs="Arial"/>
                <w:sz w:val="20"/>
                <w:szCs w:val="20"/>
              </w:rPr>
              <w:t>+94 70 213 2611</w:t>
            </w:r>
          </w:p>
        </w:tc>
      </w:tr>
      <w:tr w:rsidR="00197379" w14:paraId="350A63B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1BFA4D5" w14:textId="2CB885C5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0235822" w14:textId="48630F60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6F8DCEE" w14:textId="73E2AE2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440625E" w14:textId="7F8352B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+94 77 920 8997</w:t>
            </w:r>
          </w:p>
        </w:tc>
      </w:tr>
    </w:tbl>
    <w:p w14:paraId="6A9FA2AA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1D627DEE" w14:textId="77777777">
        <w:trPr>
          <w:cantSplit/>
        </w:trPr>
        <w:tc>
          <w:tcPr>
            <w:tcW w:w="10080" w:type="dxa"/>
            <w:shd w:val="clear" w:color="auto" w:fill="800000"/>
          </w:tcPr>
          <w:p w14:paraId="09304F65" w14:textId="77777777" w:rsidR="00197379" w:rsidRDefault="003352A2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3849F309" w14:textId="77777777">
        <w:trPr>
          <w:cantSplit/>
        </w:trPr>
        <w:tc>
          <w:tcPr>
            <w:tcW w:w="10080" w:type="dxa"/>
          </w:tcPr>
          <w:p w14:paraId="78B525B8" w14:textId="26A470C4" w:rsidR="00611671" w:rsidRDefault="00611671" w:rsidP="004C6FF4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Recap remarks from the board meeting</w:t>
            </w:r>
          </w:p>
          <w:p w14:paraId="44789171" w14:textId="6A707E96" w:rsidR="004C6FF4" w:rsidRDefault="004C6FF4" w:rsidP="004C6FF4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Finalize the project and the client</w:t>
            </w:r>
          </w:p>
          <w:p w14:paraId="6685DBB1" w14:textId="7025DEC3" w:rsidR="004D3825" w:rsidRPr="005A7D0D" w:rsidRDefault="005A7D0D" w:rsidP="004C6FF4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5A7D0D">
              <w:rPr>
                <w:sz w:val="20"/>
              </w:rPr>
              <w:t xml:space="preserve">Discussed </w:t>
            </w:r>
            <w:r w:rsidR="00805734">
              <w:rPr>
                <w:sz w:val="20"/>
              </w:rPr>
              <w:t>about</w:t>
            </w:r>
            <w:r w:rsidR="00805734" w:rsidRPr="005A7D0D">
              <w:rPr>
                <w:sz w:val="20"/>
              </w:rPr>
              <w:t xml:space="preserve"> </w:t>
            </w:r>
            <w:r w:rsidR="00805734">
              <w:rPr>
                <w:sz w:val="20"/>
              </w:rPr>
              <w:t xml:space="preserve"> </w:t>
            </w:r>
            <w:r w:rsidRPr="005A7D0D">
              <w:rPr>
                <w:sz w:val="20"/>
              </w:rPr>
              <w:t>project with group members.</w:t>
            </w:r>
          </w:p>
        </w:tc>
      </w:tr>
    </w:tbl>
    <w:p w14:paraId="07FD8307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289F51D9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3986675" w14:textId="77777777" w:rsidR="00197379" w:rsidRDefault="003352A2">
            <w:pPr>
              <w:pStyle w:val="Heading3"/>
            </w:pPr>
            <w:r>
              <w:lastRenderedPageBreak/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28AA6078" w14:textId="77777777">
        <w:trPr>
          <w:cantSplit/>
        </w:trPr>
        <w:tc>
          <w:tcPr>
            <w:tcW w:w="10080" w:type="dxa"/>
          </w:tcPr>
          <w:p w14:paraId="54861553" w14:textId="01805147" w:rsidR="0024676D" w:rsidRPr="0024676D" w:rsidRDefault="0024676D" w:rsidP="0024676D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Meeting Notes:</w:t>
            </w:r>
          </w:p>
          <w:p w14:paraId="6C606189" w14:textId="6BA50D98" w:rsidR="005A7D0D" w:rsidRDefault="00460818" w:rsidP="0024676D">
            <w:pPr>
              <w:pStyle w:val="CovFormText"/>
              <w:keepNext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Finalize the project and the client</w:t>
            </w:r>
          </w:p>
          <w:p w14:paraId="1BD97B55" w14:textId="2F1B17FD" w:rsidR="0024676D" w:rsidRPr="0024676D" w:rsidRDefault="0024676D" w:rsidP="0024676D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Decisions:</w:t>
            </w:r>
          </w:p>
          <w:p w14:paraId="015D2B46" w14:textId="4B49FB83" w:rsidR="0024676D" w:rsidRPr="0024676D" w:rsidRDefault="005A7D0D" w:rsidP="0024676D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Next team meating was scheduled.</w:t>
            </w:r>
          </w:p>
          <w:p w14:paraId="0313C648" w14:textId="3C3CB282" w:rsidR="00197379" w:rsidRPr="0024676D" w:rsidRDefault="00197379" w:rsidP="00460818">
            <w:pPr>
              <w:pStyle w:val="CovFormText"/>
              <w:keepNext/>
              <w:ind w:left="720"/>
              <w:jc w:val="both"/>
              <w:rPr>
                <w:sz w:val="20"/>
              </w:rPr>
            </w:pPr>
          </w:p>
        </w:tc>
      </w:tr>
    </w:tbl>
    <w:p w14:paraId="2B43AACC" w14:textId="77777777" w:rsidR="00197379" w:rsidRDefault="00197379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4"/>
        <w:gridCol w:w="2096"/>
        <w:gridCol w:w="1620"/>
      </w:tblGrid>
      <w:tr w:rsidR="00197379" w14:paraId="2C25AFDA" w14:textId="77777777" w:rsidTr="00E1199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5DFC1E5D" w14:textId="7627EC0C" w:rsidR="00197379" w:rsidRDefault="003352A2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2CA4966E" w14:textId="77777777" w:rsidTr="006C0CC4">
        <w:trPr>
          <w:cantSplit/>
        </w:trPr>
        <w:tc>
          <w:tcPr>
            <w:tcW w:w="6364" w:type="dxa"/>
            <w:tcBorders>
              <w:top w:val="nil"/>
              <w:bottom w:val="nil"/>
            </w:tcBorders>
            <w:shd w:val="pct12" w:color="auto" w:fill="FFFFFF"/>
          </w:tcPr>
          <w:p w14:paraId="3CD7FE69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096" w:type="dxa"/>
            <w:tcBorders>
              <w:top w:val="nil"/>
              <w:bottom w:val="nil"/>
            </w:tcBorders>
            <w:shd w:val="pct12" w:color="auto" w:fill="FFFFFF"/>
          </w:tcPr>
          <w:p w14:paraId="4547CF2C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EE39A5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DA23DE" w14:paraId="25655ECF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129F6" w14:textId="343BBEF1" w:rsidR="00DA23DE" w:rsidRDefault="00937D95" w:rsidP="00DA23D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</w:t>
            </w:r>
            <w:r w:rsidR="00DA23DE" w:rsidRPr="00DA23DE">
              <w:rPr>
                <w:rFonts w:cs="Arial"/>
                <w:color w:val="000000"/>
                <w:sz w:val="20"/>
              </w:rPr>
              <w:t>ssign tasks to each member for the following week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33C44A" w14:textId="0C348C20" w:rsidR="00DA23DE" w:rsidRDefault="00DA23DE" w:rsidP="00DA23D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sdt>
          <w:sdtPr>
            <w:rPr>
              <w:iCs/>
              <w:sz w:val="20"/>
            </w:rPr>
            <w:id w:val="-41297583"/>
            <w:placeholder>
              <w:docPart w:val="8F4B393E084B410E9D19852F542A847F"/>
            </w:placeholder>
            <w:date w:fullDate="2023-02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3BFE49E3" w14:textId="31B43519" w:rsidR="00DA23DE" w:rsidRPr="0092113A" w:rsidRDefault="00DA23DE" w:rsidP="00DA23DE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2/2/2023</w:t>
                </w:r>
              </w:p>
            </w:tc>
          </w:sdtContent>
        </w:sdt>
      </w:tr>
      <w:tr w:rsidR="00DA23DE" w14:paraId="6D24D7B8" w14:textId="77777777" w:rsidTr="008674B9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22A3BB" w14:textId="7C1AA315" w:rsidR="00DA23DE" w:rsidRDefault="00DA23DE" w:rsidP="00DA23DE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333C1F">
              <w:rPr>
                <w:rFonts w:cs="Arial"/>
                <w:color w:val="000000"/>
                <w:sz w:val="20"/>
              </w:rPr>
              <w:t>Analyze the following week’s documents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00ADC" w14:textId="54B1467A" w:rsidR="00DA23DE" w:rsidRDefault="00DA23DE" w:rsidP="00DA23D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  <w:r w:rsidR="00F24B1F">
              <w:rPr>
                <w:rFonts w:cs="Arial"/>
                <w:sz w:val="20"/>
              </w:rPr>
              <w:t>,</w:t>
            </w:r>
            <w:r w:rsidR="00F24B1F" w:rsidRPr="00BC4D78">
              <w:rPr>
                <w:rFonts w:cs="Arial"/>
                <w:sz w:val="20"/>
              </w:rPr>
              <w:t xml:space="preserve"> </w:t>
            </w:r>
            <w:r w:rsidR="00F24B1F" w:rsidRPr="00BC4D78">
              <w:rPr>
                <w:rFonts w:cs="Arial"/>
                <w:sz w:val="20"/>
              </w:rPr>
              <w:t>Risk Manager</w:t>
            </w:r>
          </w:p>
        </w:tc>
        <w:sdt>
          <w:sdtPr>
            <w:rPr>
              <w:iCs/>
              <w:sz w:val="20"/>
            </w:rPr>
            <w:id w:val="116568437"/>
            <w:placeholder>
              <w:docPart w:val="84326D3655684039ADE3F0120A4DE82C"/>
            </w:placeholder>
            <w:date w:fullDate="2023-02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7FDD7029" w14:textId="13D41DD6" w:rsidR="00DA23DE" w:rsidRPr="0092113A" w:rsidRDefault="00DA23DE" w:rsidP="00DA23DE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2/2/2023</w:t>
                </w:r>
              </w:p>
            </w:tc>
          </w:sdtContent>
        </w:sdt>
      </w:tr>
      <w:tr w:rsidR="00F24B1F" w14:paraId="60D1568B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EE89074" w14:textId="4F131E13" w:rsidR="00F24B1F" w:rsidRPr="008674B9" w:rsidRDefault="00F24B1F" w:rsidP="00F24B1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F24B1F">
              <w:rPr>
                <w:rFonts w:cs="Arial"/>
                <w:color w:val="000000"/>
                <w:sz w:val="20"/>
              </w:rPr>
              <w:t>Finalize the Projecct proposal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AFA926D" w14:textId="4F76D651" w:rsidR="00F24B1F" w:rsidRPr="00BC4D78" w:rsidRDefault="00F24B1F" w:rsidP="00F24B1F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  <w:r>
              <w:rPr>
                <w:rFonts w:cs="Arial"/>
                <w:sz w:val="20"/>
              </w:rPr>
              <w:t>,</w:t>
            </w:r>
            <w:r w:rsidRPr="00BC4D78">
              <w:rPr>
                <w:rFonts w:cs="Arial"/>
                <w:sz w:val="20"/>
              </w:rPr>
              <w:t xml:space="preserve"> Risk Manager</w:t>
            </w:r>
          </w:p>
        </w:tc>
        <w:sdt>
          <w:sdtPr>
            <w:rPr>
              <w:iCs/>
              <w:sz w:val="20"/>
            </w:rPr>
            <w:id w:val="208382602"/>
            <w:placeholder>
              <w:docPart w:val="001A3FC1ADC94075A07ABDF6C7D10BB0"/>
            </w:placeholder>
            <w:date w:fullDate="2023-02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</w:tcBorders>
              </w:tcPr>
              <w:p w14:paraId="19D022BC" w14:textId="318BF6AB" w:rsidR="00F24B1F" w:rsidRDefault="00F24B1F" w:rsidP="00F24B1F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 w:rsidR="009F6BAA">
                  <w:rPr>
                    <w:iCs/>
                    <w:sz w:val="20"/>
                  </w:rPr>
                  <w:t>5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F24B1F" w14:paraId="1FDB36AF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21A2F15" w14:textId="2986DBE8" w:rsidR="00F24B1F" w:rsidRPr="008674B9" w:rsidRDefault="00351EDC" w:rsidP="00F24B1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351EDC">
              <w:rPr>
                <w:rFonts w:cs="Arial"/>
                <w:color w:val="000000"/>
                <w:sz w:val="20"/>
              </w:rPr>
              <w:t>To decide a suitable language to develop the website.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18CE9A3" w14:textId="338040F6" w:rsidR="00F24B1F" w:rsidRPr="00BC4D78" w:rsidRDefault="00351EDC" w:rsidP="00F24B1F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  <w:r>
              <w:rPr>
                <w:rFonts w:cs="Arial"/>
                <w:sz w:val="20"/>
              </w:rPr>
              <w:t>,</w:t>
            </w:r>
            <w:r w:rsidRPr="00BC4D78">
              <w:rPr>
                <w:rFonts w:cs="Arial"/>
                <w:sz w:val="20"/>
              </w:rPr>
              <w:t xml:space="preserve"> Risk Manager</w:t>
            </w:r>
            <w:r>
              <w:rPr>
                <w:rFonts w:cs="Arial"/>
                <w:sz w:val="20"/>
              </w:rPr>
              <w:t>,</w:t>
            </w:r>
            <w:r w:rsidRPr="00BC4D78">
              <w:rPr>
                <w:rFonts w:cs="Arial"/>
                <w:sz w:val="20"/>
              </w:rPr>
              <w:t xml:space="preserve"> </w:t>
            </w:r>
            <w:r w:rsidRPr="00BC4D78">
              <w:rPr>
                <w:rFonts w:cs="Arial"/>
                <w:sz w:val="20"/>
              </w:rPr>
              <w:t>Scheduling Manager</w:t>
            </w:r>
          </w:p>
        </w:tc>
        <w:sdt>
          <w:sdtPr>
            <w:rPr>
              <w:iCs/>
              <w:sz w:val="20"/>
            </w:rPr>
            <w:id w:val="60842834"/>
            <w:placeholder>
              <w:docPart w:val="BF8B570AC5A946579202C5E7E2EC2D53"/>
            </w:placeholder>
            <w:date w:fullDate="2023-02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</w:tcBorders>
              </w:tcPr>
              <w:p w14:paraId="65EBBDBF" w14:textId="1F46C22F" w:rsidR="00F24B1F" w:rsidRDefault="005E6DF2" w:rsidP="00F24B1F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>
                  <w:rPr>
                    <w:iCs/>
                    <w:sz w:val="20"/>
                  </w:rPr>
                  <w:t>7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F24B1F" w14:paraId="22687FE2" w14:textId="77777777" w:rsidTr="00F24B1F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E661D6" w14:textId="174DDFF5" w:rsidR="00F24B1F" w:rsidRPr="00333C1F" w:rsidRDefault="00F24B1F" w:rsidP="00F24B1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8674B9">
              <w:rPr>
                <w:rFonts w:cs="Arial"/>
                <w:color w:val="000000"/>
                <w:sz w:val="20"/>
              </w:rPr>
              <w:t>Completed the use case diagram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4411F4" w14:textId="7608E9D8" w:rsidR="00F24B1F" w:rsidRPr="00BC4D78" w:rsidRDefault="00F24B1F" w:rsidP="00F24B1F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sdt>
          <w:sdtPr>
            <w:rPr>
              <w:iCs/>
              <w:sz w:val="20"/>
            </w:rPr>
            <w:id w:val="1227191393"/>
            <w:placeholder>
              <w:docPart w:val="D7B2E98714A145498DCF6AA15FEA84DC"/>
            </w:placeholder>
            <w:date w:fullDate="2023-02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6A7194DB" w14:textId="3DDCB044" w:rsidR="00F24B1F" w:rsidRDefault="00F24B1F" w:rsidP="00F24B1F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 w:rsidR="00E201A0">
                  <w:rPr>
                    <w:iCs/>
                    <w:sz w:val="20"/>
                  </w:rPr>
                  <w:t>5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F24B1F" w14:paraId="00605C92" w14:textId="77777777" w:rsidTr="00ED10B8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4B6A14" w14:textId="524B3E68" w:rsidR="00F24B1F" w:rsidRPr="008674B9" w:rsidRDefault="00425DD4" w:rsidP="00F24B1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425DD4">
              <w:rPr>
                <w:rFonts w:cs="Arial"/>
                <w:color w:val="000000"/>
                <w:sz w:val="20"/>
              </w:rPr>
              <w:t>To get the acceptance letter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314A53" w14:textId="28CB2EDE" w:rsidR="00F24B1F" w:rsidRPr="00BC4D78" w:rsidRDefault="00425DD4" w:rsidP="00F24B1F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</w:p>
        </w:tc>
        <w:sdt>
          <w:sdtPr>
            <w:rPr>
              <w:iCs/>
              <w:sz w:val="20"/>
            </w:rPr>
            <w:id w:val="-877312732"/>
            <w:placeholder>
              <w:docPart w:val="00BFF1701CF84525AEF04271F2F5B987"/>
            </w:placeholder>
            <w:date w:fullDate="2023-02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42FD0973" w14:textId="51CB3C41" w:rsidR="00F24B1F" w:rsidRDefault="00425DD4" w:rsidP="00F24B1F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>
                  <w:rPr>
                    <w:iCs/>
                    <w:sz w:val="20"/>
                  </w:rPr>
                  <w:t>9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ED10B8" w14:paraId="6FB9659A" w14:textId="77777777" w:rsidTr="00C80F5E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EB6AAC" w14:textId="43F6C3C2" w:rsidR="00ED10B8" w:rsidRPr="00425DD4" w:rsidRDefault="00ED10B8" w:rsidP="00F24B1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ED10B8">
              <w:rPr>
                <w:rFonts w:cs="Arial"/>
                <w:color w:val="000000"/>
                <w:sz w:val="20"/>
              </w:rPr>
              <w:t>Gantt Chart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67F211" w14:textId="2E88BF08" w:rsidR="00ED10B8" w:rsidRPr="00BC4D78" w:rsidRDefault="00ED10B8" w:rsidP="00F24B1F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</w:p>
        </w:tc>
        <w:sdt>
          <w:sdtPr>
            <w:rPr>
              <w:iCs/>
              <w:sz w:val="20"/>
            </w:rPr>
            <w:id w:val="870420709"/>
            <w:placeholder>
              <w:docPart w:val="874D2983DD6A4ED89540654D1F6FD365"/>
            </w:placeholder>
            <w:date w:fullDate="2023-02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47BE6F1C" w14:textId="67E4DBA5" w:rsidR="00ED10B8" w:rsidRDefault="00ED10B8" w:rsidP="00F24B1F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>
                  <w:rPr>
                    <w:iCs/>
                    <w:sz w:val="20"/>
                  </w:rPr>
                  <w:t>9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C80F5E" w14:paraId="2545A04C" w14:textId="77777777" w:rsidTr="00250953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3BD705" w14:textId="49A3B043" w:rsidR="00C80F5E" w:rsidRPr="00ED10B8" w:rsidRDefault="00C80F5E" w:rsidP="00F24B1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C80F5E">
              <w:rPr>
                <w:rFonts w:cs="Arial"/>
                <w:color w:val="000000"/>
                <w:sz w:val="20"/>
              </w:rPr>
              <w:t>To decide a suitable platform to develop the website.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4DE05" w14:textId="60FE00CC" w:rsidR="00C80F5E" w:rsidRPr="00BC4D78" w:rsidRDefault="00C80F5E" w:rsidP="00F24B1F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  <w:r w:rsidRPr="00BC4D78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</w:p>
        </w:tc>
        <w:sdt>
          <w:sdtPr>
            <w:rPr>
              <w:iCs/>
              <w:sz w:val="20"/>
            </w:rPr>
            <w:id w:val="284542916"/>
            <w:placeholder>
              <w:docPart w:val="42D441B769F0455197F210E71A0A8AA8"/>
            </w:placeholder>
            <w:date w:fullDate="2023-02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40B61B64" w14:textId="00F1BCA1" w:rsidR="00C80F5E" w:rsidRDefault="00250953" w:rsidP="00F24B1F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>
                  <w:rPr>
                    <w:iCs/>
                    <w:sz w:val="20"/>
                  </w:rPr>
                  <w:t>9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250953" w14:paraId="696BB293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DF55C2E" w14:textId="298E300E" w:rsidR="00250953" w:rsidRPr="00C80F5E" w:rsidRDefault="00250953" w:rsidP="00F24B1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250953">
              <w:rPr>
                <w:rFonts w:cs="Arial"/>
                <w:color w:val="000000"/>
                <w:sz w:val="20"/>
              </w:rPr>
              <w:t>Creat the project proposal presentation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8DE41DB" w14:textId="3EB13B60" w:rsidR="00250953" w:rsidRPr="00BC4D78" w:rsidRDefault="00250953" w:rsidP="00F24B1F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sdt>
          <w:sdtPr>
            <w:rPr>
              <w:iCs/>
              <w:sz w:val="20"/>
            </w:rPr>
            <w:id w:val="1099912160"/>
            <w:placeholder>
              <w:docPart w:val="83C394C73FA3451F93690CAFDAA04EEC"/>
            </w:placeholder>
            <w:date w:fullDate="2023-02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</w:tcBorders>
              </w:tcPr>
              <w:p w14:paraId="71912CAC" w14:textId="07713922" w:rsidR="00250953" w:rsidRDefault="00250953" w:rsidP="00F24B1F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>
                  <w:rPr>
                    <w:iCs/>
                    <w:sz w:val="20"/>
                  </w:rPr>
                  <w:t>9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</w:tbl>
    <w:p w14:paraId="3365E6F9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197379" w14:paraId="19DF4104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675A9A53" w14:textId="77777777" w:rsidR="00197379" w:rsidRDefault="003352A2">
            <w:pPr>
              <w:pStyle w:val="Heading3"/>
              <w:keepLines/>
            </w:pPr>
            <w:r>
              <w:lastRenderedPageBreak/>
              <w:t>6. Next Meeting</w:t>
            </w:r>
          </w:p>
        </w:tc>
      </w:tr>
      <w:tr w:rsidR="00197379" w14:paraId="0B6A9106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4CDE84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sdt>
          <w:sdtPr>
            <w:rPr>
              <w:iCs/>
              <w:sz w:val="20"/>
            </w:rPr>
            <w:id w:val="-1403673000"/>
            <w:placeholder>
              <w:docPart w:val="8DA0DD1F8AE74EC08267A50CA8B09B4D"/>
            </w:placeholder>
            <w:date w:fullDate="2023-02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A54E3FB" w14:textId="6F7CCB18" w:rsidR="00197379" w:rsidRDefault="003123CA">
                <w:pPr>
                  <w:pStyle w:val="CovFormText"/>
                  <w:keepNext/>
                  <w:keepLines/>
                  <w:rPr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</w:t>
                </w:r>
                <w:r w:rsidR="00937DE3" w:rsidRPr="0092113A">
                  <w:rPr>
                    <w:iCs/>
                    <w:sz w:val="20"/>
                  </w:rPr>
                  <w:t>/</w:t>
                </w:r>
                <w:r w:rsidR="00F613F4">
                  <w:rPr>
                    <w:iCs/>
                    <w:sz w:val="20"/>
                  </w:rPr>
                  <w:t>10</w:t>
                </w:r>
                <w:r w:rsidR="00937DE3"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5BAD52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FD8CA" w14:textId="5FEC1B03" w:rsidR="00197379" w:rsidRDefault="006B2CB3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87C8A0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84E24" w14:textId="6EA40F61" w:rsidR="00197379" w:rsidRPr="00937DE3" w:rsidRDefault="00937DE3">
            <w:pPr>
              <w:pStyle w:val="CovFormText"/>
              <w:keepNext/>
              <w:keepLines/>
              <w:rPr>
                <w:iCs/>
                <w:sz w:val="20"/>
              </w:rPr>
            </w:pPr>
            <w:r>
              <w:rPr>
                <w:i/>
                <w:sz w:val="20"/>
              </w:rPr>
              <w:t>Microsoft Teams</w:t>
            </w:r>
          </w:p>
        </w:tc>
      </w:tr>
      <w:tr w:rsidR="00197379" w14:paraId="69CA71A5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24A53C5" w14:textId="77777777" w:rsidR="00197379" w:rsidRDefault="003352A2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7C7612" w14:textId="2242116B" w:rsidR="00197379" w:rsidRPr="00857AE9" w:rsidRDefault="00511BE7">
            <w:pPr>
              <w:pStyle w:val="Header"/>
              <w:keepNext/>
              <w:keepLines/>
              <w:spacing w:before="60" w:after="60"/>
              <w:rPr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color w:val="000000"/>
                <w:sz w:val="20"/>
              </w:rPr>
              <w:t>3</w:t>
            </w:r>
            <w:r w:rsidRPr="00511BE7">
              <w:rPr>
                <w:rFonts w:cs="Arial"/>
                <w:b w:val="0"/>
                <w:bCs/>
                <w:color w:val="000000"/>
                <w:sz w:val="20"/>
                <w:vertAlign w:val="superscript"/>
              </w:rPr>
              <w:t>rd</w:t>
            </w:r>
            <w:r>
              <w:rPr>
                <w:rFonts w:cs="Arial"/>
                <w:b w:val="0"/>
                <w:bCs/>
                <w:color w:val="000000"/>
                <w:sz w:val="20"/>
              </w:rPr>
              <w:t xml:space="preserve"> team meeting</w:t>
            </w:r>
          </w:p>
        </w:tc>
      </w:tr>
    </w:tbl>
    <w:p w14:paraId="1676B05E" w14:textId="77777777"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60A7D" w14:textId="77777777" w:rsidR="00BC4597" w:rsidRDefault="00BC4597">
      <w:r>
        <w:separator/>
      </w:r>
    </w:p>
  </w:endnote>
  <w:endnote w:type="continuationSeparator" w:id="0">
    <w:p w14:paraId="3E7E77A3" w14:textId="77777777" w:rsidR="00BC4597" w:rsidRDefault="00BC4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97379" w14:paraId="45F77FE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C5298A4" w14:textId="77777777" w:rsidR="00197379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B6AC29" w14:textId="77777777" w:rsidR="00197379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42F2A70C" w14:textId="77777777" w:rsidR="00197379" w:rsidRDefault="00197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1BB21" w14:textId="77777777" w:rsidR="00BC4597" w:rsidRDefault="00BC4597">
      <w:r>
        <w:separator/>
      </w:r>
    </w:p>
  </w:footnote>
  <w:footnote w:type="continuationSeparator" w:id="0">
    <w:p w14:paraId="64FB40AB" w14:textId="77777777" w:rsidR="00BC4597" w:rsidRDefault="00BC4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038"/>
    </w:tblGrid>
    <w:tr w:rsidR="004D3825" w14:paraId="2DEFB03D" w14:textId="77777777" w:rsidTr="004D3825">
      <w:trPr>
        <w:cantSplit/>
        <w:trHeight w:val="805"/>
      </w:trPr>
      <w:tc>
        <w:tcPr>
          <w:tcW w:w="1003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7A6D413B" w14:textId="77777777" w:rsidR="00857AE9" w:rsidRDefault="00857AE9">
          <w:pPr>
            <w:jc w:val="right"/>
            <w:rPr>
              <w:b/>
              <w:i/>
              <w:sz w:val="20"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D668877" wp14:editId="7C9FB10E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3825">
            <w:rPr>
              <w:b/>
              <w:i/>
              <w:sz w:val="20"/>
            </w:rPr>
            <w:t xml:space="preserve">         </w:t>
          </w:r>
        </w:p>
        <w:p w14:paraId="77A3C44E" w14:textId="77777777" w:rsidR="00857AE9" w:rsidRDefault="00857AE9">
          <w:pPr>
            <w:jc w:val="right"/>
            <w:rPr>
              <w:b/>
              <w:i/>
              <w:sz w:val="20"/>
            </w:rPr>
          </w:pPr>
        </w:p>
        <w:p w14:paraId="11987A40" w14:textId="4C6C73D0" w:rsidR="004D3825" w:rsidRDefault="004D3825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2196B6CE" w14:textId="77777777" w:rsidR="004D3825" w:rsidRDefault="004D3825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5F48DEDD" w14:textId="77777777" w:rsidR="00197379" w:rsidRDefault="00197379"/>
  <w:p w14:paraId="099AA1CD" w14:textId="77777777" w:rsidR="00197379" w:rsidRDefault="00197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743"/>
    <w:multiLevelType w:val="hybridMultilevel"/>
    <w:tmpl w:val="464E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2FE"/>
    <w:multiLevelType w:val="hybridMultilevel"/>
    <w:tmpl w:val="B6D6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293"/>
    <w:multiLevelType w:val="hybridMultilevel"/>
    <w:tmpl w:val="ECF2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97B72"/>
    <w:multiLevelType w:val="hybridMultilevel"/>
    <w:tmpl w:val="154E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0024891"/>
    <w:multiLevelType w:val="hybridMultilevel"/>
    <w:tmpl w:val="65A2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7660">
    <w:abstractNumId w:val="4"/>
  </w:num>
  <w:num w:numId="2" w16cid:durableId="255943983">
    <w:abstractNumId w:val="2"/>
  </w:num>
  <w:num w:numId="3" w16cid:durableId="661664345">
    <w:abstractNumId w:val="3"/>
  </w:num>
  <w:num w:numId="4" w16cid:durableId="335109292">
    <w:abstractNumId w:val="5"/>
  </w:num>
  <w:num w:numId="5" w16cid:durableId="160660258">
    <w:abstractNumId w:val="0"/>
  </w:num>
  <w:num w:numId="6" w16cid:durableId="26647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1050D"/>
    <w:rsid w:val="000374D0"/>
    <w:rsid w:val="000702FD"/>
    <w:rsid w:val="0009718A"/>
    <w:rsid w:val="00131DEC"/>
    <w:rsid w:val="001356DA"/>
    <w:rsid w:val="0017643B"/>
    <w:rsid w:val="00180B15"/>
    <w:rsid w:val="00197379"/>
    <w:rsid w:val="001F62C8"/>
    <w:rsid w:val="0022184F"/>
    <w:rsid w:val="0024676D"/>
    <w:rsid w:val="00250953"/>
    <w:rsid w:val="003123CA"/>
    <w:rsid w:val="00333C1F"/>
    <w:rsid w:val="003352A2"/>
    <w:rsid w:val="0033541E"/>
    <w:rsid w:val="00351EDC"/>
    <w:rsid w:val="003E3F3F"/>
    <w:rsid w:val="004249C9"/>
    <w:rsid w:val="00425DD4"/>
    <w:rsid w:val="00450ED9"/>
    <w:rsid w:val="0045782A"/>
    <w:rsid w:val="00460818"/>
    <w:rsid w:val="004C6FF4"/>
    <w:rsid w:val="004D3825"/>
    <w:rsid w:val="00511BE7"/>
    <w:rsid w:val="0051657E"/>
    <w:rsid w:val="00561C65"/>
    <w:rsid w:val="00590D2B"/>
    <w:rsid w:val="005A7D0D"/>
    <w:rsid w:val="005E6DF2"/>
    <w:rsid w:val="00611671"/>
    <w:rsid w:val="006546B3"/>
    <w:rsid w:val="00654D67"/>
    <w:rsid w:val="006B2CB3"/>
    <w:rsid w:val="006C0CC4"/>
    <w:rsid w:val="006F7A9F"/>
    <w:rsid w:val="00805734"/>
    <w:rsid w:val="00857AE9"/>
    <w:rsid w:val="008674B9"/>
    <w:rsid w:val="0092113A"/>
    <w:rsid w:val="00937D95"/>
    <w:rsid w:val="00937DE3"/>
    <w:rsid w:val="00995799"/>
    <w:rsid w:val="009F6BAA"/>
    <w:rsid w:val="00A5050E"/>
    <w:rsid w:val="00A6187B"/>
    <w:rsid w:val="00A81651"/>
    <w:rsid w:val="00A825FD"/>
    <w:rsid w:val="00BA4D32"/>
    <w:rsid w:val="00BC4597"/>
    <w:rsid w:val="00BC4D78"/>
    <w:rsid w:val="00C65F3C"/>
    <w:rsid w:val="00C80F5E"/>
    <w:rsid w:val="00D255A9"/>
    <w:rsid w:val="00D562AF"/>
    <w:rsid w:val="00D73494"/>
    <w:rsid w:val="00D97366"/>
    <w:rsid w:val="00DA23DE"/>
    <w:rsid w:val="00DC0873"/>
    <w:rsid w:val="00DF0CB0"/>
    <w:rsid w:val="00E03495"/>
    <w:rsid w:val="00E11997"/>
    <w:rsid w:val="00E201A0"/>
    <w:rsid w:val="00E61F5C"/>
    <w:rsid w:val="00ED10B8"/>
    <w:rsid w:val="00EF69CA"/>
    <w:rsid w:val="00F24B1F"/>
    <w:rsid w:val="00F613F4"/>
    <w:rsid w:val="00F712BE"/>
    <w:rsid w:val="00F746D1"/>
    <w:rsid w:val="00FB051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58D78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562AF"/>
  </w:style>
  <w:style w:type="paragraph" w:styleId="NormalWeb">
    <w:name w:val="Normal (Web)"/>
    <w:basedOn w:val="Normal"/>
    <w:uiPriority w:val="99"/>
    <w:unhideWhenUsed/>
    <w:rsid w:val="00D562AF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97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45E0A-DAD2-42EB-809B-52B96651EEB4}"/>
      </w:docPartPr>
      <w:docPartBody>
        <w:p w:rsidR="00455AA3" w:rsidRDefault="0006674D"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8DA0DD1F8AE74EC08267A50CA8B09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ECBC0-B37D-4F84-9478-22BCE72FD65D}"/>
      </w:docPartPr>
      <w:docPartBody>
        <w:p w:rsidR="00471B6F" w:rsidRDefault="005F0256" w:rsidP="005F0256">
          <w:pPr>
            <w:pStyle w:val="8DA0DD1F8AE74EC08267A50CA8B09B4D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8F4B393E084B410E9D19852F542A8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D38B4-85E4-46D1-980A-8C7E713E71D0}"/>
      </w:docPartPr>
      <w:docPartBody>
        <w:p w:rsidR="0068009D" w:rsidRDefault="00471B6F" w:rsidP="00471B6F">
          <w:pPr>
            <w:pStyle w:val="8F4B393E084B410E9D19852F542A847F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84326D3655684039ADE3F0120A4DE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545B-1AC9-464B-9DB0-B686FFCF0339}"/>
      </w:docPartPr>
      <w:docPartBody>
        <w:p w:rsidR="0068009D" w:rsidRDefault="00471B6F" w:rsidP="00471B6F">
          <w:pPr>
            <w:pStyle w:val="84326D3655684039ADE3F0120A4DE82C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001A3FC1ADC94075A07ABDF6C7D10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947B2-5119-4E9F-9F86-7E3F451636AF}"/>
      </w:docPartPr>
      <w:docPartBody>
        <w:p w:rsidR="00000000" w:rsidRDefault="004C096C" w:rsidP="004C096C">
          <w:pPr>
            <w:pStyle w:val="001A3FC1ADC94075A07ABDF6C7D10BB0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D7B2E98714A145498DCF6AA15FEA8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43F02-9135-42E7-A817-49820442C0EF}"/>
      </w:docPartPr>
      <w:docPartBody>
        <w:p w:rsidR="00000000" w:rsidRDefault="004C096C" w:rsidP="004C096C">
          <w:pPr>
            <w:pStyle w:val="D7B2E98714A145498DCF6AA15FEA84DC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BF8B570AC5A946579202C5E7E2EC2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D464D-E013-45CA-B892-4171B6A70F42}"/>
      </w:docPartPr>
      <w:docPartBody>
        <w:p w:rsidR="00000000" w:rsidRDefault="004C096C" w:rsidP="004C096C">
          <w:pPr>
            <w:pStyle w:val="BF8B570AC5A946579202C5E7E2EC2D53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00BFF1701CF84525AEF04271F2F5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CB568-91A9-4662-96AA-C9BC8CE89F22}"/>
      </w:docPartPr>
      <w:docPartBody>
        <w:p w:rsidR="00000000" w:rsidRDefault="004C096C" w:rsidP="004C096C">
          <w:pPr>
            <w:pStyle w:val="00BFF1701CF84525AEF04271F2F5B987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874D2983DD6A4ED89540654D1F6FD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EA1F2-46BF-445C-8B43-DDA121D1A6AA}"/>
      </w:docPartPr>
      <w:docPartBody>
        <w:p w:rsidR="00000000" w:rsidRDefault="004C096C" w:rsidP="004C096C">
          <w:pPr>
            <w:pStyle w:val="874D2983DD6A4ED89540654D1F6FD365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42D441B769F0455197F210E71A0A8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E164-9B64-407A-9F5B-E178A4DE0009}"/>
      </w:docPartPr>
      <w:docPartBody>
        <w:p w:rsidR="00000000" w:rsidRDefault="004C096C" w:rsidP="004C096C">
          <w:pPr>
            <w:pStyle w:val="42D441B769F0455197F210E71A0A8AA8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83C394C73FA3451F93690CAFDAA04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24E-A895-434D-B8DA-5CA048E6B7A9}"/>
      </w:docPartPr>
      <w:docPartBody>
        <w:p w:rsidR="00000000" w:rsidRDefault="004C096C" w:rsidP="004C096C">
          <w:pPr>
            <w:pStyle w:val="83C394C73FA3451F93690CAFDAA04EEC"/>
          </w:pPr>
          <w:r w:rsidRPr="00923B84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4D"/>
    <w:rsid w:val="0006674D"/>
    <w:rsid w:val="003776F6"/>
    <w:rsid w:val="00455AA3"/>
    <w:rsid w:val="00471B6F"/>
    <w:rsid w:val="0048188F"/>
    <w:rsid w:val="004C096C"/>
    <w:rsid w:val="005F0256"/>
    <w:rsid w:val="0068009D"/>
    <w:rsid w:val="00794685"/>
    <w:rsid w:val="007F3640"/>
    <w:rsid w:val="00A37080"/>
    <w:rsid w:val="00B3737D"/>
    <w:rsid w:val="00C0370A"/>
    <w:rsid w:val="00F1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96C"/>
    <w:rPr>
      <w:color w:val="808080"/>
    </w:rPr>
  </w:style>
  <w:style w:type="paragraph" w:customStyle="1" w:styleId="8DA0DD1F8AE74EC08267A50CA8B09B4D">
    <w:name w:val="8DA0DD1F8AE74EC08267A50CA8B09B4D"/>
    <w:rsid w:val="005F0256"/>
  </w:style>
  <w:style w:type="paragraph" w:customStyle="1" w:styleId="8F4B393E084B410E9D19852F542A847F">
    <w:name w:val="8F4B393E084B410E9D19852F542A847F"/>
    <w:rsid w:val="00471B6F"/>
  </w:style>
  <w:style w:type="paragraph" w:customStyle="1" w:styleId="84326D3655684039ADE3F0120A4DE82C">
    <w:name w:val="84326D3655684039ADE3F0120A4DE82C"/>
    <w:rsid w:val="00471B6F"/>
  </w:style>
  <w:style w:type="paragraph" w:customStyle="1" w:styleId="97E3EBA794384C10B2278765EFCD2D06">
    <w:name w:val="97E3EBA794384C10B2278765EFCD2D06"/>
    <w:rsid w:val="004C096C"/>
  </w:style>
  <w:style w:type="paragraph" w:customStyle="1" w:styleId="001A3FC1ADC94075A07ABDF6C7D10BB0">
    <w:name w:val="001A3FC1ADC94075A07ABDF6C7D10BB0"/>
    <w:rsid w:val="004C096C"/>
  </w:style>
  <w:style w:type="paragraph" w:customStyle="1" w:styleId="D7B2E98714A145498DCF6AA15FEA84DC">
    <w:name w:val="D7B2E98714A145498DCF6AA15FEA84DC"/>
    <w:rsid w:val="004C096C"/>
  </w:style>
  <w:style w:type="paragraph" w:customStyle="1" w:styleId="BF8B570AC5A946579202C5E7E2EC2D53">
    <w:name w:val="BF8B570AC5A946579202C5E7E2EC2D53"/>
    <w:rsid w:val="004C096C"/>
  </w:style>
  <w:style w:type="paragraph" w:customStyle="1" w:styleId="00BFF1701CF84525AEF04271F2F5B987">
    <w:name w:val="00BFF1701CF84525AEF04271F2F5B987"/>
    <w:rsid w:val="004C096C"/>
  </w:style>
  <w:style w:type="paragraph" w:customStyle="1" w:styleId="874D2983DD6A4ED89540654D1F6FD365">
    <w:name w:val="874D2983DD6A4ED89540654D1F6FD365"/>
    <w:rsid w:val="004C096C"/>
  </w:style>
  <w:style w:type="paragraph" w:customStyle="1" w:styleId="42D441B769F0455197F210E71A0A8AA8">
    <w:name w:val="42D441B769F0455197F210E71A0A8AA8"/>
    <w:rsid w:val="004C096C"/>
  </w:style>
  <w:style w:type="paragraph" w:customStyle="1" w:styleId="83C394C73FA3451F93690CAFDAA04EEC">
    <w:name w:val="83C394C73FA3451F93690CAFDAA04EEC"/>
    <w:rsid w:val="004C09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191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41</cp:revision>
  <cp:lastPrinted>2002-09-23T09:13:00Z</cp:lastPrinted>
  <dcterms:created xsi:type="dcterms:W3CDTF">2023-02-16T17:23:00Z</dcterms:created>
  <dcterms:modified xsi:type="dcterms:W3CDTF">2023-03-30T15:40:00Z</dcterms:modified>
  <cp:category>Rev 1.1;last template edit 3-5-05 gje</cp:category>
</cp:coreProperties>
</file>