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50F9B" w14:textId="77777777" w:rsidR="004416E8" w:rsidRDefault="004416E8" w:rsidP="004416E8">
      <w:pPr>
        <w:pStyle w:val="Heading1"/>
        <w:rPr>
          <w:b/>
          <w:color w:val="0000FF"/>
        </w:rPr>
      </w:pPr>
      <w:r>
        <w:rPr>
          <w:b/>
          <w:color w:val="0000FF"/>
        </w:rPr>
        <w:t>MEETING MINUTES</w:t>
      </w:r>
    </w:p>
    <w:p w14:paraId="5F047949" w14:textId="77777777" w:rsidR="004416E8" w:rsidRDefault="004416E8" w:rsidP="004416E8">
      <w:pPr>
        <w:pStyle w:val="Heading5"/>
      </w:pPr>
    </w:p>
    <w:p w14:paraId="49ADC667" w14:textId="77777777" w:rsidR="004416E8" w:rsidRDefault="004416E8" w:rsidP="004416E8">
      <w:pPr>
        <w:rPr>
          <w:i/>
          <w:sz w:val="20"/>
        </w:rPr>
      </w:pPr>
      <w:r>
        <w:rPr>
          <w:i/>
          <w:sz w:val="20"/>
        </w:rPr>
        <w:t>Meeting Minutes guidelines:</w:t>
      </w:r>
    </w:p>
    <w:p w14:paraId="2AA131F0" w14:textId="77777777" w:rsidR="004416E8" w:rsidRDefault="004416E8" w:rsidP="004416E8">
      <w:pPr>
        <w:numPr>
          <w:ilvl w:val="0"/>
          <w:numId w:val="7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Publish Minutes within 24 hours of any meeting</w:t>
      </w:r>
    </w:p>
    <w:p w14:paraId="050599D6" w14:textId="77777777" w:rsidR="004416E8" w:rsidRDefault="004416E8" w:rsidP="004416E8">
      <w:pPr>
        <w:numPr>
          <w:ilvl w:val="0"/>
          <w:numId w:val="7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Post Minutes in a place available to all stakeholders (e.g. Shared drive or website)</w:t>
      </w:r>
    </w:p>
    <w:p w14:paraId="42EB4B75" w14:textId="77777777" w:rsidR="004416E8" w:rsidRDefault="004416E8" w:rsidP="004416E8">
      <w:pPr>
        <w:numPr>
          <w:ilvl w:val="0"/>
          <w:numId w:val="7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Send Minutes via email to all stakeholders.  Include Action Items in body of the email.</w:t>
      </w:r>
    </w:p>
    <w:p w14:paraId="57BAA17E" w14:textId="77777777" w:rsidR="004416E8" w:rsidRDefault="004416E8" w:rsidP="004416E8">
      <w:pPr>
        <w:numPr>
          <w:ilvl w:val="0"/>
          <w:numId w:val="7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Review Action Items for completion during the next meeting.</w:t>
      </w:r>
    </w:p>
    <w:p w14:paraId="2DD23E62" w14:textId="77777777" w:rsidR="004416E8" w:rsidRDefault="004416E8" w:rsidP="004416E8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3060"/>
        <w:gridCol w:w="1800"/>
        <w:gridCol w:w="2880"/>
      </w:tblGrid>
      <w:tr w:rsidR="004416E8" w14:paraId="7ADE1E6D" w14:textId="77777777" w:rsidTr="004416E8">
        <w:trPr>
          <w:cantSplit/>
          <w:tblHeader/>
        </w:trPr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14:paraId="75B006BF" w14:textId="77777777" w:rsidR="004416E8" w:rsidRDefault="004416E8">
            <w:pPr>
              <w:pStyle w:val="Heading4"/>
              <w:rPr>
                <w:i w:val="0"/>
                <w:lang w:val="en-GB"/>
              </w:rPr>
            </w:pPr>
            <w:r>
              <w:rPr>
                <w:b/>
                <w:i w:val="0"/>
                <w:sz w:val="20"/>
                <w:lang w:val="en-GB"/>
              </w:rPr>
              <w:t>Project Name:</w:t>
            </w:r>
          </w:p>
        </w:tc>
        <w:tc>
          <w:tcPr>
            <w:tcW w:w="7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FFC2B9" w14:textId="77777777" w:rsidR="004416E8" w:rsidRDefault="004416E8">
            <w:pPr>
              <w:pStyle w:val="Heading4"/>
              <w:rPr>
                <w:i w:val="0"/>
                <w:iCs/>
                <w:sz w:val="20"/>
                <w:lang w:val="en-GB"/>
              </w:rPr>
            </w:pPr>
            <w:r>
              <w:rPr>
                <w:rFonts w:cs="Arial"/>
                <w:i w:val="0"/>
                <w:iCs/>
                <w:sz w:val="20"/>
                <w:lang w:val="en-GB"/>
              </w:rPr>
              <w:t>A website featuring an Artificial Intelligence Based Chat bot for Omantha Tire House.</w:t>
            </w:r>
          </w:p>
        </w:tc>
      </w:tr>
      <w:tr w:rsidR="004416E8" w14:paraId="3F44A30E" w14:textId="77777777" w:rsidTr="004416E8">
        <w:trPr>
          <w:cantSplit/>
          <w:tblHeader/>
        </w:trPr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14:paraId="3642391A" w14:textId="77777777" w:rsidR="004416E8" w:rsidRDefault="004416E8">
            <w:pPr>
              <w:pStyle w:val="Heading4"/>
              <w:rPr>
                <w:i w:val="0"/>
                <w:lang w:val="en-GB"/>
              </w:rPr>
            </w:pPr>
            <w:r>
              <w:rPr>
                <w:b/>
                <w:i w:val="0"/>
                <w:sz w:val="20"/>
                <w:lang w:val="en-GB"/>
              </w:rPr>
              <w:t>Date of Meeting:</w:t>
            </w:r>
            <w:r>
              <w:rPr>
                <w:i w:val="0"/>
                <w:sz w:val="20"/>
                <w:lang w:val="en-GB"/>
              </w:rPr>
              <w:t xml:space="preserve"> </w:t>
            </w:r>
            <w:r>
              <w:rPr>
                <w:i w:val="0"/>
                <w:sz w:val="16"/>
                <w:lang w:val="en-GB"/>
              </w:rPr>
              <w:t>(MM/DD/YYYY)</w:t>
            </w:r>
          </w:p>
        </w:tc>
        <w:sdt>
          <w:sdtPr>
            <w:rPr>
              <w:iCs/>
              <w:sz w:val="20"/>
              <w:lang w:val="en-GB"/>
            </w:rPr>
            <w:id w:val="1326937390"/>
            <w:placeholder>
              <w:docPart w:val="5F38DF71FF2344949E00E28091B056A5"/>
            </w:placeholder>
            <w:date w:fullDate="2023-03-10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306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  <w:p w14:paraId="25957DE1" w14:textId="0CF272FA" w:rsidR="004416E8" w:rsidRDefault="004416E8">
                <w:pPr>
                  <w:pStyle w:val="Heading4"/>
                  <w:rPr>
                    <w:iCs/>
                    <w:sz w:val="20"/>
                    <w:lang w:val="en-GB"/>
                  </w:rPr>
                </w:pPr>
                <w:r>
                  <w:rPr>
                    <w:iCs/>
                    <w:sz w:val="20"/>
                    <w:lang w:val="en-GB"/>
                  </w:rPr>
                  <w:t>3/</w:t>
                </w:r>
                <w:r w:rsidR="00BA3D9D">
                  <w:rPr>
                    <w:iCs/>
                    <w:sz w:val="20"/>
                    <w:lang w:val="en-GB"/>
                  </w:rPr>
                  <w:t>10</w:t>
                </w:r>
                <w:r>
                  <w:rPr>
                    <w:iCs/>
                    <w:sz w:val="20"/>
                    <w:lang w:val="en-GB"/>
                  </w:rPr>
                  <w:t>/2023</w:t>
                </w:r>
              </w:p>
            </w:tc>
          </w:sdtContent>
        </w:sdt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14:paraId="730AD5A3" w14:textId="77777777" w:rsidR="004416E8" w:rsidRDefault="004416E8">
            <w:pPr>
              <w:pStyle w:val="Heading4"/>
              <w:rPr>
                <w:b/>
                <w:i w:val="0"/>
                <w:sz w:val="20"/>
                <w:lang w:val="en-GB"/>
              </w:rPr>
            </w:pPr>
            <w:r>
              <w:rPr>
                <w:b/>
                <w:i w:val="0"/>
                <w:sz w:val="20"/>
                <w:lang w:val="en-GB"/>
              </w:rPr>
              <w:t>Location: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B2B133" w14:textId="77777777" w:rsidR="004416E8" w:rsidRDefault="004416E8">
            <w:pPr>
              <w:pStyle w:val="Heading4"/>
              <w:rPr>
                <w:i w:val="0"/>
                <w:sz w:val="20"/>
                <w:lang w:val="en-GB"/>
              </w:rPr>
            </w:pPr>
            <w:r>
              <w:rPr>
                <w:i w:val="0"/>
                <w:sz w:val="20"/>
                <w:lang w:val="en-GB"/>
              </w:rPr>
              <w:t>Microsoft Teams</w:t>
            </w:r>
          </w:p>
        </w:tc>
      </w:tr>
      <w:tr w:rsidR="004416E8" w14:paraId="5AE4D59C" w14:textId="77777777" w:rsidTr="004416E8">
        <w:trPr>
          <w:cantSplit/>
          <w:tblHeader/>
        </w:trPr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14:paraId="47302C66" w14:textId="77777777" w:rsidR="004416E8" w:rsidRDefault="004416E8">
            <w:pPr>
              <w:pStyle w:val="Heading4"/>
              <w:rPr>
                <w:b/>
                <w:i w:val="0"/>
                <w:sz w:val="20"/>
                <w:lang w:val="en-GB"/>
              </w:rPr>
            </w:pPr>
            <w:r>
              <w:rPr>
                <w:b/>
                <w:i w:val="0"/>
                <w:sz w:val="20"/>
                <w:lang w:val="en-GB"/>
              </w:rPr>
              <w:t>Minutes Prepared By: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242D82" w14:textId="77777777" w:rsidR="004416E8" w:rsidRDefault="004416E8">
            <w:pPr>
              <w:pStyle w:val="Heading4"/>
              <w:rPr>
                <w:i w:val="0"/>
                <w:sz w:val="20"/>
                <w:lang w:val="en-GB"/>
              </w:rPr>
            </w:pPr>
            <w:r>
              <w:rPr>
                <w:i w:val="0"/>
                <w:sz w:val="20"/>
                <w:lang w:val="en-GB"/>
              </w:rPr>
              <w:t>Rivi Thushara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14:paraId="6CF28FA4" w14:textId="77777777" w:rsidR="004416E8" w:rsidRDefault="004416E8">
            <w:pPr>
              <w:pStyle w:val="Heading4"/>
              <w:rPr>
                <w:b/>
                <w:i w:val="0"/>
                <w:sz w:val="20"/>
                <w:lang w:val="en-GB"/>
              </w:rPr>
            </w:pPr>
            <w:r>
              <w:rPr>
                <w:b/>
                <w:i w:val="0"/>
                <w:sz w:val="20"/>
                <w:lang w:val="en-GB"/>
              </w:rPr>
              <w:t>Charge time to: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7D885B" w14:textId="77777777" w:rsidR="004416E8" w:rsidRDefault="004416E8">
            <w:pPr>
              <w:pStyle w:val="Heading4"/>
              <w:rPr>
                <w:i w:val="0"/>
                <w:sz w:val="20"/>
                <w:lang w:val="en-GB"/>
              </w:rPr>
            </w:pPr>
            <w:r>
              <w:rPr>
                <w:i w:val="0"/>
                <w:sz w:val="20"/>
                <w:lang w:val="en-GB"/>
              </w:rPr>
              <w:t>1 hour and 30 minutes</w:t>
            </w:r>
          </w:p>
        </w:tc>
      </w:tr>
    </w:tbl>
    <w:p w14:paraId="17E3B79D" w14:textId="77777777" w:rsidR="004416E8" w:rsidRDefault="004416E8" w:rsidP="004416E8">
      <w:pPr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4416E8" w14:paraId="403B7ABA" w14:textId="77777777" w:rsidTr="004416E8">
        <w:trPr>
          <w:cantSplit/>
        </w:trPr>
        <w:tc>
          <w:tcPr>
            <w:tcW w:w="1008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800000"/>
            <w:hideMark/>
          </w:tcPr>
          <w:p w14:paraId="1607B1C4" w14:textId="77777777" w:rsidR="004416E8" w:rsidRDefault="004416E8">
            <w:pPr>
              <w:pStyle w:val="Heading3"/>
              <w:rPr>
                <w:lang w:val="en-GB"/>
              </w:rPr>
            </w:pPr>
            <w:r>
              <w:rPr>
                <w:lang w:val="en-GB"/>
              </w:rPr>
              <w:t>1. Purpose of Meeting</w:t>
            </w:r>
          </w:p>
        </w:tc>
      </w:tr>
      <w:tr w:rsidR="004416E8" w14:paraId="64337505" w14:textId="77777777" w:rsidTr="004416E8">
        <w:trPr>
          <w:cantSplit/>
          <w:trHeight w:val="252"/>
        </w:trPr>
        <w:tc>
          <w:tcPr>
            <w:tcW w:w="100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E01932" w14:textId="12FD5CFE" w:rsidR="004416E8" w:rsidRDefault="004416E8">
            <w:pPr>
              <w:pStyle w:val="CovFormText"/>
              <w:rPr>
                <w:sz w:val="20"/>
                <w:lang w:val="en-GB"/>
              </w:rPr>
            </w:pPr>
            <w:r>
              <w:rPr>
                <w:rFonts w:cs="Arial"/>
                <w:bCs/>
                <w:color w:val="000000"/>
                <w:sz w:val="20"/>
                <w:lang w:val="en-GB"/>
              </w:rPr>
              <w:t>Discuss about protype for the proposed website.</w:t>
            </w:r>
          </w:p>
        </w:tc>
      </w:tr>
    </w:tbl>
    <w:p w14:paraId="251D2333" w14:textId="77777777" w:rsidR="004416E8" w:rsidRDefault="004416E8" w:rsidP="004416E8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0"/>
        <w:gridCol w:w="2700"/>
        <w:gridCol w:w="2430"/>
        <w:gridCol w:w="1890"/>
      </w:tblGrid>
      <w:tr w:rsidR="004416E8" w14:paraId="3D0FAA51" w14:textId="77777777" w:rsidTr="004416E8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800000"/>
            <w:hideMark/>
          </w:tcPr>
          <w:p w14:paraId="69DC21F5" w14:textId="77777777" w:rsidR="004416E8" w:rsidRDefault="004416E8">
            <w:pPr>
              <w:pStyle w:val="Heading3"/>
              <w:rPr>
                <w:lang w:val="en-GB"/>
              </w:rPr>
            </w:pPr>
            <w:r>
              <w:rPr>
                <w:lang w:val="en-GB"/>
              </w:rPr>
              <w:t>2. Attendance at Meeting</w:t>
            </w:r>
            <w:r>
              <w:rPr>
                <w:sz w:val="22"/>
                <w:lang w:val="en-GB"/>
              </w:rPr>
              <w:t xml:space="preserve"> </w:t>
            </w:r>
            <w:r>
              <w:rPr>
                <w:b w:val="0"/>
                <w:i/>
                <w:sz w:val="18"/>
                <w:lang w:val="en-GB"/>
              </w:rPr>
              <w:t>(add rows as necessary)</w:t>
            </w:r>
          </w:p>
        </w:tc>
      </w:tr>
      <w:tr w:rsidR="004416E8" w14:paraId="0988366D" w14:textId="77777777" w:rsidTr="004416E8">
        <w:trPr>
          <w:cantSplit/>
          <w:tblHeader/>
        </w:trPr>
        <w:tc>
          <w:tcPr>
            <w:tcW w:w="306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pct12" w:color="auto" w:fill="FFFFFF"/>
            <w:hideMark/>
          </w:tcPr>
          <w:p w14:paraId="1D05B800" w14:textId="77777777" w:rsidR="004416E8" w:rsidRDefault="004416E8">
            <w:pPr>
              <w:pStyle w:val="Heading4"/>
              <w:rPr>
                <w:b/>
                <w:i w:val="0"/>
                <w:sz w:val="20"/>
                <w:lang w:val="en-GB"/>
              </w:rPr>
            </w:pPr>
            <w:r>
              <w:rPr>
                <w:b/>
                <w:i w:val="0"/>
                <w:sz w:val="20"/>
                <w:lang w:val="en-GB"/>
              </w:rPr>
              <w:t>Name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pct12" w:color="auto" w:fill="FFFFFF"/>
            <w:hideMark/>
          </w:tcPr>
          <w:p w14:paraId="7F7091EB" w14:textId="77777777" w:rsidR="004416E8" w:rsidRDefault="004416E8">
            <w:pPr>
              <w:pStyle w:val="Heading4"/>
              <w:rPr>
                <w:b/>
                <w:i w:val="0"/>
                <w:sz w:val="20"/>
                <w:lang w:val="en-GB"/>
              </w:rPr>
            </w:pPr>
            <w:r>
              <w:rPr>
                <w:b/>
                <w:i w:val="0"/>
                <w:sz w:val="20"/>
                <w:lang w:val="en-GB"/>
              </w:rPr>
              <w:t>Department/Division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pct12" w:color="auto" w:fill="FFFFFF"/>
            <w:hideMark/>
          </w:tcPr>
          <w:p w14:paraId="1C9ACDDF" w14:textId="77777777" w:rsidR="004416E8" w:rsidRDefault="004416E8">
            <w:pPr>
              <w:pStyle w:val="Heading4"/>
              <w:rPr>
                <w:b/>
                <w:i w:val="0"/>
                <w:sz w:val="20"/>
                <w:lang w:val="en-GB"/>
              </w:rPr>
            </w:pPr>
            <w:r>
              <w:rPr>
                <w:b/>
                <w:i w:val="0"/>
                <w:sz w:val="20"/>
                <w:lang w:val="en-GB"/>
              </w:rPr>
              <w:t>E-mail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pct12" w:color="auto" w:fill="FFFFFF"/>
            <w:hideMark/>
          </w:tcPr>
          <w:p w14:paraId="79D8B442" w14:textId="77777777" w:rsidR="004416E8" w:rsidRDefault="004416E8">
            <w:pPr>
              <w:pStyle w:val="Heading4"/>
              <w:rPr>
                <w:b/>
                <w:i w:val="0"/>
                <w:sz w:val="20"/>
                <w:lang w:val="en-GB"/>
              </w:rPr>
            </w:pPr>
            <w:r>
              <w:rPr>
                <w:b/>
                <w:i w:val="0"/>
                <w:sz w:val="20"/>
                <w:lang w:val="en-GB"/>
              </w:rPr>
              <w:t>Phone</w:t>
            </w:r>
          </w:p>
        </w:tc>
      </w:tr>
      <w:tr w:rsidR="004416E8" w14:paraId="09624D81" w14:textId="77777777" w:rsidTr="004416E8">
        <w:trPr>
          <w:cantSplit/>
        </w:trPr>
        <w:tc>
          <w:tcPr>
            <w:tcW w:w="30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99C9D2F" w14:textId="77777777" w:rsidR="004416E8" w:rsidRDefault="004416E8">
            <w:pPr>
              <w:pStyle w:val="CovFormText"/>
              <w:rPr>
                <w:rFonts w:cs="Arial"/>
                <w:sz w:val="20"/>
                <w:lang w:val="en-GB"/>
              </w:rPr>
            </w:pPr>
            <w:r>
              <w:rPr>
                <w:sz w:val="20"/>
                <w:lang w:val="en-GB"/>
              </w:rPr>
              <w:t>Sachith Wijesiriwardhana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846E6A6" w14:textId="77777777" w:rsidR="004416E8" w:rsidRDefault="004416E8">
            <w:pPr>
              <w:pStyle w:val="CovFormText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Start-up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30B2839" w14:textId="77777777" w:rsidR="004416E8" w:rsidRDefault="004416E8">
            <w:pPr>
              <w:pStyle w:val="CovFormText"/>
              <w:rPr>
                <w:rFonts w:cs="Arial"/>
                <w:sz w:val="20"/>
                <w:lang w:val="en-GB"/>
              </w:rPr>
            </w:pPr>
            <w:r>
              <w:rPr>
                <w:rStyle w:val="ui-provider"/>
                <w:rFonts w:cs="Arial"/>
                <w:sz w:val="20"/>
                <w:lang w:val="en-GB"/>
              </w:rPr>
              <w:t>Sachith55cha1@gmail.com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hideMark/>
          </w:tcPr>
          <w:p w14:paraId="0E12FC36" w14:textId="77777777" w:rsidR="004416E8" w:rsidRDefault="004416E8">
            <w:pPr>
              <w:pStyle w:val="CovFormText"/>
              <w:rPr>
                <w:rFonts w:cs="Arial"/>
                <w:sz w:val="20"/>
                <w:lang w:val="en-GB"/>
              </w:rPr>
            </w:pPr>
            <w:r>
              <w:rPr>
                <w:rStyle w:val="ui-provider"/>
                <w:rFonts w:cs="Arial"/>
                <w:sz w:val="20"/>
                <w:lang w:val="en-GB"/>
              </w:rPr>
              <w:t>+94 77 925 6873</w:t>
            </w:r>
          </w:p>
        </w:tc>
      </w:tr>
      <w:tr w:rsidR="004416E8" w14:paraId="5C8AC233" w14:textId="77777777" w:rsidTr="004416E8">
        <w:trPr>
          <w:cantSplit/>
        </w:trPr>
        <w:tc>
          <w:tcPr>
            <w:tcW w:w="30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B4415F2" w14:textId="77777777" w:rsidR="004416E8" w:rsidRDefault="004416E8">
            <w:pPr>
              <w:pStyle w:val="CovFormText"/>
              <w:rPr>
                <w:rFonts w:cs="Arial"/>
                <w:sz w:val="20"/>
                <w:lang w:val="en-GB"/>
              </w:rPr>
            </w:pPr>
            <w:r>
              <w:rPr>
                <w:sz w:val="20"/>
                <w:lang w:val="en-GB"/>
              </w:rPr>
              <w:t>Vinod Sahan Nawarathna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E0AB4B7" w14:textId="77777777" w:rsidR="004416E8" w:rsidRDefault="004416E8">
            <w:pPr>
              <w:pStyle w:val="CovFormText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Project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BC3951E" w14:textId="77777777" w:rsidR="004416E8" w:rsidRDefault="004416E8">
            <w:pPr>
              <w:pStyle w:val="CovFormText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vinodnavarathna123@gmail.com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hideMark/>
          </w:tcPr>
          <w:p w14:paraId="393C6210" w14:textId="77777777" w:rsidR="004416E8" w:rsidRDefault="004416E8">
            <w:pPr>
              <w:pStyle w:val="CovFormText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+94 77 329 9405</w:t>
            </w:r>
          </w:p>
        </w:tc>
      </w:tr>
      <w:tr w:rsidR="004416E8" w14:paraId="53384AE5" w14:textId="77777777" w:rsidTr="004416E8">
        <w:trPr>
          <w:cantSplit/>
        </w:trPr>
        <w:tc>
          <w:tcPr>
            <w:tcW w:w="30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248F5D1" w14:textId="77777777" w:rsidR="004416E8" w:rsidRDefault="004416E8">
            <w:pPr>
              <w:pStyle w:val="CovFormText"/>
              <w:rPr>
                <w:rFonts w:cs="Arial"/>
                <w:sz w:val="20"/>
                <w:lang w:val="en-GB"/>
              </w:rPr>
            </w:pPr>
            <w:r>
              <w:rPr>
                <w:sz w:val="20"/>
                <w:lang w:val="en-GB"/>
              </w:rPr>
              <w:t>Keshara Dissanayaka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40B4437" w14:textId="77777777" w:rsidR="004416E8" w:rsidRDefault="004416E8">
            <w:pPr>
              <w:pStyle w:val="CovFormText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Quality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F44E465" w14:textId="77777777" w:rsidR="004416E8" w:rsidRDefault="004416E8">
            <w:pPr>
              <w:pStyle w:val="CovFormText"/>
              <w:rPr>
                <w:rFonts w:cs="Arial"/>
                <w:sz w:val="20"/>
                <w:lang w:val="en-GB"/>
              </w:rPr>
            </w:pPr>
            <w:r>
              <w:rPr>
                <w:rStyle w:val="ui-provider"/>
                <w:sz w:val="20"/>
                <w:lang w:val="en-GB"/>
              </w:rPr>
              <w:t>keshara.dissanayake23@gmail.com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hideMark/>
          </w:tcPr>
          <w:p w14:paraId="20FADE8B" w14:textId="77777777" w:rsidR="004416E8" w:rsidRDefault="004416E8">
            <w:pPr>
              <w:pStyle w:val="CovFormText"/>
              <w:rPr>
                <w:rFonts w:cs="Arial"/>
                <w:sz w:val="20"/>
                <w:lang w:val="en-GB"/>
              </w:rPr>
            </w:pPr>
            <w:r>
              <w:rPr>
                <w:rStyle w:val="ui-provider"/>
                <w:sz w:val="20"/>
                <w:lang w:val="en-GB"/>
              </w:rPr>
              <w:t>+94 71 577 7996</w:t>
            </w:r>
          </w:p>
        </w:tc>
      </w:tr>
      <w:tr w:rsidR="004416E8" w14:paraId="4C904269" w14:textId="77777777" w:rsidTr="004416E8">
        <w:trPr>
          <w:cantSplit/>
        </w:trPr>
        <w:tc>
          <w:tcPr>
            <w:tcW w:w="30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19E0936" w14:textId="77777777" w:rsidR="004416E8" w:rsidRDefault="004416E8">
            <w:pPr>
              <w:pStyle w:val="CovFormText"/>
              <w:rPr>
                <w:rFonts w:cs="Arial"/>
                <w:sz w:val="20"/>
                <w:lang w:val="en-GB"/>
              </w:rPr>
            </w:pPr>
            <w:r>
              <w:rPr>
                <w:sz w:val="20"/>
                <w:lang w:val="en-GB"/>
              </w:rPr>
              <w:t>Malith Edirisinghe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6D4242D" w14:textId="77777777" w:rsidR="004416E8" w:rsidRDefault="004416E8">
            <w:pPr>
              <w:pStyle w:val="CovFormText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Risk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37C97BB" w14:textId="77777777" w:rsidR="004416E8" w:rsidRDefault="004416E8">
            <w:pPr>
              <w:pStyle w:val="CovFormText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malithedirisinghe0@gmail.com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hideMark/>
          </w:tcPr>
          <w:p w14:paraId="3DD5C26A" w14:textId="77777777" w:rsidR="004416E8" w:rsidRDefault="004416E8">
            <w:pPr>
              <w:pStyle w:val="NormalWeb"/>
              <w:rPr>
                <w:rFonts w:ascii="Arial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hAnsi="Arial" w:cs="Arial"/>
                <w:sz w:val="20"/>
                <w:szCs w:val="20"/>
                <w:lang w:val="en-GB" w:eastAsia="en-GB"/>
              </w:rPr>
              <w:t>+94 70 213 2611</w:t>
            </w:r>
          </w:p>
        </w:tc>
      </w:tr>
      <w:tr w:rsidR="004416E8" w14:paraId="3895B556" w14:textId="77777777" w:rsidTr="004416E8">
        <w:trPr>
          <w:cantSplit/>
        </w:trPr>
        <w:tc>
          <w:tcPr>
            <w:tcW w:w="306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hideMark/>
          </w:tcPr>
          <w:p w14:paraId="5550912E" w14:textId="77777777" w:rsidR="004416E8" w:rsidRDefault="004416E8">
            <w:pPr>
              <w:pStyle w:val="CovFormText"/>
              <w:rPr>
                <w:rFonts w:cs="Arial"/>
                <w:sz w:val="20"/>
                <w:lang w:val="en-GB"/>
              </w:rPr>
            </w:pPr>
            <w:r>
              <w:rPr>
                <w:sz w:val="20"/>
                <w:lang w:val="en-GB"/>
              </w:rPr>
              <w:t>Rivi Thushara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hideMark/>
          </w:tcPr>
          <w:p w14:paraId="0EDE8627" w14:textId="77777777" w:rsidR="004416E8" w:rsidRDefault="004416E8">
            <w:pPr>
              <w:pStyle w:val="CovFormText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Scheduling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hideMark/>
          </w:tcPr>
          <w:p w14:paraId="09CD43FD" w14:textId="77777777" w:rsidR="004416E8" w:rsidRDefault="004416E8">
            <w:pPr>
              <w:pStyle w:val="CovFormText"/>
              <w:rPr>
                <w:rFonts w:cs="Arial"/>
                <w:sz w:val="20"/>
                <w:lang w:val="en-GB"/>
              </w:rPr>
            </w:pPr>
            <w:r>
              <w:rPr>
                <w:rStyle w:val="ui-provider"/>
                <w:rFonts w:cs="Arial"/>
                <w:sz w:val="20"/>
                <w:lang w:val="en-GB"/>
              </w:rPr>
              <w:t>rivithushara@gmail.com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B5EEC5" w14:textId="77777777" w:rsidR="004416E8" w:rsidRDefault="004416E8">
            <w:pPr>
              <w:pStyle w:val="CovFormText"/>
              <w:rPr>
                <w:rFonts w:cs="Arial"/>
                <w:sz w:val="20"/>
                <w:lang w:val="en-GB"/>
              </w:rPr>
            </w:pPr>
            <w:r>
              <w:rPr>
                <w:rStyle w:val="ui-provider"/>
                <w:rFonts w:cs="Arial"/>
                <w:sz w:val="20"/>
                <w:lang w:val="en-GB"/>
              </w:rPr>
              <w:t>+94 77 920 8997</w:t>
            </w:r>
          </w:p>
        </w:tc>
      </w:tr>
    </w:tbl>
    <w:p w14:paraId="625A7FCE" w14:textId="77777777" w:rsidR="004416E8" w:rsidRDefault="004416E8" w:rsidP="004416E8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4416E8" w14:paraId="40F58FD9" w14:textId="77777777" w:rsidTr="004416E8">
        <w:trPr>
          <w:cantSplit/>
        </w:trPr>
        <w:tc>
          <w:tcPr>
            <w:tcW w:w="1008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800000"/>
            <w:hideMark/>
          </w:tcPr>
          <w:p w14:paraId="44E5DA54" w14:textId="77777777" w:rsidR="004416E8" w:rsidRDefault="004416E8">
            <w:pPr>
              <w:pStyle w:val="Heading3"/>
              <w:rPr>
                <w:lang w:val="en-GB"/>
              </w:rPr>
            </w:pPr>
            <w:r>
              <w:rPr>
                <w:lang w:val="en-GB"/>
              </w:rPr>
              <w:t xml:space="preserve">3. Meeting </w:t>
            </w:r>
            <w:r>
              <w:rPr>
                <w:sz w:val="24"/>
                <w:lang w:val="en-GB"/>
              </w:rPr>
              <w:t>Agenda</w:t>
            </w:r>
            <w:r>
              <w:rPr>
                <w:sz w:val="22"/>
                <w:lang w:val="en-GB"/>
              </w:rPr>
              <w:t xml:space="preserve"> </w:t>
            </w:r>
          </w:p>
        </w:tc>
      </w:tr>
      <w:tr w:rsidR="004416E8" w14:paraId="33FB6CFC" w14:textId="77777777" w:rsidTr="004416E8">
        <w:trPr>
          <w:cantSplit/>
        </w:trPr>
        <w:tc>
          <w:tcPr>
            <w:tcW w:w="100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9C4EAD" w14:textId="77777777" w:rsidR="004416E8" w:rsidRDefault="004416E8" w:rsidP="004416E8">
            <w:pPr>
              <w:pStyle w:val="CovFormText"/>
              <w:keepNext/>
              <w:numPr>
                <w:ilvl w:val="0"/>
                <w:numId w:val="8"/>
              </w:numPr>
              <w:jc w:val="both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Present a summary of the previous meeting.</w:t>
            </w:r>
          </w:p>
          <w:p w14:paraId="32830A55" w14:textId="77777777" w:rsidR="004416E8" w:rsidRDefault="004416E8" w:rsidP="004416E8">
            <w:pPr>
              <w:pStyle w:val="CovFormText"/>
              <w:keepNext/>
              <w:numPr>
                <w:ilvl w:val="0"/>
                <w:numId w:val="8"/>
              </w:numPr>
              <w:jc w:val="both"/>
              <w:rPr>
                <w:sz w:val="20"/>
                <w:lang w:val="en-GB"/>
              </w:rPr>
            </w:pPr>
            <w:r>
              <w:rPr>
                <w:rFonts w:cs="Arial"/>
                <w:color w:val="000000"/>
                <w:sz w:val="20"/>
                <w:lang w:val="en-GB"/>
              </w:rPr>
              <w:t>Recap remarks from the board meeting</w:t>
            </w:r>
          </w:p>
          <w:p w14:paraId="68301D4B" w14:textId="77777777" w:rsidR="004416E8" w:rsidRDefault="004416E8" w:rsidP="004416E8">
            <w:pPr>
              <w:pStyle w:val="CovFormText"/>
              <w:numPr>
                <w:ilvl w:val="0"/>
                <w:numId w:val="8"/>
              </w:num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Discuss the project status and progress of the project </w:t>
            </w:r>
          </w:p>
          <w:p w14:paraId="126912B7" w14:textId="77777777" w:rsidR="006E6FE3" w:rsidRDefault="004416E8" w:rsidP="004416E8">
            <w:pPr>
              <w:pStyle w:val="CovFormText"/>
              <w:numPr>
                <w:ilvl w:val="0"/>
                <w:numId w:val="8"/>
              </w:num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Allocate team members to tasks that are appropriate.</w:t>
            </w:r>
          </w:p>
          <w:p w14:paraId="18E0ABDA" w14:textId="29C1FF3A" w:rsidR="004416E8" w:rsidRDefault="004416E8" w:rsidP="004416E8">
            <w:pPr>
              <w:pStyle w:val="CovFormText"/>
              <w:numPr>
                <w:ilvl w:val="0"/>
                <w:numId w:val="8"/>
              </w:numPr>
              <w:rPr>
                <w:sz w:val="20"/>
                <w:lang w:val="en-GB"/>
              </w:rPr>
            </w:pPr>
            <w:r>
              <w:rPr>
                <w:rFonts w:cs="Arial"/>
                <w:bCs/>
                <w:color w:val="000000"/>
                <w:sz w:val="20"/>
                <w:lang w:val="en-GB"/>
              </w:rPr>
              <w:t>Discuss about implementing the proposed website.</w:t>
            </w:r>
          </w:p>
          <w:p w14:paraId="7E2D895B" w14:textId="3C232050" w:rsidR="004416E8" w:rsidRDefault="004416E8" w:rsidP="004416E8">
            <w:pPr>
              <w:pStyle w:val="CovFormText"/>
              <w:numPr>
                <w:ilvl w:val="0"/>
                <w:numId w:val="8"/>
              </w:numPr>
              <w:rPr>
                <w:sz w:val="20"/>
                <w:lang w:val="en-GB"/>
              </w:rPr>
            </w:pPr>
            <w:r>
              <w:rPr>
                <w:rFonts w:cs="Arial"/>
                <w:bCs/>
                <w:color w:val="000000"/>
                <w:sz w:val="20"/>
                <w:lang w:val="en-GB"/>
              </w:rPr>
              <w:t xml:space="preserve">Discuss about </w:t>
            </w:r>
            <w:r w:rsidR="00D67A5E">
              <w:rPr>
                <w:rFonts w:cs="Arial"/>
                <w:color w:val="000000"/>
                <w:sz w:val="20"/>
              </w:rPr>
              <w:t>continuing the website implementation</w:t>
            </w:r>
            <w:r>
              <w:rPr>
                <w:rFonts w:cs="Arial"/>
                <w:bCs/>
                <w:color w:val="000000"/>
                <w:sz w:val="20"/>
                <w:lang w:val="en-GB"/>
              </w:rPr>
              <w:t>.</w:t>
            </w:r>
          </w:p>
        </w:tc>
      </w:tr>
    </w:tbl>
    <w:p w14:paraId="4F90BC03" w14:textId="77777777" w:rsidR="004416E8" w:rsidRDefault="004416E8" w:rsidP="004416E8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4416E8" w14:paraId="03182D78" w14:textId="77777777" w:rsidTr="004416E8">
        <w:trPr>
          <w:cantSplit/>
          <w:tblHeader/>
        </w:trPr>
        <w:tc>
          <w:tcPr>
            <w:tcW w:w="1008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800000"/>
            <w:hideMark/>
          </w:tcPr>
          <w:p w14:paraId="7E89AF54" w14:textId="77777777" w:rsidR="004416E8" w:rsidRDefault="004416E8">
            <w:pPr>
              <w:pStyle w:val="Heading3"/>
              <w:rPr>
                <w:lang w:val="en-GB"/>
              </w:rPr>
            </w:pPr>
            <w:r>
              <w:rPr>
                <w:lang w:val="en-GB"/>
              </w:rPr>
              <w:lastRenderedPageBreak/>
              <w:t>4. Meeting Notes, Decisions, Issues</w:t>
            </w:r>
            <w:r>
              <w:rPr>
                <w:sz w:val="22"/>
                <w:lang w:val="en-GB"/>
              </w:rPr>
              <w:t xml:space="preserve"> </w:t>
            </w:r>
          </w:p>
        </w:tc>
      </w:tr>
      <w:tr w:rsidR="004416E8" w14:paraId="7AD22E2A" w14:textId="77777777" w:rsidTr="004416E8">
        <w:trPr>
          <w:cantSplit/>
        </w:trPr>
        <w:tc>
          <w:tcPr>
            <w:tcW w:w="100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50320" w14:textId="77777777" w:rsidR="004416E8" w:rsidRDefault="004416E8">
            <w:pPr>
              <w:pStyle w:val="CovFormText"/>
              <w:keepNext/>
              <w:jc w:val="both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Meeting Notes:</w:t>
            </w:r>
          </w:p>
          <w:p w14:paraId="5C13F739" w14:textId="7D4895E4" w:rsidR="004416E8" w:rsidRPr="007F74DD" w:rsidRDefault="003700C3" w:rsidP="007F74DD">
            <w:pPr>
              <w:pStyle w:val="CovFormText"/>
              <w:keepNext/>
              <w:numPr>
                <w:ilvl w:val="0"/>
                <w:numId w:val="9"/>
              </w:numPr>
              <w:jc w:val="both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Finalize</w:t>
            </w:r>
            <w:r w:rsidR="004416E8">
              <w:rPr>
                <w:sz w:val="20"/>
                <w:lang w:val="en-GB"/>
              </w:rPr>
              <w:t xml:space="preserve"> </w:t>
            </w:r>
            <w:r>
              <w:rPr>
                <w:sz w:val="20"/>
                <w:lang w:val="en-GB"/>
              </w:rPr>
              <w:t>the front-</w:t>
            </w:r>
            <w:r w:rsidR="004416E8">
              <w:rPr>
                <w:sz w:val="20"/>
                <w:lang w:val="en-GB"/>
              </w:rPr>
              <w:t>end</w:t>
            </w:r>
            <w:r>
              <w:rPr>
                <w:sz w:val="20"/>
                <w:lang w:val="en-GB"/>
              </w:rPr>
              <w:t>.</w:t>
            </w:r>
            <w:r w:rsidR="004416E8">
              <w:rPr>
                <w:sz w:val="20"/>
                <w:lang w:val="en-GB"/>
              </w:rPr>
              <w:t xml:space="preserve"> </w:t>
            </w:r>
          </w:p>
          <w:p w14:paraId="05003EDF" w14:textId="77777777" w:rsidR="004416E8" w:rsidRDefault="004416E8">
            <w:pPr>
              <w:pStyle w:val="CovFormText"/>
              <w:keepNext/>
              <w:jc w:val="both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Decisions:</w:t>
            </w:r>
          </w:p>
          <w:p w14:paraId="05C68B40" w14:textId="77777777" w:rsidR="00416319" w:rsidRDefault="00416319" w:rsidP="004416E8">
            <w:pPr>
              <w:pStyle w:val="CovFormText"/>
              <w:keepNext/>
              <w:numPr>
                <w:ilvl w:val="0"/>
                <w:numId w:val="9"/>
              </w:numPr>
              <w:jc w:val="both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Highlight report version 2 should be finalized.</w:t>
            </w:r>
          </w:p>
          <w:p w14:paraId="028D5565" w14:textId="4390F0CD" w:rsidR="00695F66" w:rsidRDefault="00416319" w:rsidP="00695F66">
            <w:pPr>
              <w:pStyle w:val="CovFormText"/>
              <w:keepNext/>
              <w:numPr>
                <w:ilvl w:val="0"/>
                <w:numId w:val="9"/>
              </w:numPr>
              <w:jc w:val="both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W</w:t>
            </w:r>
            <w:r w:rsidRPr="00416319">
              <w:rPr>
                <w:sz w:val="20"/>
                <w:lang w:val="en-GB"/>
              </w:rPr>
              <w:t>ork package document</w:t>
            </w:r>
            <w:r>
              <w:rPr>
                <w:sz w:val="20"/>
                <w:lang w:val="en-GB"/>
              </w:rPr>
              <w:t xml:space="preserve"> should be finalized</w:t>
            </w:r>
            <w:r w:rsidR="004416E8">
              <w:rPr>
                <w:sz w:val="20"/>
                <w:lang w:val="en-GB"/>
              </w:rPr>
              <w:t>.</w:t>
            </w:r>
          </w:p>
          <w:p w14:paraId="2A72CF5A" w14:textId="541696B3" w:rsidR="00C87AA4" w:rsidRDefault="00C87AA4" w:rsidP="00695F66">
            <w:pPr>
              <w:pStyle w:val="CovFormText"/>
              <w:keepNext/>
              <w:numPr>
                <w:ilvl w:val="0"/>
                <w:numId w:val="9"/>
              </w:numPr>
              <w:jc w:val="both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Should be developed</w:t>
            </w:r>
            <w:r w:rsidR="005C73DE">
              <w:rPr>
                <w:sz w:val="20"/>
                <w:lang w:val="en-GB"/>
              </w:rPr>
              <w:t xml:space="preserve"> </w:t>
            </w:r>
            <w:r>
              <w:rPr>
                <w:sz w:val="20"/>
                <w:lang w:val="en-GB"/>
              </w:rPr>
              <w:t>the admin panel of the website.</w:t>
            </w:r>
          </w:p>
          <w:p w14:paraId="10D49FFE" w14:textId="480A8600" w:rsidR="00695F66" w:rsidRDefault="007F74DD" w:rsidP="007F74DD">
            <w:pPr>
              <w:pStyle w:val="CovFormText"/>
              <w:keepNext/>
              <w:jc w:val="both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Issues</w:t>
            </w:r>
          </w:p>
          <w:p w14:paraId="29CF7723" w14:textId="13E04299" w:rsidR="007F74DD" w:rsidRDefault="007F74DD" w:rsidP="007F74DD">
            <w:pPr>
              <w:pStyle w:val="CovFormText"/>
              <w:keepNext/>
              <w:numPr>
                <w:ilvl w:val="0"/>
                <w:numId w:val="9"/>
              </w:numPr>
              <w:jc w:val="both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Implementing </w:t>
            </w:r>
            <w:r w:rsidR="003700C3">
              <w:rPr>
                <w:sz w:val="20"/>
                <w:lang w:val="en-GB"/>
              </w:rPr>
              <w:t>chatbot</w:t>
            </w:r>
            <w:r>
              <w:rPr>
                <w:sz w:val="20"/>
                <w:lang w:val="en-GB"/>
              </w:rPr>
              <w:t xml:space="preserve"> is not started yet</w:t>
            </w:r>
          </w:p>
          <w:p w14:paraId="2EA49418" w14:textId="77777777" w:rsidR="004416E8" w:rsidRDefault="004416E8">
            <w:pPr>
              <w:pStyle w:val="CovFormText"/>
              <w:keepNext/>
              <w:ind w:left="720"/>
              <w:jc w:val="both"/>
              <w:rPr>
                <w:sz w:val="20"/>
                <w:lang w:val="en-GB"/>
              </w:rPr>
            </w:pPr>
          </w:p>
        </w:tc>
      </w:tr>
    </w:tbl>
    <w:p w14:paraId="6C41EC1A" w14:textId="77777777" w:rsidR="004416E8" w:rsidRDefault="004416E8" w:rsidP="004416E8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64"/>
        <w:gridCol w:w="2096"/>
        <w:gridCol w:w="1620"/>
      </w:tblGrid>
      <w:tr w:rsidR="004416E8" w14:paraId="3167AD80" w14:textId="77777777" w:rsidTr="004416E8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800000"/>
            <w:hideMark/>
          </w:tcPr>
          <w:p w14:paraId="380BA28C" w14:textId="77777777" w:rsidR="004416E8" w:rsidRDefault="004416E8">
            <w:pPr>
              <w:pStyle w:val="Heading3"/>
              <w:keepLines/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5. </w:t>
            </w:r>
            <w:r>
              <w:rPr>
                <w:sz w:val="24"/>
                <w:lang w:val="en-GB"/>
              </w:rPr>
              <w:t>Action Items</w:t>
            </w:r>
            <w:r>
              <w:rPr>
                <w:sz w:val="22"/>
                <w:lang w:val="en-GB"/>
              </w:rPr>
              <w:t xml:space="preserve"> </w:t>
            </w:r>
            <w:r>
              <w:rPr>
                <w:b w:val="0"/>
                <w:i/>
                <w:sz w:val="18"/>
                <w:lang w:val="en-GB"/>
              </w:rPr>
              <w:t>(add rows as necessary)</w:t>
            </w:r>
          </w:p>
        </w:tc>
      </w:tr>
      <w:tr w:rsidR="004416E8" w14:paraId="3B195DCD" w14:textId="77777777" w:rsidTr="004416E8">
        <w:trPr>
          <w:cantSplit/>
        </w:trPr>
        <w:tc>
          <w:tcPr>
            <w:tcW w:w="6364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pct12" w:color="auto" w:fill="FFFFFF"/>
            <w:hideMark/>
          </w:tcPr>
          <w:p w14:paraId="7177DCC4" w14:textId="77777777" w:rsidR="004416E8" w:rsidRDefault="004416E8">
            <w:pPr>
              <w:pStyle w:val="CovFormText"/>
              <w:keepNext/>
              <w:keepLines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Action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pct12" w:color="auto" w:fill="FFFFFF"/>
            <w:hideMark/>
          </w:tcPr>
          <w:p w14:paraId="1E5D402B" w14:textId="77777777" w:rsidR="004416E8" w:rsidRDefault="004416E8">
            <w:pPr>
              <w:pStyle w:val="CovFormText"/>
              <w:keepNext/>
              <w:keepLines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Assigned to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pct12" w:color="auto" w:fill="FFFFFF"/>
            <w:hideMark/>
          </w:tcPr>
          <w:p w14:paraId="7A7379EC" w14:textId="77777777" w:rsidR="004416E8" w:rsidRDefault="004416E8">
            <w:pPr>
              <w:pStyle w:val="CovFormText"/>
              <w:keepNext/>
              <w:keepLines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Due Date</w:t>
            </w:r>
          </w:p>
        </w:tc>
      </w:tr>
      <w:tr w:rsidR="00672955" w14:paraId="27799137" w14:textId="77777777" w:rsidTr="004416E8">
        <w:trPr>
          <w:cantSplit/>
        </w:trPr>
        <w:tc>
          <w:tcPr>
            <w:tcW w:w="636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730601B" w14:textId="77777777" w:rsidR="00672955" w:rsidRDefault="00672955" w:rsidP="00672955">
            <w:pPr>
              <w:pStyle w:val="CovFormText"/>
              <w:keepNext/>
              <w:keepLines/>
              <w:rPr>
                <w:sz w:val="20"/>
                <w:lang w:val="en-GB"/>
              </w:rPr>
            </w:pPr>
            <w:r>
              <w:rPr>
                <w:rFonts w:cs="Arial"/>
                <w:color w:val="000000"/>
                <w:sz w:val="20"/>
                <w:lang w:val="en-GB"/>
              </w:rPr>
              <w:t>Assign tasks to each member for the following week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5E3D574" w14:textId="77777777" w:rsidR="00672955" w:rsidRDefault="00672955" w:rsidP="00672955">
            <w:pPr>
              <w:pStyle w:val="CovFormText"/>
              <w:keepNext/>
              <w:keepLines/>
              <w:rPr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Project Manager</w:t>
            </w:r>
          </w:p>
        </w:tc>
        <w:sdt>
          <w:sdtPr>
            <w:rPr>
              <w:iCs/>
              <w:sz w:val="20"/>
              <w:lang w:val="en-GB"/>
            </w:rPr>
            <w:id w:val="1094207272"/>
            <w:placeholder>
              <w:docPart w:val="3EC32C11ADD94624807CDFBFE364DD8B"/>
            </w:placeholder>
            <w:date w:fullDate="2023-03-10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single" w:sz="6" w:space="0" w:color="auto"/>
                </w:tcBorders>
                <w:hideMark/>
              </w:tcPr>
              <w:p w14:paraId="4080C7B0" w14:textId="49D8ED6D" w:rsidR="00672955" w:rsidRDefault="00672955" w:rsidP="00672955">
                <w:pPr>
                  <w:pStyle w:val="CovFormText"/>
                  <w:keepNext/>
                  <w:keepLines/>
                  <w:rPr>
                    <w:iCs/>
                    <w:sz w:val="20"/>
                    <w:lang w:val="en-GB"/>
                  </w:rPr>
                </w:pPr>
                <w:r w:rsidRPr="008278EC">
                  <w:rPr>
                    <w:iCs/>
                    <w:sz w:val="20"/>
                    <w:lang w:val="en-GB"/>
                  </w:rPr>
                  <w:t>3/10/2023</w:t>
                </w:r>
              </w:p>
            </w:tc>
          </w:sdtContent>
        </w:sdt>
      </w:tr>
      <w:tr w:rsidR="00672955" w14:paraId="2FA44D4A" w14:textId="77777777" w:rsidTr="004416E8">
        <w:trPr>
          <w:cantSplit/>
        </w:trPr>
        <w:tc>
          <w:tcPr>
            <w:tcW w:w="636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DC4C27E" w14:textId="77777777" w:rsidR="00672955" w:rsidRDefault="00672955" w:rsidP="00672955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  <w:lang w:val="en-GB"/>
              </w:rPr>
            </w:pPr>
            <w:r>
              <w:rPr>
                <w:rFonts w:cs="Arial"/>
                <w:color w:val="000000"/>
                <w:sz w:val="20"/>
                <w:lang w:val="en-GB"/>
              </w:rPr>
              <w:t>Analyze the following week’s documents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06661F9" w14:textId="77777777" w:rsidR="00672955" w:rsidRDefault="00672955" w:rsidP="00672955">
            <w:pPr>
              <w:pStyle w:val="CovFormText"/>
              <w:keepNext/>
              <w:keepLines/>
              <w:rPr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Project Manager, Scheduling Manager</w:t>
            </w:r>
            <w:r>
              <w:rPr>
                <w:sz w:val="20"/>
                <w:lang w:val="en-GB"/>
              </w:rPr>
              <w:t xml:space="preserve">, </w:t>
            </w:r>
            <w:r>
              <w:rPr>
                <w:rFonts w:cs="Arial"/>
                <w:sz w:val="20"/>
                <w:lang w:val="en-GB"/>
              </w:rPr>
              <w:t>Start-up Manager</w:t>
            </w:r>
            <w:r>
              <w:rPr>
                <w:sz w:val="20"/>
                <w:lang w:val="en-GB"/>
              </w:rPr>
              <w:t xml:space="preserve">, </w:t>
            </w:r>
            <w:r>
              <w:rPr>
                <w:rFonts w:cs="Arial"/>
                <w:sz w:val="20"/>
                <w:lang w:val="en-GB"/>
              </w:rPr>
              <w:t>Quality Manager, Risk Manager</w:t>
            </w:r>
          </w:p>
        </w:tc>
        <w:sdt>
          <w:sdtPr>
            <w:rPr>
              <w:iCs/>
              <w:sz w:val="20"/>
              <w:lang w:val="en-GB"/>
            </w:rPr>
            <w:id w:val="1354313026"/>
            <w:placeholder>
              <w:docPart w:val="EA5E4F4DB80748DDA1D31D532CF8250C"/>
            </w:placeholder>
            <w:date w:fullDate="2023-03-10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single" w:sz="6" w:space="0" w:color="auto"/>
                </w:tcBorders>
                <w:hideMark/>
              </w:tcPr>
              <w:p w14:paraId="72C94D38" w14:textId="4FA50D4A" w:rsidR="00672955" w:rsidRDefault="00672955" w:rsidP="00672955">
                <w:pPr>
                  <w:pStyle w:val="CovFormText"/>
                  <w:keepNext/>
                  <w:keepLines/>
                  <w:rPr>
                    <w:iCs/>
                    <w:sz w:val="20"/>
                    <w:lang w:val="en-GB"/>
                  </w:rPr>
                </w:pPr>
                <w:r w:rsidRPr="008278EC">
                  <w:rPr>
                    <w:iCs/>
                    <w:sz w:val="20"/>
                    <w:lang w:val="en-GB"/>
                  </w:rPr>
                  <w:t>3/10/2023</w:t>
                </w:r>
              </w:p>
            </w:tc>
          </w:sdtContent>
        </w:sdt>
      </w:tr>
      <w:tr w:rsidR="00672955" w14:paraId="2FA5D945" w14:textId="77777777" w:rsidTr="004416E8">
        <w:trPr>
          <w:cantSplit/>
        </w:trPr>
        <w:tc>
          <w:tcPr>
            <w:tcW w:w="636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14:paraId="12EBC7A4" w14:textId="2032481B" w:rsidR="00672955" w:rsidRDefault="00C72265" w:rsidP="00672955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  <w:lang w:val="en-GB"/>
              </w:rPr>
            </w:pPr>
            <w:r>
              <w:rPr>
                <w:rFonts w:cs="Arial"/>
                <w:color w:val="000000"/>
                <w:sz w:val="20"/>
                <w:lang w:val="en-GB"/>
              </w:rPr>
              <w:t xml:space="preserve">Finalize the </w:t>
            </w:r>
            <w:r w:rsidR="00672955">
              <w:rPr>
                <w:rFonts w:cs="Arial"/>
                <w:color w:val="000000"/>
                <w:sz w:val="20"/>
                <w:lang w:val="en-GB"/>
              </w:rPr>
              <w:t>f</w:t>
            </w:r>
            <w:r w:rsidR="00672955" w:rsidRPr="00C473F9">
              <w:rPr>
                <w:rFonts w:cs="Arial"/>
                <w:color w:val="000000"/>
                <w:sz w:val="20"/>
                <w:lang w:val="en-GB"/>
              </w:rPr>
              <w:t>ront</w:t>
            </w:r>
            <w:r w:rsidR="00672955">
              <w:rPr>
                <w:rFonts w:cs="Arial"/>
                <w:color w:val="000000"/>
                <w:sz w:val="20"/>
                <w:lang w:val="en-GB"/>
              </w:rPr>
              <w:t>-e</w:t>
            </w:r>
            <w:r w:rsidR="00672955" w:rsidRPr="00C473F9">
              <w:rPr>
                <w:rFonts w:cs="Arial"/>
                <w:color w:val="000000"/>
                <w:sz w:val="20"/>
                <w:lang w:val="en-GB"/>
              </w:rPr>
              <w:t>nd</w:t>
            </w:r>
            <w:r>
              <w:rPr>
                <w:rFonts w:cs="Arial"/>
                <w:color w:val="000000"/>
                <w:sz w:val="20"/>
                <w:lang w:val="en-GB"/>
              </w:rPr>
              <w:t>.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568D08" w14:textId="7E4F448A" w:rsidR="00672955" w:rsidRDefault="00672955" w:rsidP="00672955">
            <w:pPr>
              <w:pStyle w:val="CovFormText"/>
              <w:keepNext/>
              <w:keepLines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Project Manager, Scheduling Manager</w:t>
            </w:r>
            <w:r>
              <w:rPr>
                <w:sz w:val="20"/>
                <w:lang w:val="en-GB"/>
              </w:rPr>
              <w:t xml:space="preserve">, </w:t>
            </w:r>
            <w:r>
              <w:rPr>
                <w:rFonts w:cs="Arial"/>
                <w:sz w:val="20"/>
                <w:lang w:val="en-GB"/>
              </w:rPr>
              <w:t>Start-up Manager</w:t>
            </w:r>
            <w:r>
              <w:rPr>
                <w:sz w:val="20"/>
                <w:lang w:val="en-GB"/>
              </w:rPr>
              <w:t xml:space="preserve">, </w:t>
            </w:r>
            <w:r>
              <w:rPr>
                <w:rFonts w:cs="Arial"/>
                <w:sz w:val="20"/>
                <w:lang w:val="en-GB"/>
              </w:rPr>
              <w:t>Quality Manager, Risk Manager</w:t>
            </w:r>
          </w:p>
        </w:tc>
        <w:sdt>
          <w:sdtPr>
            <w:rPr>
              <w:iCs/>
              <w:sz w:val="20"/>
              <w:lang w:val="en-GB"/>
            </w:rPr>
            <w:id w:val="-1598473422"/>
            <w:placeholder>
              <w:docPart w:val="95E846D72081456F98FE71DC5E862D90"/>
            </w:placeholder>
            <w:date w:fullDate="2023-03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single" w:sz="6" w:space="0" w:color="auto"/>
                </w:tcBorders>
              </w:tcPr>
              <w:p w14:paraId="656D5D6C" w14:textId="6AF9EF0D" w:rsidR="00672955" w:rsidRDefault="00672955" w:rsidP="00672955">
                <w:pPr>
                  <w:pStyle w:val="CovFormText"/>
                  <w:keepNext/>
                  <w:keepLines/>
                  <w:rPr>
                    <w:iCs/>
                    <w:sz w:val="20"/>
                    <w:lang w:val="en-GB"/>
                  </w:rPr>
                </w:pPr>
                <w:r w:rsidRPr="008278EC">
                  <w:rPr>
                    <w:iCs/>
                    <w:sz w:val="20"/>
                    <w:lang w:val="en-GB"/>
                  </w:rPr>
                  <w:t>3/1</w:t>
                </w:r>
                <w:r w:rsidR="0047044B">
                  <w:rPr>
                    <w:iCs/>
                    <w:sz w:val="20"/>
                    <w:lang w:val="en-GB"/>
                  </w:rPr>
                  <w:t>7</w:t>
                </w:r>
                <w:r w:rsidRPr="008278EC">
                  <w:rPr>
                    <w:iCs/>
                    <w:sz w:val="20"/>
                    <w:lang w:val="en-GB"/>
                  </w:rPr>
                  <w:t>/2023</w:t>
                </w:r>
              </w:p>
            </w:tc>
          </w:sdtContent>
        </w:sdt>
      </w:tr>
      <w:tr w:rsidR="00034121" w14:paraId="198D99DB" w14:textId="77777777" w:rsidTr="004416E8">
        <w:trPr>
          <w:cantSplit/>
        </w:trPr>
        <w:tc>
          <w:tcPr>
            <w:tcW w:w="636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D35DFFB" w14:textId="77777777" w:rsidR="00034121" w:rsidRDefault="00034121" w:rsidP="00034121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  <w:lang w:val="en-GB"/>
              </w:rPr>
            </w:pPr>
            <w:r>
              <w:rPr>
                <w:rFonts w:cs="Arial"/>
                <w:color w:val="000000"/>
                <w:sz w:val="20"/>
                <w:lang w:val="en-GB"/>
              </w:rPr>
              <w:t>Implement the back-end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26DE80B1" w14:textId="77777777" w:rsidR="00034121" w:rsidRDefault="00034121" w:rsidP="00034121">
            <w:pPr>
              <w:pStyle w:val="CovFormText"/>
              <w:keepNext/>
              <w:keepLines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Project Manager, Scheduling Manager</w:t>
            </w:r>
            <w:r>
              <w:rPr>
                <w:sz w:val="20"/>
                <w:lang w:val="en-GB"/>
              </w:rPr>
              <w:t xml:space="preserve">, </w:t>
            </w:r>
            <w:r>
              <w:rPr>
                <w:rFonts w:cs="Arial"/>
                <w:sz w:val="20"/>
                <w:lang w:val="en-GB"/>
              </w:rPr>
              <w:t>Start-up Manager</w:t>
            </w:r>
            <w:r>
              <w:rPr>
                <w:sz w:val="20"/>
                <w:lang w:val="en-GB"/>
              </w:rPr>
              <w:t xml:space="preserve">, </w:t>
            </w:r>
            <w:r>
              <w:rPr>
                <w:rFonts w:cs="Arial"/>
                <w:sz w:val="20"/>
                <w:lang w:val="en-GB"/>
              </w:rPr>
              <w:t>Quality Manager, Risk Manager</w:t>
            </w:r>
          </w:p>
        </w:tc>
        <w:sdt>
          <w:sdtPr>
            <w:rPr>
              <w:iCs/>
              <w:sz w:val="20"/>
              <w:lang w:val="en-GB"/>
            </w:rPr>
            <w:id w:val="2129190989"/>
            <w:placeholder>
              <w:docPart w:val="31BE7C9EEAD54FEBA75D148637E8C578"/>
            </w:placeholder>
            <w:date w:fullDate="2023-03-2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single" w:sz="6" w:space="0" w:color="auto"/>
                </w:tcBorders>
                <w:hideMark/>
              </w:tcPr>
              <w:p w14:paraId="40FBDE57" w14:textId="36EEE32A" w:rsidR="00034121" w:rsidRDefault="00034121" w:rsidP="00034121">
                <w:pPr>
                  <w:pStyle w:val="CovFormText"/>
                  <w:keepNext/>
                  <w:keepLines/>
                  <w:rPr>
                    <w:iCs/>
                    <w:sz w:val="20"/>
                    <w:lang w:val="en-GB"/>
                  </w:rPr>
                </w:pPr>
                <w:r w:rsidRPr="008278EC">
                  <w:rPr>
                    <w:iCs/>
                    <w:sz w:val="20"/>
                    <w:lang w:val="en-GB"/>
                  </w:rPr>
                  <w:t>3/</w:t>
                </w:r>
                <w:r w:rsidR="00B837F4">
                  <w:rPr>
                    <w:iCs/>
                    <w:sz w:val="20"/>
                    <w:lang w:val="en-GB"/>
                  </w:rPr>
                  <w:t>2</w:t>
                </w:r>
                <w:r>
                  <w:rPr>
                    <w:iCs/>
                    <w:sz w:val="20"/>
                    <w:lang w:val="en-GB"/>
                  </w:rPr>
                  <w:t>3</w:t>
                </w:r>
                <w:r w:rsidRPr="008278EC">
                  <w:rPr>
                    <w:iCs/>
                    <w:sz w:val="20"/>
                    <w:lang w:val="en-GB"/>
                  </w:rPr>
                  <w:t>/2023</w:t>
                </w:r>
              </w:p>
            </w:tc>
          </w:sdtContent>
        </w:sdt>
      </w:tr>
      <w:tr w:rsidR="00C67B41" w14:paraId="39D0900B" w14:textId="77777777" w:rsidTr="004416E8">
        <w:trPr>
          <w:cantSplit/>
        </w:trPr>
        <w:tc>
          <w:tcPr>
            <w:tcW w:w="636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14:paraId="3606A738" w14:textId="421173B9" w:rsidR="00C67B41" w:rsidRDefault="00C67B41" w:rsidP="00C67B41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  <w:lang w:val="en-GB"/>
              </w:rPr>
            </w:pPr>
            <w:r w:rsidRPr="00C6586D">
              <w:rPr>
                <w:sz w:val="20"/>
                <w:szCs w:val="22"/>
              </w:rPr>
              <w:t>Develope Admin panel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49CEF5" w14:textId="7B74B026" w:rsidR="00C67B41" w:rsidRDefault="00C67B41" w:rsidP="00C67B41">
            <w:pPr>
              <w:pStyle w:val="CovFormText"/>
              <w:keepNext/>
              <w:keepLines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Project Manager, Scheduling Manager</w:t>
            </w:r>
            <w:r>
              <w:rPr>
                <w:sz w:val="20"/>
                <w:lang w:val="en-GB"/>
              </w:rPr>
              <w:t xml:space="preserve">, </w:t>
            </w:r>
            <w:r>
              <w:rPr>
                <w:rFonts w:cs="Arial"/>
                <w:sz w:val="20"/>
                <w:lang w:val="en-GB"/>
              </w:rPr>
              <w:t>Start-up Manager</w:t>
            </w:r>
            <w:r>
              <w:rPr>
                <w:sz w:val="20"/>
                <w:lang w:val="en-GB"/>
              </w:rPr>
              <w:t xml:space="preserve">, </w:t>
            </w:r>
            <w:r>
              <w:rPr>
                <w:rFonts w:cs="Arial"/>
                <w:sz w:val="20"/>
                <w:lang w:val="en-GB"/>
              </w:rPr>
              <w:t>Quality Manager, Risk Manager</w:t>
            </w:r>
          </w:p>
        </w:tc>
        <w:sdt>
          <w:sdtPr>
            <w:rPr>
              <w:iCs/>
              <w:sz w:val="20"/>
              <w:lang w:val="en-GB"/>
            </w:rPr>
            <w:id w:val="-894973251"/>
            <w:placeholder>
              <w:docPart w:val="EC4E1A3603E04ED6BF5DC2E51BC2C8A6"/>
            </w:placeholder>
            <w:date w:fullDate="2023-03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single" w:sz="6" w:space="0" w:color="auto"/>
                </w:tcBorders>
              </w:tcPr>
              <w:p w14:paraId="02956F04" w14:textId="356D0C6C" w:rsidR="00C67B41" w:rsidRPr="008278EC" w:rsidRDefault="00C67B41" w:rsidP="00C67B41">
                <w:pPr>
                  <w:pStyle w:val="CovFormText"/>
                  <w:keepNext/>
                  <w:keepLines/>
                  <w:rPr>
                    <w:iCs/>
                    <w:sz w:val="20"/>
                    <w:lang w:val="en-GB"/>
                  </w:rPr>
                </w:pPr>
                <w:r w:rsidRPr="008278EC">
                  <w:rPr>
                    <w:iCs/>
                    <w:sz w:val="20"/>
                    <w:lang w:val="en-GB"/>
                  </w:rPr>
                  <w:t>3/1</w:t>
                </w:r>
                <w:r>
                  <w:rPr>
                    <w:iCs/>
                    <w:sz w:val="20"/>
                    <w:lang w:val="en-GB"/>
                  </w:rPr>
                  <w:t>7</w:t>
                </w:r>
                <w:r w:rsidRPr="008278EC">
                  <w:rPr>
                    <w:iCs/>
                    <w:sz w:val="20"/>
                    <w:lang w:val="en-GB"/>
                  </w:rPr>
                  <w:t>/2023</w:t>
                </w:r>
              </w:p>
            </w:tc>
          </w:sdtContent>
        </w:sdt>
      </w:tr>
      <w:tr w:rsidR="00C67B41" w14:paraId="552768A8" w14:textId="77777777" w:rsidTr="004416E8">
        <w:trPr>
          <w:cantSplit/>
        </w:trPr>
        <w:tc>
          <w:tcPr>
            <w:tcW w:w="636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14:paraId="0050E35E" w14:textId="0A70F564" w:rsidR="00C67B41" w:rsidRDefault="00C67B41" w:rsidP="00C67B41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  <w:lang w:val="en-GB"/>
              </w:rPr>
            </w:pPr>
            <w:r w:rsidRPr="00A242F5">
              <w:rPr>
                <w:rFonts w:cs="Arial"/>
                <w:color w:val="000000"/>
                <w:sz w:val="20"/>
                <w:lang w:val="en-GB"/>
              </w:rPr>
              <w:t>Complet</w:t>
            </w:r>
            <w:r>
              <w:rPr>
                <w:rFonts w:cs="Arial"/>
                <w:color w:val="000000"/>
                <w:sz w:val="20"/>
                <w:lang w:val="en-GB"/>
              </w:rPr>
              <w:t>e</w:t>
            </w:r>
            <w:r w:rsidRPr="00A242F5">
              <w:rPr>
                <w:rFonts w:cs="Arial"/>
                <w:color w:val="000000"/>
                <w:sz w:val="20"/>
                <w:lang w:val="en-GB"/>
              </w:rPr>
              <w:t xml:space="preserve"> work package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2F2D98" w14:textId="77F8D7D6" w:rsidR="00C67B41" w:rsidRDefault="00C67B41" w:rsidP="00C67B41">
            <w:pPr>
              <w:pStyle w:val="CovFormText"/>
              <w:keepNext/>
              <w:keepLines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Project Manager, Scheduling Manager</w:t>
            </w:r>
            <w:r>
              <w:rPr>
                <w:sz w:val="20"/>
                <w:lang w:val="en-GB"/>
              </w:rPr>
              <w:t xml:space="preserve">, </w:t>
            </w:r>
            <w:r>
              <w:rPr>
                <w:rFonts w:cs="Arial"/>
                <w:sz w:val="20"/>
                <w:lang w:val="en-GB"/>
              </w:rPr>
              <w:t>Start-up Manager</w:t>
            </w:r>
            <w:r>
              <w:rPr>
                <w:sz w:val="20"/>
                <w:lang w:val="en-GB"/>
              </w:rPr>
              <w:t xml:space="preserve">, </w:t>
            </w:r>
            <w:r>
              <w:rPr>
                <w:rFonts w:cs="Arial"/>
                <w:sz w:val="20"/>
                <w:lang w:val="en-GB"/>
              </w:rPr>
              <w:t>Quality Manager, Risk Manager</w:t>
            </w:r>
          </w:p>
        </w:tc>
        <w:sdt>
          <w:sdtPr>
            <w:rPr>
              <w:iCs/>
              <w:sz w:val="20"/>
              <w:lang w:val="en-GB"/>
            </w:rPr>
            <w:id w:val="100078811"/>
            <w:placeholder>
              <w:docPart w:val="79647871FF784D14BEEB22B1B301508A"/>
            </w:placeholder>
            <w:date w:fullDate="2023-03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single" w:sz="6" w:space="0" w:color="auto"/>
                </w:tcBorders>
              </w:tcPr>
              <w:p w14:paraId="3EF4ECA6" w14:textId="293F81D5" w:rsidR="00C67B41" w:rsidRPr="008278EC" w:rsidRDefault="00C67B41" w:rsidP="00C67B41">
                <w:pPr>
                  <w:pStyle w:val="CovFormText"/>
                  <w:keepNext/>
                  <w:keepLines/>
                  <w:rPr>
                    <w:iCs/>
                    <w:sz w:val="20"/>
                    <w:lang w:val="en-GB"/>
                  </w:rPr>
                </w:pPr>
                <w:r w:rsidRPr="008278EC">
                  <w:rPr>
                    <w:iCs/>
                    <w:sz w:val="20"/>
                    <w:lang w:val="en-GB"/>
                  </w:rPr>
                  <w:t>3/1</w:t>
                </w:r>
                <w:r>
                  <w:rPr>
                    <w:iCs/>
                    <w:sz w:val="20"/>
                    <w:lang w:val="en-GB"/>
                  </w:rPr>
                  <w:t>7</w:t>
                </w:r>
                <w:r w:rsidRPr="008278EC">
                  <w:rPr>
                    <w:iCs/>
                    <w:sz w:val="20"/>
                    <w:lang w:val="en-GB"/>
                  </w:rPr>
                  <w:t>/2023</w:t>
                </w:r>
              </w:p>
            </w:tc>
          </w:sdtContent>
        </w:sdt>
      </w:tr>
      <w:tr w:rsidR="00C67B41" w14:paraId="3C1CB35C" w14:textId="77777777" w:rsidTr="004416E8">
        <w:trPr>
          <w:cantSplit/>
        </w:trPr>
        <w:tc>
          <w:tcPr>
            <w:tcW w:w="636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14:paraId="2C1D377D" w14:textId="111B7401" w:rsidR="00C67B41" w:rsidRDefault="00C67B41" w:rsidP="00C67B41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  <w:lang w:val="en-GB"/>
              </w:rPr>
            </w:pPr>
            <w:r w:rsidRPr="00A242F5">
              <w:rPr>
                <w:rFonts w:cs="Arial"/>
                <w:color w:val="000000"/>
                <w:sz w:val="20"/>
                <w:lang w:val="en-GB"/>
              </w:rPr>
              <w:t>Complet</w:t>
            </w:r>
            <w:r>
              <w:rPr>
                <w:rFonts w:cs="Arial"/>
                <w:color w:val="000000"/>
                <w:sz w:val="20"/>
                <w:lang w:val="en-GB"/>
              </w:rPr>
              <w:t>e</w:t>
            </w:r>
            <w:r w:rsidRPr="00A242F5">
              <w:rPr>
                <w:rFonts w:cs="Arial"/>
                <w:color w:val="000000"/>
                <w:sz w:val="20"/>
                <w:lang w:val="en-GB"/>
              </w:rPr>
              <w:t xml:space="preserve"> </w:t>
            </w:r>
            <w:r w:rsidRPr="009568AE">
              <w:rPr>
                <w:rFonts w:cs="Arial"/>
                <w:color w:val="000000"/>
                <w:sz w:val="20"/>
                <w:lang w:val="en-GB"/>
              </w:rPr>
              <w:t>highlight report virsion 2.0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E67619" w14:textId="702AF2DD" w:rsidR="00C67B41" w:rsidRDefault="00C67B41" w:rsidP="00C67B41">
            <w:pPr>
              <w:pStyle w:val="CovFormText"/>
              <w:keepNext/>
              <w:keepLines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Project Manager, Scheduling Manager</w:t>
            </w:r>
            <w:r>
              <w:rPr>
                <w:sz w:val="20"/>
                <w:lang w:val="en-GB"/>
              </w:rPr>
              <w:t xml:space="preserve">, </w:t>
            </w:r>
            <w:r>
              <w:rPr>
                <w:rFonts w:cs="Arial"/>
                <w:sz w:val="20"/>
                <w:lang w:val="en-GB"/>
              </w:rPr>
              <w:t>Start-up Manager</w:t>
            </w:r>
            <w:r>
              <w:rPr>
                <w:sz w:val="20"/>
                <w:lang w:val="en-GB"/>
              </w:rPr>
              <w:t xml:space="preserve">, </w:t>
            </w:r>
            <w:r>
              <w:rPr>
                <w:rFonts w:cs="Arial"/>
                <w:sz w:val="20"/>
                <w:lang w:val="en-GB"/>
              </w:rPr>
              <w:t>Quality Manager, Risk Manager</w:t>
            </w:r>
          </w:p>
        </w:tc>
        <w:sdt>
          <w:sdtPr>
            <w:rPr>
              <w:iCs/>
              <w:sz w:val="20"/>
              <w:lang w:val="en-GB"/>
            </w:rPr>
            <w:id w:val="950365284"/>
            <w:placeholder>
              <w:docPart w:val="9B162BA1A369491C85411D78A5417D24"/>
            </w:placeholder>
            <w:date w:fullDate="2023-03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single" w:sz="6" w:space="0" w:color="auto"/>
                </w:tcBorders>
              </w:tcPr>
              <w:p w14:paraId="5F4D860E" w14:textId="43396120" w:rsidR="00C67B41" w:rsidRPr="008278EC" w:rsidRDefault="00C67B41" w:rsidP="00C67B41">
                <w:pPr>
                  <w:pStyle w:val="CovFormText"/>
                  <w:keepNext/>
                  <w:keepLines/>
                  <w:rPr>
                    <w:iCs/>
                    <w:sz w:val="20"/>
                    <w:lang w:val="en-GB"/>
                  </w:rPr>
                </w:pPr>
                <w:r w:rsidRPr="008278EC">
                  <w:rPr>
                    <w:iCs/>
                    <w:sz w:val="20"/>
                    <w:lang w:val="en-GB"/>
                  </w:rPr>
                  <w:t>3/1</w:t>
                </w:r>
                <w:r>
                  <w:rPr>
                    <w:iCs/>
                    <w:sz w:val="20"/>
                    <w:lang w:val="en-GB"/>
                  </w:rPr>
                  <w:t>7</w:t>
                </w:r>
                <w:r w:rsidRPr="008278EC">
                  <w:rPr>
                    <w:iCs/>
                    <w:sz w:val="20"/>
                    <w:lang w:val="en-GB"/>
                  </w:rPr>
                  <w:t>/2023</w:t>
                </w:r>
              </w:p>
            </w:tc>
          </w:sdtContent>
        </w:sdt>
      </w:tr>
      <w:tr w:rsidR="00042B66" w14:paraId="4F8FA8E5" w14:textId="77777777" w:rsidTr="004416E8">
        <w:trPr>
          <w:cantSplit/>
        </w:trPr>
        <w:tc>
          <w:tcPr>
            <w:tcW w:w="636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464C4EA" w14:textId="63009F22" w:rsidR="00042B66" w:rsidRDefault="00042B66" w:rsidP="00042B66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  <w:lang w:val="en-GB"/>
              </w:rPr>
            </w:pPr>
            <w:r>
              <w:rPr>
                <w:rFonts w:cs="Arial"/>
                <w:color w:val="000000"/>
                <w:sz w:val="20"/>
                <w:lang w:val="en-GB"/>
              </w:rPr>
              <w:t xml:space="preserve">Finalize </w:t>
            </w:r>
            <w:r w:rsidRPr="00BD4B4E">
              <w:rPr>
                <w:rFonts w:cs="Arial"/>
                <w:color w:val="000000"/>
                <w:sz w:val="20"/>
                <w:lang w:val="en-GB"/>
              </w:rPr>
              <w:t>Daily Log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8E301A1" w14:textId="77777777" w:rsidR="00042B66" w:rsidRDefault="00042B66" w:rsidP="00042B66">
            <w:pPr>
              <w:pStyle w:val="CovFormText"/>
              <w:keepNext/>
              <w:keepLines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Project Manager</w:t>
            </w:r>
          </w:p>
        </w:tc>
        <w:sdt>
          <w:sdtPr>
            <w:rPr>
              <w:iCs/>
              <w:sz w:val="20"/>
              <w:lang w:val="en-GB"/>
            </w:rPr>
            <w:id w:val="-1603325082"/>
            <w:placeholder>
              <w:docPart w:val="262A4E67A13C49808A62ACF874726EDC"/>
            </w:placeholder>
            <w:date w:fullDate="2023-03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single" w:sz="6" w:space="0" w:color="auto"/>
                </w:tcBorders>
                <w:hideMark/>
              </w:tcPr>
              <w:p w14:paraId="57C22EF1" w14:textId="08A86FAD" w:rsidR="00042B66" w:rsidRDefault="00042B66" w:rsidP="00042B66">
                <w:pPr>
                  <w:pStyle w:val="CovFormText"/>
                  <w:keepNext/>
                  <w:keepLines/>
                  <w:rPr>
                    <w:iCs/>
                    <w:sz w:val="20"/>
                    <w:lang w:val="en-GB"/>
                  </w:rPr>
                </w:pPr>
                <w:r w:rsidRPr="008278EC">
                  <w:rPr>
                    <w:iCs/>
                    <w:sz w:val="20"/>
                    <w:lang w:val="en-GB"/>
                  </w:rPr>
                  <w:t>3/1</w:t>
                </w:r>
                <w:r>
                  <w:rPr>
                    <w:iCs/>
                    <w:sz w:val="20"/>
                    <w:lang w:val="en-GB"/>
                  </w:rPr>
                  <w:t>7</w:t>
                </w:r>
                <w:r w:rsidRPr="008278EC">
                  <w:rPr>
                    <w:iCs/>
                    <w:sz w:val="20"/>
                    <w:lang w:val="en-GB"/>
                  </w:rPr>
                  <w:t>/2023</w:t>
                </w:r>
              </w:p>
            </w:tc>
          </w:sdtContent>
        </w:sdt>
      </w:tr>
      <w:tr w:rsidR="00042B66" w14:paraId="0AD09D59" w14:textId="77777777" w:rsidTr="004416E8">
        <w:trPr>
          <w:cantSplit/>
        </w:trPr>
        <w:tc>
          <w:tcPr>
            <w:tcW w:w="636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7A24959" w14:textId="37C28D90" w:rsidR="00042B66" w:rsidRDefault="00042B66" w:rsidP="00042B66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  <w:lang w:val="en-GB"/>
              </w:rPr>
            </w:pPr>
            <w:r>
              <w:rPr>
                <w:rFonts w:cs="Arial"/>
                <w:color w:val="000000"/>
                <w:sz w:val="20"/>
                <w:lang w:val="en-GB"/>
              </w:rPr>
              <w:t xml:space="preserve">Update The Risk Log 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7E4BB63" w14:textId="77777777" w:rsidR="00042B66" w:rsidRDefault="00042B66" w:rsidP="00042B66">
            <w:pPr>
              <w:pStyle w:val="CovFormText"/>
              <w:keepNext/>
              <w:keepLines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Risk Manager</w:t>
            </w:r>
          </w:p>
        </w:tc>
        <w:sdt>
          <w:sdtPr>
            <w:rPr>
              <w:iCs/>
              <w:sz w:val="20"/>
              <w:lang w:val="en-GB"/>
            </w:rPr>
            <w:id w:val="504556157"/>
            <w:placeholder>
              <w:docPart w:val="6DEBD2BDF3884E0DB96265DCD28421CE"/>
            </w:placeholder>
            <w:date w:fullDate="2023-03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single" w:sz="6" w:space="0" w:color="auto"/>
                </w:tcBorders>
                <w:hideMark/>
              </w:tcPr>
              <w:p w14:paraId="4CF5BFEC" w14:textId="0B5EC298" w:rsidR="00042B66" w:rsidRDefault="00042B66" w:rsidP="00042B66">
                <w:pPr>
                  <w:pStyle w:val="CovFormText"/>
                  <w:keepNext/>
                  <w:keepLines/>
                  <w:rPr>
                    <w:iCs/>
                    <w:sz w:val="20"/>
                    <w:lang w:val="en-GB"/>
                  </w:rPr>
                </w:pPr>
                <w:r w:rsidRPr="008278EC">
                  <w:rPr>
                    <w:iCs/>
                    <w:sz w:val="20"/>
                    <w:lang w:val="en-GB"/>
                  </w:rPr>
                  <w:t>3/1</w:t>
                </w:r>
                <w:r>
                  <w:rPr>
                    <w:iCs/>
                    <w:sz w:val="20"/>
                    <w:lang w:val="en-GB"/>
                  </w:rPr>
                  <w:t>7</w:t>
                </w:r>
                <w:r w:rsidRPr="008278EC">
                  <w:rPr>
                    <w:iCs/>
                    <w:sz w:val="20"/>
                    <w:lang w:val="en-GB"/>
                  </w:rPr>
                  <w:t>/2023</w:t>
                </w:r>
              </w:p>
            </w:tc>
          </w:sdtContent>
        </w:sdt>
      </w:tr>
      <w:tr w:rsidR="00042B66" w14:paraId="3BF2D4D3" w14:textId="77777777" w:rsidTr="004416E8">
        <w:trPr>
          <w:cantSplit/>
        </w:trPr>
        <w:tc>
          <w:tcPr>
            <w:tcW w:w="636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F88C6BD" w14:textId="1897FAAF" w:rsidR="00010D21" w:rsidRDefault="00042B66" w:rsidP="00042B66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  <w:lang w:val="en-GB"/>
              </w:rPr>
            </w:pPr>
            <w:r>
              <w:rPr>
                <w:rFonts w:cs="Arial"/>
                <w:color w:val="000000"/>
                <w:sz w:val="20"/>
                <w:lang w:val="en-GB"/>
              </w:rPr>
              <w:lastRenderedPageBreak/>
              <w:t xml:space="preserve">Complete the </w:t>
            </w:r>
            <w:r w:rsidRPr="00EE0D40">
              <w:rPr>
                <w:rFonts w:cs="Arial"/>
                <w:color w:val="000000"/>
                <w:sz w:val="20"/>
                <w:lang w:val="en-GB"/>
              </w:rPr>
              <w:t xml:space="preserve">User Acceptance Testing </w:t>
            </w:r>
          </w:p>
          <w:p w14:paraId="732A61CE" w14:textId="331A7219" w:rsidR="00010D21" w:rsidRDefault="00010D21" w:rsidP="00042B66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  <w:lang w:val="en-GB"/>
              </w:rPr>
            </w:pPr>
            <w:r>
              <w:rPr>
                <w:rFonts w:cs="Arial"/>
                <w:color w:val="000000"/>
                <w:sz w:val="20"/>
                <w:lang w:val="en-GB"/>
              </w:rPr>
              <w:t xml:space="preserve">Update </w:t>
            </w:r>
            <w:r w:rsidR="00042B66" w:rsidRPr="00AF0962">
              <w:rPr>
                <w:rFonts w:cs="Arial"/>
                <w:color w:val="000000"/>
                <w:sz w:val="20"/>
                <w:lang w:val="en-GB"/>
              </w:rPr>
              <w:t>the Quality Log</w:t>
            </w:r>
            <w:r w:rsidR="00042B66">
              <w:rPr>
                <w:rFonts w:cs="Arial"/>
                <w:color w:val="000000"/>
                <w:sz w:val="20"/>
                <w:lang w:val="en-GB"/>
              </w:rPr>
              <w:t xml:space="preserve"> </w:t>
            </w:r>
          </w:p>
          <w:p w14:paraId="0031264B" w14:textId="564BC03B" w:rsidR="00042B66" w:rsidRDefault="00042B66" w:rsidP="00042B66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  <w:lang w:val="en-GB"/>
              </w:rPr>
            </w:pPr>
            <w:r w:rsidRPr="00D31BE5">
              <w:rPr>
                <w:rFonts w:cs="Arial"/>
                <w:color w:val="000000"/>
                <w:sz w:val="20"/>
                <w:lang w:val="en-GB"/>
              </w:rPr>
              <w:t>T</w:t>
            </w:r>
            <w:r w:rsidR="00010D21">
              <w:rPr>
                <w:rFonts w:cs="Arial"/>
                <w:color w:val="000000"/>
                <w:sz w:val="20"/>
                <w:lang w:val="en-GB"/>
              </w:rPr>
              <w:t xml:space="preserve"> </w:t>
            </w:r>
            <w:r w:rsidR="00010D21">
              <w:rPr>
                <w:rFonts w:cs="Arial"/>
                <w:color w:val="000000"/>
                <w:sz w:val="20"/>
                <w:lang w:val="en-GB"/>
              </w:rPr>
              <w:t xml:space="preserve">Update </w:t>
            </w:r>
            <w:r w:rsidRPr="00D31BE5">
              <w:rPr>
                <w:rFonts w:cs="Arial"/>
                <w:color w:val="000000"/>
                <w:sz w:val="20"/>
                <w:lang w:val="en-GB"/>
              </w:rPr>
              <w:t>est Cases Document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896BF3E" w14:textId="77777777" w:rsidR="00042B66" w:rsidRDefault="00042B66" w:rsidP="00042B66">
            <w:pPr>
              <w:pStyle w:val="CovFormText"/>
              <w:keepNext/>
              <w:keepLines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Quality Manager</w:t>
            </w:r>
          </w:p>
        </w:tc>
        <w:sdt>
          <w:sdtPr>
            <w:rPr>
              <w:iCs/>
              <w:sz w:val="20"/>
              <w:lang w:val="en-GB"/>
            </w:rPr>
            <w:id w:val="-1726441121"/>
            <w:placeholder>
              <w:docPart w:val="21436A92C7344A83BECB2E59DE09B253"/>
            </w:placeholder>
            <w:date w:fullDate="2023-03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single" w:sz="6" w:space="0" w:color="auto"/>
                </w:tcBorders>
                <w:hideMark/>
              </w:tcPr>
              <w:p w14:paraId="4A33AFFA" w14:textId="224F47DA" w:rsidR="00042B66" w:rsidRDefault="00042B66" w:rsidP="00042B66">
                <w:pPr>
                  <w:pStyle w:val="CovFormText"/>
                  <w:keepNext/>
                  <w:keepLines/>
                  <w:rPr>
                    <w:iCs/>
                    <w:sz w:val="20"/>
                    <w:lang w:val="en-GB"/>
                  </w:rPr>
                </w:pPr>
                <w:r w:rsidRPr="008278EC">
                  <w:rPr>
                    <w:iCs/>
                    <w:sz w:val="20"/>
                    <w:lang w:val="en-GB"/>
                  </w:rPr>
                  <w:t>3/1</w:t>
                </w:r>
                <w:r>
                  <w:rPr>
                    <w:iCs/>
                    <w:sz w:val="20"/>
                    <w:lang w:val="en-GB"/>
                  </w:rPr>
                  <w:t>7</w:t>
                </w:r>
                <w:r w:rsidRPr="008278EC">
                  <w:rPr>
                    <w:iCs/>
                    <w:sz w:val="20"/>
                    <w:lang w:val="en-GB"/>
                  </w:rPr>
                  <w:t>/2023</w:t>
                </w:r>
              </w:p>
            </w:tc>
          </w:sdtContent>
        </w:sdt>
      </w:tr>
      <w:tr w:rsidR="00042B66" w14:paraId="4C75777B" w14:textId="77777777" w:rsidTr="004416E8">
        <w:trPr>
          <w:cantSplit/>
        </w:trPr>
        <w:tc>
          <w:tcPr>
            <w:tcW w:w="636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DDB75AC" w14:textId="6FD1E227" w:rsidR="00042B66" w:rsidRDefault="00042B66" w:rsidP="00042B66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  <w:lang w:val="en-GB"/>
              </w:rPr>
            </w:pPr>
            <w:r>
              <w:rPr>
                <w:rFonts w:cs="Arial"/>
                <w:color w:val="000000"/>
                <w:sz w:val="20"/>
                <w:lang w:val="en-GB"/>
              </w:rPr>
              <w:t>Complet</w:t>
            </w:r>
            <w:r w:rsidR="001E5137">
              <w:rPr>
                <w:rFonts w:cs="Arial"/>
                <w:color w:val="000000"/>
                <w:sz w:val="20"/>
                <w:lang w:val="en-GB"/>
              </w:rPr>
              <w:t>e</w:t>
            </w:r>
            <w:r>
              <w:rPr>
                <w:rFonts w:cs="Arial"/>
                <w:color w:val="000000"/>
                <w:sz w:val="20"/>
                <w:lang w:val="en-GB"/>
              </w:rPr>
              <w:t xml:space="preserve"> meeting minutes document</w:t>
            </w:r>
            <w:r w:rsidR="00D939F0">
              <w:rPr>
                <w:rFonts w:cs="Arial"/>
                <w:color w:val="000000"/>
                <w:sz w:val="20"/>
                <w:lang w:val="en-GB"/>
              </w:rPr>
              <w:t>.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73E2B37" w14:textId="77777777" w:rsidR="00042B66" w:rsidRDefault="00042B66" w:rsidP="00042B66">
            <w:pPr>
              <w:pStyle w:val="CovFormText"/>
              <w:keepNext/>
              <w:keepLines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Scheduling Manager</w:t>
            </w:r>
          </w:p>
        </w:tc>
        <w:sdt>
          <w:sdtPr>
            <w:rPr>
              <w:iCs/>
              <w:sz w:val="20"/>
              <w:lang w:val="en-GB"/>
            </w:rPr>
            <w:id w:val="1363081824"/>
            <w:placeholder>
              <w:docPart w:val="CBEFB7BC73A34BB882D20EF6926F3E9B"/>
            </w:placeholder>
            <w:date w:fullDate="2023-03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single" w:sz="6" w:space="0" w:color="auto"/>
                </w:tcBorders>
                <w:hideMark/>
              </w:tcPr>
              <w:p w14:paraId="470CADD4" w14:textId="59F225F6" w:rsidR="00042B66" w:rsidRDefault="00042B66" w:rsidP="00042B66">
                <w:pPr>
                  <w:pStyle w:val="CovFormText"/>
                  <w:keepNext/>
                  <w:keepLines/>
                  <w:rPr>
                    <w:iCs/>
                    <w:sz w:val="20"/>
                    <w:lang w:val="en-GB"/>
                  </w:rPr>
                </w:pPr>
                <w:r w:rsidRPr="008278EC">
                  <w:rPr>
                    <w:iCs/>
                    <w:sz w:val="20"/>
                    <w:lang w:val="en-GB"/>
                  </w:rPr>
                  <w:t>3/1</w:t>
                </w:r>
                <w:r>
                  <w:rPr>
                    <w:iCs/>
                    <w:sz w:val="20"/>
                    <w:lang w:val="en-GB"/>
                  </w:rPr>
                  <w:t>7</w:t>
                </w:r>
                <w:r w:rsidRPr="008278EC">
                  <w:rPr>
                    <w:iCs/>
                    <w:sz w:val="20"/>
                    <w:lang w:val="en-GB"/>
                  </w:rPr>
                  <w:t>/2023</w:t>
                </w:r>
              </w:p>
            </w:tc>
          </w:sdtContent>
        </w:sdt>
      </w:tr>
    </w:tbl>
    <w:p w14:paraId="51757EE0" w14:textId="77777777" w:rsidR="004416E8" w:rsidRDefault="004416E8" w:rsidP="004416E8">
      <w:pPr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890"/>
        <w:gridCol w:w="810"/>
        <w:gridCol w:w="1530"/>
        <w:gridCol w:w="1260"/>
        <w:gridCol w:w="2610"/>
      </w:tblGrid>
      <w:tr w:rsidR="004416E8" w14:paraId="171F19DE" w14:textId="77777777" w:rsidTr="004416E8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  <w:hideMark/>
          </w:tcPr>
          <w:p w14:paraId="2391455F" w14:textId="77777777" w:rsidR="004416E8" w:rsidRDefault="004416E8">
            <w:pPr>
              <w:pStyle w:val="Heading3"/>
              <w:keepLines/>
              <w:rPr>
                <w:lang w:val="en-GB"/>
              </w:rPr>
            </w:pPr>
            <w:r>
              <w:rPr>
                <w:lang w:val="en-GB"/>
              </w:rPr>
              <w:t>6. Next Meeting</w:t>
            </w:r>
          </w:p>
        </w:tc>
      </w:tr>
      <w:tr w:rsidR="004416E8" w14:paraId="1AE40186" w14:textId="77777777" w:rsidTr="004416E8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14:paraId="1F3010A6" w14:textId="77777777" w:rsidR="004416E8" w:rsidRDefault="004416E8">
            <w:pPr>
              <w:pStyle w:val="CovFormText"/>
              <w:keepNext/>
              <w:keepLines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 xml:space="preserve">Date:  </w:t>
            </w:r>
            <w:r>
              <w:rPr>
                <w:sz w:val="20"/>
                <w:lang w:val="en-GB"/>
              </w:rPr>
              <w:t>(MM/DD/YYYY)</w:t>
            </w:r>
          </w:p>
        </w:tc>
        <w:sdt>
          <w:sdtPr>
            <w:rPr>
              <w:iCs/>
              <w:sz w:val="20"/>
              <w:lang w:val="en-GB"/>
            </w:rPr>
            <w:id w:val="-1403673000"/>
            <w:placeholder>
              <w:docPart w:val="0F51ECD7E30746C9AC0D209E3C2E132B"/>
            </w:placeholder>
            <w:date w:fullDate="2023-03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89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  <w:p w14:paraId="11FB7039" w14:textId="41683E9F" w:rsidR="004416E8" w:rsidRDefault="004416E8">
                <w:pPr>
                  <w:pStyle w:val="CovFormText"/>
                  <w:keepNext/>
                  <w:keepLines/>
                  <w:rPr>
                    <w:iCs/>
                    <w:sz w:val="20"/>
                    <w:lang w:val="en-GB"/>
                  </w:rPr>
                </w:pPr>
                <w:r>
                  <w:rPr>
                    <w:iCs/>
                    <w:sz w:val="20"/>
                    <w:lang w:val="en-GB"/>
                  </w:rPr>
                  <w:t>3/</w:t>
                </w:r>
                <w:r w:rsidR="00091290">
                  <w:rPr>
                    <w:iCs/>
                    <w:sz w:val="20"/>
                    <w:lang w:val="en-GB"/>
                  </w:rPr>
                  <w:t>1</w:t>
                </w:r>
                <w:r w:rsidR="004A44F3">
                  <w:rPr>
                    <w:iCs/>
                    <w:sz w:val="20"/>
                    <w:lang w:val="en-GB"/>
                  </w:rPr>
                  <w:t>7</w:t>
                </w:r>
                <w:r>
                  <w:rPr>
                    <w:iCs/>
                    <w:sz w:val="20"/>
                    <w:lang w:val="en-GB"/>
                  </w:rPr>
                  <w:t>/2023</w:t>
                </w:r>
              </w:p>
            </w:tc>
          </w:sdtContent>
        </w:sdt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14:paraId="760CEBDB" w14:textId="77777777" w:rsidR="004416E8" w:rsidRDefault="004416E8">
            <w:pPr>
              <w:pStyle w:val="CovFormText"/>
              <w:keepNext/>
              <w:keepLines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C136C1" w14:textId="77777777" w:rsidR="004416E8" w:rsidRDefault="004416E8">
            <w:pPr>
              <w:pStyle w:val="CovFormText"/>
              <w:keepNext/>
              <w:keepLines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-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14:paraId="575E703D" w14:textId="77777777" w:rsidR="004416E8" w:rsidRDefault="004416E8">
            <w:pPr>
              <w:pStyle w:val="CovFormText"/>
              <w:keepNext/>
              <w:keepLines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04C41A" w14:textId="77777777" w:rsidR="004416E8" w:rsidRDefault="004416E8">
            <w:pPr>
              <w:pStyle w:val="CovFormText"/>
              <w:keepNext/>
              <w:keepLines/>
              <w:rPr>
                <w:iCs/>
                <w:sz w:val="20"/>
                <w:lang w:val="en-GB"/>
              </w:rPr>
            </w:pPr>
            <w:r>
              <w:rPr>
                <w:i/>
                <w:sz w:val="20"/>
                <w:lang w:val="en-GB"/>
              </w:rPr>
              <w:t>Microsoft Teams</w:t>
            </w:r>
          </w:p>
        </w:tc>
      </w:tr>
      <w:tr w:rsidR="004416E8" w14:paraId="56808A8D" w14:textId="77777777" w:rsidTr="004416E8">
        <w:trPr>
          <w:cantSplit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14:paraId="381B309F" w14:textId="77777777" w:rsidR="004416E8" w:rsidRDefault="004416E8">
            <w:pPr>
              <w:pStyle w:val="Header"/>
              <w:keepNext/>
              <w:keepLines/>
              <w:spacing w:before="60" w:after="6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Agenda:  </w:t>
            </w:r>
          </w:p>
        </w:tc>
        <w:tc>
          <w:tcPr>
            <w:tcW w:w="90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22F71D4" w14:textId="77777777" w:rsidR="00B96C18" w:rsidRPr="00B96C18" w:rsidRDefault="00B96C18" w:rsidP="00B96C18">
            <w:pPr>
              <w:pStyle w:val="Header"/>
              <w:keepNext/>
              <w:keepLines/>
              <w:numPr>
                <w:ilvl w:val="0"/>
                <w:numId w:val="9"/>
              </w:numPr>
              <w:spacing w:before="60" w:after="60"/>
              <w:rPr>
                <w:rFonts w:cs="Arial"/>
                <w:b w:val="0"/>
                <w:bCs/>
                <w:color w:val="000000"/>
                <w:sz w:val="20"/>
                <w:lang w:val="en-GB"/>
              </w:rPr>
            </w:pPr>
            <w:r w:rsidRPr="00B96C18">
              <w:rPr>
                <w:rFonts w:cs="Arial"/>
                <w:b w:val="0"/>
                <w:bCs/>
                <w:color w:val="000000"/>
                <w:sz w:val="20"/>
                <w:lang w:val="en-GB"/>
              </w:rPr>
              <w:t>Provide a summary of the prior meeting.</w:t>
            </w:r>
          </w:p>
          <w:p w14:paraId="212EB53A" w14:textId="59820DEE" w:rsidR="00B96C18" w:rsidRPr="00B96C18" w:rsidRDefault="00B96C18" w:rsidP="00B96C18">
            <w:pPr>
              <w:pStyle w:val="Header"/>
              <w:keepNext/>
              <w:keepLines/>
              <w:numPr>
                <w:ilvl w:val="0"/>
                <w:numId w:val="9"/>
              </w:numPr>
              <w:spacing w:before="60" w:after="60"/>
              <w:rPr>
                <w:rFonts w:cs="Arial"/>
                <w:b w:val="0"/>
                <w:bCs/>
                <w:color w:val="000000"/>
                <w:sz w:val="20"/>
                <w:lang w:val="en-GB"/>
              </w:rPr>
            </w:pPr>
            <w:r w:rsidRPr="00B96C18">
              <w:rPr>
                <w:rFonts w:cs="Arial"/>
                <w:b w:val="0"/>
                <w:bCs/>
                <w:color w:val="000000"/>
                <w:sz w:val="20"/>
                <w:lang w:val="en-GB"/>
              </w:rPr>
              <w:t>Summarize the board meeting's remarks.</w:t>
            </w:r>
          </w:p>
          <w:p w14:paraId="06250D6C" w14:textId="3A82EADF" w:rsidR="004416E8" w:rsidRDefault="002A7F12" w:rsidP="00B96C18">
            <w:pPr>
              <w:pStyle w:val="Header"/>
              <w:keepNext/>
              <w:keepLines/>
              <w:numPr>
                <w:ilvl w:val="0"/>
                <w:numId w:val="9"/>
              </w:numPr>
              <w:spacing w:before="60" w:after="60"/>
              <w:rPr>
                <w:b w:val="0"/>
                <w:bCs/>
                <w:sz w:val="20"/>
                <w:lang w:val="en-GB"/>
              </w:rPr>
            </w:pPr>
            <w:r>
              <w:rPr>
                <w:rFonts w:cs="Arial"/>
                <w:b w:val="0"/>
                <w:bCs/>
                <w:color w:val="000000"/>
                <w:sz w:val="20"/>
                <w:lang w:val="en-GB"/>
              </w:rPr>
              <w:t>Finaliz</w:t>
            </w:r>
            <w:r w:rsidR="00CB26AA">
              <w:rPr>
                <w:rFonts w:cs="Arial"/>
                <w:b w:val="0"/>
                <w:bCs/>
                <w:color w:val="000000"/>
                <w:sz w:val="20"/>
                <w:lang w:val="en-GB"/>
              </w:rPr>
              <w:t>e</w:t>
            </w:r>
            <w:r>
              <w:rPr>
                <w:rFonts w:cs="Arial"/>
                <w:b w:val="0"/>
                <w:bCs/>
                <w:color w:val="000000"/>
                <w:sz w:val="20"/>
                <w:lang w:val="en-GB"/>
              </w:rPr>
              <w:t xml:space="preserve"> website and the all the important documents.</w:t>
            </w:r>
            <w:r w:rsidR="00B96C18" w:rsidRPr="00B96C18">
              <w:rPr>
                <w:rFonts w:cs="Arial"/>
                <w:b w:val="0"/>
                <w:bCs/>
                <w:color w:val="000000"/>
                <w:sz w:val="20"/>
                <w:lang w:val="en-GB"/>
              </w:rPr>
              <w:t xml:space="preserve"> </w:t>
            </w:r>
          </w:p>
        </w:tc>
      </w:tr>
    </w:tbl>
    <w:p w14:paraId="1C502468" w14:textId="77777777" w:rsidR="004416E8" w:rsidRDefault="004416E8" w:rsidP="004416E8">
      <w:pPr>
        <w:pStyle w:val="Footer"/>
        <w:tabs>
          <w:tab w:val="left" w:pos="720"/>
        </w:tabs>
      </w:pPr>
    </w:p>
    <w:p w14:paraId="1676B05E" w14:textId="77777777" w:rsidR="003352A2" w:rsidRPr="004416E8" w:rsidRDefault="003352A2" w:rsidP="004416E8"/>
    <w:sectPr w:rsidR="003352A2" w:rsidRPr="004416E8">
      <w:headerReference w:type="default" r:id="rId7"/>
      <w:footerReference w:type="default" r:id="rId8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A4827" w14:textId="77777777" w:rsidR="00577B80" w:rsidRDefault="00577B80">
      <w:r>
        <w:separator/>
      </w:r>
    </w:p>
  </w:endnote>
  <w:endnote w:type="continuationSeparator" w:id="0">
    <w:p w14:paraId="12781448" w14:textId="77777777" w:rsidR="00577B80" w:rsidRDefault="00577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197379" w14:paraId="45F77FE7" w14:textId="77777777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3C5298A4" w14:textId="77777777" w:rsidR="00197379" w:rsidRDefault="003352A2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Template source: http://www.cvr-it.com</w:t>
          </w: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47B6AC29" w14:textId="77777777" w:rsidR="00197379" w:rsidRDefault="003352A2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 w:rsidR="00F746D1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 w:rsidR="00F746D1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14:paraId="42F2A70C" w14:textId="77777777" w:rsidR="00197379" w:rsidRDefault="001973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5D95C" w14:textId="77777777" w:rsidR="00577B80" w:rsidRDefault="00577B80">
      <w:r>
        <w:separator/>
      </w:r>
    </w:p>
  </w:footnote>
  <w:footnote w:type="continuationSeparator" w:id="0">
    <w:p w14:paraId="3E2D0B4A" w14:textId="77777777" w:rsidR="00577B80" w:rsidRDefault="00577B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8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0038"/>
    </w:tblGrid>
    <w:tr w:rsidR="004D3825" w14:paraId="2DEFB03D" w14:textId="77777777" w:rsidTr="004D3825">
      <w:trPr>
        <w:cantSplit/>
        <w:trHeight w:val="805"/>
      </w:trPr>
      <w:tc>
        <w:tcPr>
          <w:tcW w:w="10038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7A6D413B" w14:textId="77777777" w:rsidR="00857AE9" w:rsidRDefault="00857AE9">
          <w:pPr>
            <w:jc w:val="right"/>
            <w:rPr>
              <w:b/>
              <w:i/>
              <w:sz w:val="20"/>
            </w:rPr>
          </w:pPr>
          <w:r>
            <w:rPr>
              <w:b/>
              <w:i/>
              <w:noProof/>
              <w:sz w:val="20"/>
            </w:rPr>
            <w:drawing>
              <wp:anchor distT="0" distB="0" distL="114300" distR="114300" simplePos="0" relativeHeight="251658240" behindDoc="1" locked="0" layoutInCell="1" allowOverlap="1" wp14:anchorId="4D668877" wp14:editId="7C9FB10E">
                <wp:simplePos x="0" y="0"/>
                <wp:positionH relativeFrom="column">
                  <wp:posOffset>-68580</wp:posOffset>
                </wp:positionH>
                <wp:positionV relativeFrom="paragraph">
                  <wp:posOffset>0</wp:posOffset>
                </wp:positionV>
                <wp:extent cx="883920" cy="883920"/>
                <wp:effectExtent l="0" t="0" r="0" b="0"/>
                <wp:wrapTight wrapText="bothSides">
                  <wp:wrapPolygon edited="0">
                    <wp:start x="0" y="0"/>
                    <wp:lineTo x="0" y="20948"/>
                    <wp:lineTo x="20948" y="20948"/>
                    <wp:lineTo x="20948" y="0"/>
                    <wp:lineTo x="0" y="0"/>
                  </wp:wrapPolygon>
                </wp:wrapTight>
                <wp:docPr id="2" name="Picture 2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, company name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3920" cy="883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D3825">
            <w:rPr>
              <w:b/>
              <w:i/>
              <w:sz w:val="20"/>
            </w:rPr>
            <w:t xml:space="preserve">         </w:t>
          </w:r>
        </w:p>
        <w:p w14:paraId="77A3C44E" w14:textId="77777777" w:rsidR="00857AE9" w:rsidRDefault="00857AE9">
          <w:pPr>
            <w:jc w:val="right"/>
            <w:rPr>
              <w:b/>
              <w:i/>
              <w:sz w:val="20"/>
            </w:rPr>
          </w:pPr>
        </w:p>
        <w:p w14:paraId="11987A40" w14:textId="4C6C73D0" w:rsidR="004D3825" w:rsidRDefault="004D3825">
          <w:pPr>
            <w:jc w:val="right"/>
            <w:rPr>
              <w:i/>
              <w:sz w:val="20"/>
            </w:rPr>
          </w:pPr>
          <w:r>
            <w:rPr>
              <w:b/>
              <w:i/>
              <w:sz w:val="20"/>
            </w:rPr>
            <w:t>Meeting Minutes</w:t>
          </w:r>
          <w:r>
            <w:rPr>
              <w:i/>
              <w:sz w:val="20"/>
            </w:rPr>
            <w:t xml:space="preserve"> </w:t>
          </w:r>
        </w:p>
        <w:p w14:paraId="2196B6CE" w14:textId="77777777" w:rsidR="004D3825" w:rsidRDefault="004D3825">
          <w:pPr>
            <w:jc w:val="right"/>
            <w:rPr>
              <w:i/>
              <w:sz w:val="16"/>
            </w:rPr>
          </w:pPr>
          <w:r>
            <w:rPr>
              <w:i/>
              <w:sz w:val="16"/>
            </w:rPr>
            <w:t>Rev. 1.1, 3/5/2005</w:t>
          </w:r>
        </w:p>
      </w:tc>
    </w:tr>
  </w:tbl>
  <w:p w14:paraId="5F48DEDD" w14:textId="77777777" w:rsidR="00197379" w:rsidRDefault="00197379"/>
  <w:p w14:paraId="099AA1CD" w14:textId="77777777" w:rsidR="00197379" w:rsidRDefault="001973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41743"/>
    <w:multiLevelType w:val="hybridMultilevel"/>
    <w:tmpl w:val="464E8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502FE"/>
    <w:multiLevelType w:val="hybridMultilevel"/>
    <w:tmpl w:val="B6D6E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90293"/>
    <w:multiLevelType w:val="hybridMultilevel"/>
    <w:tmpl w:val="3A367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97B72"/>
    <w:multiLevelType w:val="hybridMultilevel"/>
    <w:tmpl w:val="154EA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70024891"/>
    <w:multiLevelType w:val="hybridMultilevel"/>
    <w:tmpl w:val="65A25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907660">
    <w:abstractNumId w:val="4"/>
  </w:num>
  <w:num w:numId="2" w16cid:durableId="255943983">
    <w:abstractNumId w:val="2"/>
  </w:num>
  <w:num w:numId="3" w16cid:durableId="661664345">
    <w:abstractNumId w:val="3"/>
  </w:num>
  <w:num w:numId="4" w16cid:durableId="335109292">
    <w:abstractNumId w:val="5"/>
  </w:num>
  <w:num w:numId="5" w16cid:durableId="160660258">
    <w:abstractNumId w:val="0"/>
  </w:num>
  <w:num w:numId="6" w16cid:durableId="266474640">
    <w:abstractNumId w:val="1"/>
  </w:num>
  <w:num w:numId="7" w16cid:durableId="439303337">
    <w:abstractNumId w:val="4"/>
  </w:num>
  <w:num w:numId="8" w16cid:durableId="1468469437">
    <w:abstractNumId w:val="0"/>
  </w:num>
  <w:num w:numId="9" w16cid:durableId="13292917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6D1"/>
    <w:rsid w:val="0001050D"/>
    <w:rsid w:val="00010D21"/>
    <w:rsid w:val="00022DED"/>
    <w:rsid w:val="00034121"/>
    <w:rsid w:val="000374D0"/>
    <w:rsid w:val="00042B66"/>
    <w:rsid w:val="00046DBF"/>
    <w:rsid w:val="000702FD"/>
    <w:rsid w:val="00091290"/>
    <w:rsid w:val="0009718A"/>
    <w:rsid w:val="000A6B8D"/>
    <w:rsid w:val="000C5150"/>
    <w:rsid w:val="000D3499"/>
    <w:rsid w:val="000D4A30"/>
    <w:rsid w:val="00117786"/>
    <w:rsid w:val="00131DEC"/>
    <w:rsid w:val="001356DA"/>
    <w:rsid w:val="001357B7"/>
    <w:rsid w:val="001616C4"/>
    <w:rsid w:val="0017643B"/>
    <w:rsid w:val="00180B15"/>
    <w:rsid w:val="0018587A"/>
    <w:rsid w:val="001948A7"/>
    <w:rsid w:val="00197379"/>
    <w:rsid w:val="001E5137"/>
    <w:rsid w:val="001F62C8"/>
    <w:rsid w:val="002059DE"/>
    <w:rsid w:val="00210238"/>
    <w:rsid w:val="00213B8F"/>
    <w:rsid w:val="0022184F"/>
    <w:rsid w:val="0024676D"/>
    <w:rsid w:val="00250953"/>
    <w:rsid w:val="00253CD3"/>
    <w:rsid w:val="002640CC"/>
    <w:rsid w:val="002752B6"/>
    <w:rsid w:val="0028701E"/>
    <w:rsid w:val="002A7F12"/>
    <w:rsid w:val="002F1C78"/>
    <w:rsid w:val="003123CA"/>
    <w:rsid w:val="0031560B"/>
    <w:rsid w:val="00333C1F"/>
    <w:rsid w:val="003352A2"/>
    <w:rsid w:val="0033541E"/>
    <w:rsid w:val="00351EDC"/>
    <w:rsid w:val="003700C3"/>
    <w:rsid w:val="003B1870"/>
    <w:rsid w:val="003B6224"/>
    <w:rsid w:val="003C503B"/>
    <w:rsid w:val="003E3F3F"/>
    <w:rsid w:val="00403798"/>
    <w:rsid w:val="00416319"/>
    <w:rsid w:val="004249C9"/>
    <w:rsid w:val="00425DD4"/>
    <w:rsid w:val="004416E8"/>
    <w:rsid w:val="0044306B"/>
    <w:rsid w:val="00447B65"/>
    <w:rsid w:val="00450ED9"/>
    <w:rsid w:val="0045782A"/>
    <w:rsid w:val="00460818"/>
    <w:rsid w:val="004632D5"/>
    <w:rsid w:val="0047044B"/>
    <w:rsid w:val="0048335E"/>
    <w:rsid w:val="004A44F3"/>
    <w:rsid w:val="004C6FF4"/>
    <w:rsid w:val="004D3825"/>
    <w:rsid w:val="004D7D04"/>
    <w:rsid w:val="004E4F3A"/>
    <w:rsid w:val="00503034"/>
    <w:rsid w:val="0051068B"/>
    <w:rsid w:val="00511BE7"/>
    <w:rsid w:val="0051657E"/>
    <w:rsid w:val="005234E0"/>
    <w:rsid w:val="00535F76"/>
    <w:rsid w:val="00551C8A"/>
    <w:rsid w:val="00561C65"/>
    <w:rsid w:val="00577B80"/>
    <w:rsid w:val="00590D2B"/>
    <w:rsid w:val="005A7D0D"/>
    <w:rsid w:val="005C73DE"/>
    <w:rsid w:val="005D546A"/>
    <w:rsid w:val="005E6DF2"/>
    <w:rsid w:val="005F3F28"/>
    <w:rsid w:val="005F4703"/>
    <w:rsid w:val="00611671"/>
    <w:rsid w:val="006419D8"/>
    <w:rsid w:val="006546B3"/>
    <w:rsid w:val="00654D67"/>
    <w:rsid w:val="00672955"/>
    <w:rsid w:val="00682090"/>
    <w:rsid w:val="00695497"/>
    <w:rsid w:val="00695F66"/>
    <w:rsid w:val="00696CE4"/>
    <w:rsid w:val="006B1050"/>
    <w:rsid w:val="006B2CB3"/>
    <w:rsid w:val="006C0CC4"/>
    <w:rsid w:val="006E402D"/>
    <w:rsid w:val="006E6FE3"/>
    <w:rsid w:val="006E7637"/>
    <w:rsid w:val="006F7A9F"/>
    <w:rsid w:val="0070356C"/>
    <w:rsid w:val="00717B6E"/>
    <w:rsid w:val="007371DD"/>
    <w:rsid w:val="00740F52"/>
    <w:rsid w:val="00773930"/>
    <w:rsid w:val="007879C1"/>
    <w:rsid w:val="007A4EF8"/>
    <w:rsid w:val="007B5705"/>
    <w:rsid w:val="007B6174"/>
    <w:rsid w:val="007D5049"/>
    <w:rsid w:val="007D6E50"/>
    <w:rsid w:val="007F74DD"/>
    <w:rsid w:val="00805734"/>
    <w:rsid w:val="00857AE9"/>
    <w:rsid w:val="00860215"/>
    <w:rsid w:val="008674B9"/>
    <w:rsid w:val="00871B5D"/>
    <w:rsid w:val="008777E2"/>
    <w:rsid w:val="00880E8B"/>
    <w:rsid w:val="008A053B"/>
    <w:rsid w:val="008D69B8"/>
    <w:rsid w:val="008F7F6E"/>
    <w:rsid w:val="009013FD"/>
    <w:rsid w:val="0090503D"/>
    <w:rsid w:val="0092113A"/>
    <w:rsid w:val="00937D95"/>
    <w:rsid w:val="00937DE3"/>
    <w:rsid w:val="009568AE"/>
    <w:rsid w:val="00995799"/>
    <w:rsid w:val="00996EB3"/>
    <w:rsid w:val="009D7B61"/>
    <w:rsid w:val="009E5A78"/>
    <w:rsid w:val="009F3914"/>
    <w:rsid w:val="009F6BAA"/>
    <w:rsid w:val="00A22A78"/>
    <w:rsid w:val="00A242F5"/>
    <w:rsid w:val="00A5050E"/>
    <w:rsid w:val="00A6187B"/>
    <w:rsid w:val="00A81651"/>
    <w:rsid w:val="00A825FD"/>
    <w:rsid w:val="00AA0EF8"/>
    <w:rsid w:val="00AF0962"/>
    <w:rsid w:val="00AF3F63"/>
    <w:rsid w:val="00B1307D"/>
    <w:rsid w:val="00B2174D"/>
    <w:rsid w:val="00B262E4"/>
    <w:rsid w:val="00B735D0"/>
    <w:rsid w:val="00B76E02"/>
    <w:rsid w:val="00B837F4"/>
    <w:rsid w:val="00B95322"/>
    <w:rsid w:val="00B96C18"/>
    <w:rsid w:val="00BA3D9D"/>
    <w:rsid w:val="00BA4D32"/>
    <w:rsid w:val="00BB3F29"/>
    <w:rsid w:val="00BC4597"/>
    <w:rsid w:val="00BC4D78"/>
    <w:rsid w:val="00BD3E67"/>
    <w:rsid w:val="00BD4B4E"/>
    <w:rsid w:val="00C362DB"/>
    <w:rsid w:val="00C473F9"/>
    <w:rsid w:val="00C6586D"/>
    <w:rsid w:val="00C65F3C"/>
    <w:rsid w:val="00C67B41"/>
    <w:rsid w:val="00C72265"/>
    <w:rsid w:val="00C80F5E"/>
    <w:rsid w:val="00C87AA4"/>
    <w:rsid w:val="00CB26AA"/>
    <w:rsid w:val="00CE0882"/>
    <w:rsid w:val="00CF1B76"/>
    <w:rsid w:val="00CF5B21"/>
    <w:rsid w:val="00D219B4"/>
    <w:rsid w:val="00D255A9"/>
    <w:rsid w:val="00D31BE5"/>
    <w:rsid w:val="00D562AF"/>
    <w:rsid w:val="00D579B0"/>
    <w:rsid w:val="00D67A5E"/>
    <w:rsid w:val="00D73494"/>
    <w:rsid w:val="00D81281"/>
    <w:rsid w:val="00D939F0"/>
    <w:rsid w:val="00D97366"/>
    <w:rsid w:val="00DA0DF9"/>
    <w:rsid w:val="00DA23DE"/>
    <w:rsid w:val="00DC0873"/>
    <w:rsid w:val="00DC7864"/>
    <w:rsid w:val="00DD544E"/>
    <w:rsid w:val="00DD77C4"/>
    <w:rsid w:val="00DE1184"/>
    <w:rsid w:val="00DF0801"/>
    <w:rsid w:val="00DF0CB0"/>
    <w:rsid w:val="00E03495"/>
    <w:rsid w:val="00E11997"/>
    <w:rsid w:val="00E15A94"/>
    <w:rsid w:val="00E201A0"/>
    <w:rsid w:val="00E31C14"/>
    <w:rsid w:val="00E61F5C"/>
    <w:rsid w:val="00EA61E0"/>
    <w:rsid w:val="00ED10B8"/>
    <w:rsid w:val="00EE0D40"/>
    <w:rsid w:val="00EF1CA4"/>
    <w:rsid w:val="00EF69CA"/>
    <w:rsid w:val="00F20CDB"/>
    <w:rsid w:val="00F24B1F"/>
    <w:rsid w:val="00F27BD2"/>
    <w:rsid w:val="00F3379A"/>
    <w:rsid w:val="00F56521"/>
    <w:rsid w:val="00F613F4"/>
    <w:rsid w:val="00F657DE"/>
    <w:rsid w:val="00F712BE"/>
    <w:rsid w:val="00F746D1"/>
    <w:rsid w:val="00F7759C"/>
    <w:rsid w:val="00F8600E"/>
    <w:rsid w:val="00FA3A42"/>
    <w:rsid w:val="00FB0518"/>
    <w:rsid w:val="00FF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F58D78"/>
  <w15:chartTrackingRefBased/>
  <w15:docId w15:val="{71D3E75B-0F5E-495B-B1E7-4AD201D11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semiHidden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semiHidden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uiPriority w:val="99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ui-provider">
    <w:name w:val="ui-provider"/>
    <w:basedOn w:val="DefaultParagraphFont"/>
    <w:rsid w:val="00D562AF"/>
  </w:style>
  <w:style w:type="paragraph" w:styleId="NormalWeb">
    <w:name w:val="Normal (Web)"/>
    <w:basedOn w:val="Normal"/>
    <w:uiPriority w:val="99"/>
    <w:unhideWhenUsed/>
    <w:rsid w:val="00D562AF"/>
    <w:pPr>
      <w:spacing w:before="100" w:beforeAutospacing="1" w:after="100" w:afterAutospacing="1"/>
    </w:pPr>
    <w:rPr>
      <w:rFonts w:ascii="Times New Roman" w:hAnsi="Times New Roman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D97366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4416E8"/>
    <w:rPr>
      <w:rFonts w:ascii="Arial" w:hAnsi="Arial"/>
      <w:sz w:val="32"/>
      <w:lang w:val="en-US"/>
    </w:rPr>
  </w:style>
  <w:style w:type="character" w:customStyle="1" w:styleId="Heading3Char">
    <w:name w:val="Heading 3 Char"/>
    <w:basedOn w:val="DefaultParagraphFont"/>
    <w:link w:val="Heading3"/>
    <w:rsid w:val="004416E8"/>
    <w:rPr>
      <w:rFonts w:ascii="Arial" w:hAnsi="Arial"/>
      <w:b/>
      <w:color w:val="FFFFFF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rsid w:val="004416E8"/>
    <w:rPr>
      <w:rFonts w:ascii="Arial" w:hAnsi="Arial"/>
      <w:i/>
      <w:sz w:val="18"/>
      <w:lang w:val="en-US"/>
    </w:rPr>
  </w:style>
  <w:style w:type="character" w:customStyle="1" w:styleId="Heading5Char">
    <w:name w:val="Heading 5 Char"/>
    <w:basedOn w:val="DefaultParagraphFont"/>
    <w:link w:val="Heading5"/>
    <w:rsid w:val="004416E8"/>
    <w:rPr>
      <w:rFonts w:ascii="Arial" w:hAnsi="Arial"/>
      <w:b/>
      <w:sz w:val="1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416E8"/>
    <w:rPr>
      <w:rFonts w:ascii="Arial" w:hAnsi="Arial"/>
      <w:b/>
      <w:sz w:val="18"/>
      <w:lang w:val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416E8"/>
    <w:rPr>
      <w:rFonts w:ascii="Arial" w:hAnsi="Arial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7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38DF71FF2344949E00E28091B056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FA370E-1111-4DA3-8D98-B49999357F46}"/>
      </w:docPartPr>
      <w:docPartBody>
        <w:p w:rsidR="000D1893" w:rsidRDefault="007D3D97" w:rsidP="007D3D97">
          <w:pPr>
            <w:pStyle w:val="5F38DF71FF2344949E00E28091B056A5"/>
          </w:pPr>
          <w:r>
            <w:rPr>
              <w:rStyle w:val="PlaceholderText"/>
            </w:rPr>
            <w:t>Click or tap to enter a date.</w:t>
          </w:r>
        </w:p>
      </w:docPartBody>
    </w:docPart>
    <w:docPart>
      <w:docPartPr>
        <w:name w:val="0F51ECD7E30746C9AC0D209E3C2E1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C5BE22-26B3-464E-9645-8490FDADB37D}"/>
      </w:docPartPr>
      <w:docPartBody>
        <w:p w:rsidR="000D1893" w:rsidRDefault="007D3D97" w:rsidP="007D3D97">
          <w:pPr>
            <w:pStyle w:val="0F51ECD7E30746C9AC0D209E3C2E132B"/>
          </w:pPr>
          <w:r>
            <w:rPr>
              <w:rStyle w:val="PlaceholderText"/>
            </w:rPr>
            <w:t>Click or tap to enter a date.</w:t>
          </w:r>
        </w:p>
      </w:docPartBody>
    </w:docPart>
    <w:docPart>
      <w:docPartPr>
        <w:name w:val="3EC32C11ADD94624807CDFBFE364DD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D1A2E-82BA-4881-B10A-36D017D348FA}"/>
      </w:docPartPr>
      <w:docPartBody>
        <w:p w:rsidR="00044E40" w:rsidRDefault="0003322B" w:rsidP="0003322B">
          <w:pPr>
            <w:pStyle w:val="3EC32C11ADD94624807CDFBFE364DD8B"/>
          </w:pPr>
          <w:r>
            <w:rPr>
              <w:rStyle w:val="PlaceholderText"/>
            </w:rPr>
            <w:t>Click or tap to enter a date.</w:t>
          </w:r>
        </w:p>
      </w:docPartBody>
    </w:docPart>
    <w:docPart>
      <w:docPartPr>
        <w:name w:val="EA5E4F4DB80748DDA1D31D532CF82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40CBB-20F4-427E-9EC7-81C239CD0E71}"/>
      </w:docPartPr>
      <w:docPartBody>
        <w:p w:rsidR="00044E40" w:rsidRDefault="0003322B" w:rsidP="0003322B">
          <w:pPr>
            <w:pStyle w:val="EA5E4F4DB80748DDA1D31D532CF8250C"/>
          </w:pPr>
          <w:r>
            <w:rPr>
              <w:rStyle w:val="PlaceholderText"/>
            </w:rPr>
            <w:t>Click or tap to enter a date.</w:t>
          </w:r>
        </w:p>
      </w:docPartBody>
    </w:docPart>
    <w:docPart>
      <w:docPartPr>
        <w:name w:val="95E846D72081456F98FE71DC5E862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D4FC7-B8E9-4D6B-9ADC-0ACAE373ABB8}"/>
      </w:docPartPr>
      <w:docPartBody>
        <w:p w:rsidR="00044E40" w:rsidRDefault="0003322B" w:rsidP="0003322B">
          <w:pPr>
            <w:pStyle w:val="95E846D72081456F98FE71DC5E862D90"/>
          </w:pPr>
          <w:r>
            <w:rPr>
              <w:rStyle w:val="PlaceholderText"/>
            </w:rPr>
            <w:t>Click or tap to enter a date.</w:t>
          </w:r>
        </w:p>
      </w:docPartBody>
    </w:docPart>
    <w:docPart>
      <w:docPartPr>
        <w:name w:val="31BE7C9EEAD54FEBA75D148637E8C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D9AE2-38DE-453D-8A23-C73A5CB718BB}"/>
      </w:docPartPr>
      <w:docPartBody>
        <w:p w:rsidR="00044E40" w:rsidRDefault="0003322B" w:rsidP="0003322B">
          <w:pPr>
            <w:pStyle w:val="31BE7C9EEAD54FEBA75D148637E8C578"/>
          </w:pPr>
          <w:r>
            <w:rPr>
              <w:rStyle w:val="PlaceholderText"/>
            </w:rPr>
            <w:t>Click or tap to enter a date.</w:t>
          </w:r>
        </w:p>
      </w:docPartBody>
    </w:docPart>
    <w:docPart>
      <w:docPartPr>
        <w:name w:val="262A4E67A13C49808A62ACF874726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F16DD-D97C-4A9F-AFC5-98508AF3B504}"/>
      </w:docPartPr>
      <w:docPartBody>
        <w:p w:rsidR="00044E40" w:rsidRDefault="0003322B" w:rsidP="0003322B">
          <w:pPr>
            <w:pStyle w:val="262A4E67A13C49808A62ACF874726EDC"/>
          </w:pPr>
          <w:r>
            <w:rPr>
              <w:rStyle w:val="PlaceholderText"/>
            </w:rPr>
            <w:t>Click or tap to enter a date.</w:t>
          </w:r>
        </w:p>
      </w:docPartBody>
    </w:docPart>
    <w:docPart>
      <w:docPartPr>
        <w:name w:val="6DEBD2BDF3884E0DB96265DCD2842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09C2C-3FF3-4308-87D4-EBA6A46A1FAB}"/>
      </w:docPartPr>
      <w:docPartBody>
        <w:p w:rsidR="00044E40" w:rsidRDefault="0003322B" w:rsidP="0003322B">
          <w:pPr>
            <w:pStyle w:val="6DEBD2BDF3884E0DB96265DCD28421CE"/>
          </w:pPr>
          <w:r>
            <w:rPr>
              <w:rStyle w:val="PlaceholderText"/>
            </w:rPr>
            <w:t>Click or tap to enter a date.</w:t>
          </w:r>
        </w:p>
      </w:docPartBody>
    </w:docPart>
    <w:docPart>
      <w:docPartPr>
        <w:name w:val="21436A92C7344A83BECB2E59DE09B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5B4B7-63BC-4144-9D1C-C15B5574165F}"/>
      </w:docPartPr>
      <w:docPartBody>
        <w:p w:rsidR="00044E40" w:rsidRDefault="0003322B" w:rsidP="0003322B">
          <w:pPr>
            <w:pStyle w:val="21436A92C7344A83BECB2E59DE09B253"/>
          </w:pPr>
          <w:r>
            <w:rPr>
              <w:rStyle w:val="PlaceholderText"/>
            </w:rPr>
            <w:t>Click or tap to enter a date.</w:t>
          </w:r>
        </w:p>
      </w:docPartBody>
    </w:docPart>
    <w:docPart>
      <w:docPartPr>
        <w:name w:val="CBEFB7BC73A34BB882D20EF6926F3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18850-8ABB-4573-9ACE-670A1F903BD8}"/>
      </w:docPartPr>
      <w:docPartBody>
        <w:p w:rsidR="00044E40" w:rsidRDefault="0003322B" w:rsidP="0003322B">
          <w:pPr>
            <w:pStyle w:val="CBEFB7BC73A34BB882D20EF6926F3E9B"/>
          </w:pPr>
          <w:r>
            <w:rPr>
              <w:rStyle w:val="PlaceholderText"/>
            </w:rPr>
            <w:t>Click or tap to enter a date.</w:t>
          </w:r>
        </w:p>
      </w:docPartBody>
    </w:docPart>
    <w:docPart>
      <w:docPartPr>
        <w:name w:val="EC4E1A3603E04ED6BF5DC2E51BC2C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80A4C-CD05-453D-B766-39B3D70F849D}"/>
      </w:docPartPr>
      <w:docPartBody>
        <w:p w:rsidR="00044E40" w:rsidRDefault="0003322B" w:rsidP="0003322B">
          <w:pPr>
            <w:pStyle w:val="EC4E1A3603E04ED6BF5DC2E51BC2C8A6"/>
          </w:pPr>
          <w:r>
            <w:rPr>
              <w:rStyle w:val="PlaceholderText"/>
            </w:rPr>
            <w:t>Click or tap to enter a date.</w:t>
          </w:r>
        </w:p>
      </w:docPartBody>
    </w:docPart>
    <w:docPart>
      <w:docPartPr>
        <w:name w:val="79647871FF784D14BEEB22B1B3015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E2706-03CE-46A0-87D3-0C1BB38CB9CA}"/>
      </w:docPartPr>
      <w:docPartBody>
        <w:p w:rsidR="00044E40" w:rsidRDefault="0003322B" w:rsidP="0003322B">
          <w:pPr>
            <w:pStyle w:val="79647871FF784D14BEEB22B1B301508A"/>
          </w:pPr>
          <w:r>
            <w:rPr>
              <w:rStyle w:val="PlaceholderText"/>
            </w:rPr>
            <w:t>Click or tap to enter a date.</w:t>
          </w:r>
        </w:p>
      </w:docPartBody>
    </w:docPart>
    <w:docPart>
      <w:docPartPr>
        <w:name w:val="9B162BA1A369491C85411D78A5417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E2B53-BF0F-4318-A9B8-15741BCDA0A3}"/>
      </w:docPartPr>
      <w:docPartBody>
        <w:p w:rsidR="00044E40" w:rsidRDefault="0003322B" w:rsidP="0003322B">
          <w:pPr>
            <w:pStyle w:val="9B162BA1A369491C85411D78A5417D24"/>
          </w:pPr>
          <w:r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74D"/>
    <w:rsid w:val="0003322B"/>
    <w:rsid w:val="00044E40"/>
    <w:rsid w:val="0006674D"/>
    <w:rsid w:val="000D1893"/>
    <w:rsid w:val="00171CD2"/>
    <w:rsid w:val="002640F3"/>
    <w:rsid w:val="00284B29"/>
    <w:rsid w:val="003776F6"/>
    <w:rsid w:val="003D3A27"/>
    <w:rsid w:val="00455AA3"/>
    <w:rsid w:val="00471B6F"/>
    <w:rsid w:val="0048188F"/>
    <w:rsid w:val="004B5F26"/>
    <w:rsid w:val="004C096C"/>
    <w:rsid w:val="005F0256"/>
    <w:rsid w:val="0068009D"/>
    <w:rsid w:val="006D771A"/>
    <w:rsid w:val="00794685"/>
    <w:rsid w:val="007D3D97"/>
    <w:rsid w:val="007F3640"/>
    <w:rsid w:val="00A37080"/>
    <w:rsid w:val="00A81739"/>
    <w:rsid w:val="00AD3BCB"/>
    <w:rsid w:val="00AE037D"/>
    <w:rsid w:val="00B3737D"/>
    <w:rsid w:val="00B43C2A"/>
    <w:rsid w:val="00BD416C"/>
    <w:rsid w:val="00C0370A"/>
    <w:rsid w:val="00C5392E"/>
    <w:rsid w:val="00C74829"/>
    <w:rsid w:val="00E1618D"/>
    <w:rsid w:val="00E42D72"/>
    <w:rsid w:val="00EB7212"/>
    <w:rsid w:val="00F1478E"/>
    <w:rsid w:val="00F86763"/>
    <w:rsid w:val="00FD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322B"/>
  </w:style>
  <w:style w:type="paragraph" w:customStyle="1" w:styleId="3EC32C11ADD94624807CDFBFE364DD8B">
    <w:name w:val="3EC32C11ADD94624807CDFBFE364DD8B"/>
    <w:rsid w:val="0003322B"/>
  </w:style>
  <w:style w:type="paragraph" w:customStyle="1" w:styleId="5F38DF71FF2344949E00E28091B056A5">
    <w:name w:val="5F38DF71FF2344949E00E28091B056A5"/>
    <w:rsid w:val="007D3D97"/>
  </w:style>
  <w:style w:type="paragraph" w:customStyle="1" w:styleId="EA5E4F4DB80748DDA1D31D532CF8250C">
    <w:name w:val="EA5E4F4DB80748DDA1D31D532CF8250C"/>
    <w:rsid w:val="0003322B"/>
  </w:style>
  <w:style w:type="paragraph" w:customStyle="1" w:styleId="95E846D72081456F98FE71DC5E862D90">
    <w:name w:val="95E846D72081456F98FE71DC5E862D90"/>
    <w:rsid w:val="0003322B"/>
  </w:style>
  <w:style w:type="paragraph" w:customStyle="1" w:styleId="0F51ECD7E30746C9AC0D209E3C2E132B">
    <w:name w:val="0F51ECD7E30746C9AC0D209E3C2E132B"/>
    <w:rsid w:val="007D3D97"/>
  </w:style>
  <w:style w:type="paragraph" w:customStyle="1" w:styleId="31BE7C9EEAD54FEBA75D148637E8C578">
    <w:name w:val="31BE7C9EEAD54FEBA75D148637E8C578"/>
    <w:rsid w:val="0003322B"/>
  </w:style>
  <w:style w:type="paragraph" w:customStyle="1" w:styleId="262A4E67A13C49808A62ACF874726EDC">
    <w:name w:val="262A4E67A13C49808A62ACF874726EDC"/>
    <w:rsid w:val="0003322B"/>
  </w:style>
  <w:style w:type="paragraph" w:customStyle="1" w:styleId="6DEBD2BDF3884E0DB96265DCD28421CE">
    <w:name w:val="6DEBD2BDF3884E0DB96265DCD28421CE"/>
    <w:rsid w:val="0003322B"/>
  </w:style>
  <w:style w:type="paragraph" w:customStyle="1" w:styleId="21436A92C7344A83BECB2E59DE09B253">
    <w:name w:val="21436A92C7344A83BECB2E59DE09B253"/>
    <w:rsid w:val="0003322B"/>
  </w:style>
  <w:style w:type="paragraph" w:customStyle="1" w:styleId="CBEFB7BC73A34BB882D20EF6926F3E9B">
    <w:name w:val="CBEFB7BC73A34BB882D20EF6926F3E9B"/>
    <w:rsid w:val="0003322B"/>
  </w:style>
  <w:style w:type="paragraph" w:customStyle="1" w:styleId="EC4E1A3603E04ED6BF5DC2E51BC2C8A6">
    <w:name w:val="EC4E1A3603E04ED6BF5DC2E51BC2C8A6"/>
    <w:rsid w:val="0003322B"/>
  </w:style>
  <w:style w:type="paragraph" w:customStyle="1" w:styleId="79647871FF784D14BEEB22B1B301508A">
    <w:name w:val="79647871FF784D14BEEB22B1B301508A"/>
    <w:rsid w:val="0003322B"/>
  </w:style>
  <w:style w:type="paragraph" w:customStyle="1" w:styleId="9B162BA1A369491C85411D78A5417D24">
    <w:name w:val="9B162BA1A369491C85411D78A5417D24"/>
    <w:rsid w:val="000332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TotalTime>280</TotalTime>
  <Pages>4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Rivi</cp:lastModifiedBy>
  <cp:revision>177</cp:revision>
  <cp:lastPrinted>2002-09-23T09:13:00Z</cp:lastPrinted>
  <dcterms:created xsi:type="dcterms:W3CDTF">2023-02-16T17:23:00Z</dcterms:created>
  <dcterms:modified xsi:type="dcterms:W3CDTF">2023-03-30T19:08:00Z</dcterms:modified>
  <cp:category>Rev 1.1;last template edit 3-5-05 gje</cp:category>
</cp:coreProperties>
</file>