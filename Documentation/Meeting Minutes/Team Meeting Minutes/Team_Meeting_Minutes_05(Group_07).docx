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F66C" w14:textId="77777777" w:rsidR="00197379" w:rsidRDefault="003352A2">
      <w:pPr>
        <w:pStyle w:val="Heading1"/>
        <w:rPr>
          <w:b/>
          <w:color w:val="0000FF"/>
        </w:rPr>
      </w:pPr>
      <w:r>
        <w:rPr>
          <w:b/>
          <w:color w:val="0000FF"/>
        </w:rPr>
        <w:t>MEETING MINUTES</w:t>
      </w:r>
    </w:p>
    <w:p w14:paraId="7D164E0B" w14:textId="77777777" w:rsidR="00197379" w:rsidRDefault="00197379">
      <w:pPr>
        <w:pStyle w:val="Heading5"/>
      </w:pPr>
    </w:p>
    <w:p w14:paraId="5BBD00C5" w14:textId="77777777" w:rsidR="00197379" w:rsidRDefault="003352A2">
      <w:pPr>
        <w:rPr>
          <w:i/>
          <w:sz w:val="20"/>
        </w:rPr>
      </w:pPr>
      <w:r>
        <w:rPr>
          <w:i/>
          <w:sz w:val="20"/>
        </w:rPr>
        <w:t>Meeting Minutes guidelines:</w:t>
      </w:r>
    </w:p>
    <w:p w14:paraId="7CD35A4F" w14:textId="77777777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Publish Minutes within 24 hours of any meeting</w:t>
      </w:r>
    </w:p>
    <w:p w14:paraId="533C733F" w14:textId="25485356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Post Minutes in a place available to all stakeholders (</w:t>
      </w:r>
      <w:r w:rsidR="00D562AF">
        <w:rPr>
          <w:i/>
          <w:sz w:val="20"/>
        </w:rPr>
        <w:t>e.g. Shared</w:t>
      </w:r>
      <w:r>
        <w:rPr>
          <w:i/>
          <w:sz w:val="20"/>
        </w:rPr>
        <w:t xml:space="preserve"> drive or website)</w:t>
      </w:r>
    </w:p>
    <w:p w14:paraId="511E1D1D" w14:textId="77777777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Send Minutes via email to all stakeholders.  Include Action Items in body of the email.</w:t>
      </w:r>
    </w:p>
    <w:p w14:paraId="0B4FCA97" w14:textId="77777777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Review Action Items for completion during the next meeting.</w:t>
      </w:r>
    </w:p>
    <w:p w14:paraId="0F1BA94C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197379" w14:paraId="4E5AAFFA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333A830E" w14:textId="77777777" w:rsidR="00197379" w:rsidRDefault="003352A2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66C27DA2" w14:textId="529D295E" w:rsidR="00197379" w:rsidRPr="00DF0CB0" w:rsidRDefault="004D3825">
            <w:pPr>
              <w:pStyle w:val="Heading4"/>
              <w:rPr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 xml:space="preserve">A website featuring an </w:t>
            </w:r>
            <w:r w:rsidR="00A5050E">
              <w:rPr>
                <w:rFonts w:cs="Arial"/>
                <w:i w:val="0"/>
                <w:iCs/>
                <w:sz w:val="20"/>
              </w:rPr>
              <w:t>Artificial Intelligence Based Chat bot for Omantha Tire House.</w:t>
            </w:r>
          </w:p>
        </w:tc>
      </w:tr>
      <w:tr w:rsidR="00197379" w14:paraId="6FB90298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81DFAE4" w14:textId="5B6D2942" w:rsidR="00197379" w:rsidRDefault="003352A2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  <w:sz w:val="16"/>
              </w:rPr>
              <w:t>(MM/DD/YYYY)</w:t>
            </w:r>
          </w:p>
        </w:tc>
        <w:sdt>
          <w:sdtPr>
            <w:rPr>
              <w:iCs/>
              <w:sz w:val="20"/>
            </w:rPr>
            <w:id w:val="1326937390"/>
            <w:placeholder>
              <w:docPart w:val="DefaultPlaceholder_-1854013437"/>
            </w:placeholder>
            <w:date w:fullDate="2023-02-2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3060" w:type="dxa"/>
              </w:tcPr>
              <w:p w14:paraId="012EB3FB" w14:textId="64145788" w:rsidR="00197379" w:rsidRDefault="00F27BD2">
                <w:pPr>
                  <w:pStyle w:val="Heading4"/>
                  <w:rPr>
                    <w:i w:val="0"/>
                    <w:sz w:val="20"/>
                  </w:rPr>
                </w:pPr>
                <w:r>
                  <w:rPr>
                    <w:iCs/>
                    <w:sz w:val="20"/>
                  </w:rPr>
                  <w:t>2</w:t>
                </w:r>
                <w:r w:rsidR="00880E8B" w:rsidRPr="00880E8B">
                  <w:rPr>
                    <w:iCs/>
                    <w:sz w:val="20"/>
                  </w:rPr>
                  <w:t>/24/2023</w:t>
                </w:r>
              </w:p>
            </w:tc>
          </w:sdtContent>
        </w:sdt>
        <w:tc>
          <w:tcPr>
            <w:tcW w:w="1800" w:type="dxa"/>
            <w:shd w:val="pct12" w:color="auto" w:fill="FFFFFF"/>
          </w:tcPr>
          <w:p w14:paraId="77BB4BAB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Location:</w:t>
            </w:r>
          </w:p>
        </w:tc>
        <w:tc>
          <w:tcPr>
            <w:tcW w:w="2880" w:type="dxa"/>
          </w:tcPr>
          <w:p w14:paraId="6752D4C2" w14:textId="3161B966" w:rsidR="00197379" w:rsidRDefault="00D73494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Microsoft Teams</w:t>
            </w:r>
          </w:p>
        </w:tc>
      </w:tr>
      <w:tr w:rsidR="00197379" w14:paraId="0C2C5193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7A5858B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3060" w:type="dxa"/>
          </w:tcPr>
          <w:p w14:paraId="1400F6F2" w14:textId="075E90A4" w:rsidR="00197379" w:rsidRDefault="00EF69CA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Rivi Thushara</w:t>
            </w:r>
          </w:p>
        </w:tc>
        <w:tc>
          <w:tcPr>
            <w:tcW w:w="1800" w:type="dxa"/>
            <w:shd w:val="pct12" w:color="auto" w:fill="FFFFFF"/>
          </w:tcPr>
          <w:p w14:paraId="040E6667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Charge time to:</w:t>
            </w:r>
          </w:p>
        </w:tc>
        <w:tc>
          <w:tcPr>
            <w:tcW w:w="2880" w:type="dxa"/>
          </w:tcPr>
          <w:p w14:paraId="377B31A5" w14:textId="52A037D5" w:rsidR="00197379" w:rsidRDefault="00460818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 hour and 30 minutes</w:t>
            </w:r>
          </w:p>
        </w:tc>
      </w:tr>
    </w:tbl>
    <w:p w14:paraId="1B422495" w14:textId="77777777" w:rsidR="00197379" w:rsidRDefault="00197379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97379" w14:paraId="45FBC658" w14:textId="77777777">
        <w:trPr>
          <w:cantSplit/>
        </w:trPr>
        <w:tc>
          <w:tcPr>
            <w:tcW w:w="10080" w:type="dxa"/>
            <w:shd w:val="clear" w:color="auto" w:fill="800000"/>
          </w:tcPr>
          <w:p w14:paraId="53823A19" w14:textId="77777777" w:rsidR="00197379" w:rsidRDefault="003352A2">
            <w:pPr>
              <w:pStyle w:val="Heading3"/>
            </w:pPr>
            <w:r>
              <w:t>1. Purpose of Meeting</w:t>
            </w:r>
          </w:p>
        </w:tc>
      </w:tr>
      <w:tr w:rsidR="00197379" w14:paraId="605D6027" w14:textId="77777777">
        <w:trPr>
          <w:cantSplit/>
          <w:trHeight w:val="252"/>
        </w:trPr>
        <w:tc>
          <w:tcPr>
            <w:tcW w:w="10080" w:type="dxa"/>
          </w:tcPr>
          <w:p w14:paraId="66F50212" w14:textId="356181AE" w:rsidR="00197379" w:rsidRDefault="00EA61E0">
            <w:pPr>
              <w:pStyle w:val="CovFormText"/>
              <w:rPr>
                <w:sz w:val="20"/>
              </w:rPr>
            </w:pPr>
            <w:r w:rsidRPr="00860215">
              <w:rPr>
                <w:rFonts w:cs="Arial"/>
                <w:bCs/>
                <w:color w:val="000000"/>
                <w:sz w:val="20"/>
              </w:rPr>
              <w:t>Discuss about implementing the proposed website.</w:t>
            </w:r>
          </w:p>
        </w:tc>
      </w:tr>
    </w:tbl>
    <w:p w14:paraId="793E9C6B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890"/>
      </w:tblGrid>
      <w:tr w:rsidR="00197379" w14:paraId="137A2953" w14:textId="77777777"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800000"/>
          </w:tcPr>
          <w:p w14:paraId="7203B66B" w14:textId="7731227C" w:rsidR="00197379" w:rsidRDefault="003352A2">
            <w:pPr>
              <w:pStyle w:val="Heading3"/>
            </w:pPr>
            <w:r>
              <w:t>2. Attendance at Meeting</w:t>
            </w:r>
            <w:r>
              <w:rPr>
                <w:sz w:val="22"/>
              </w:rPr>
              <w:t xml:space="preserve"> </w:t>
            </w:r>
            <w:r>
              <w:rPr>
                <w:b w:val="0"/>
                <w:i/>
                <w:sz w:val="18"/>
              </w:rPr>
              <w:t>(add rows as necessary)</w:t>
            </w:r>
          </w:p>
        </w:tc>
      </w:tr>
      <w:tr w:rsidR="00197379" w14:paraId="7EAAC427" w14:textId="77777777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509011C5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Name</w:t>
            </w:r>
          </w:p>
        </w:tc>
        <w:tc>
          <w:tcPr>
            <w:tcW w:w="2700" w:type="dxa"/>
            <w:tcBorders>
              <w:top w:val="nil"/>
              <w:bottom w:val="nil"/>
            </w:tcBorders>
            <w:shd w:val="pct12" w:color="auto" w:fill="FFFFFF"/>
          </w:tcPr>
          <w:p w14:paraId="42068A62" w14:textId="3304D50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Department/Division</w:t>
            </w:r>
          </w:p>
        </w:tc>
        <w:tc>
          <w:tcPr>
            <w:tcW w:w="2430" w:type="dxa"/>
            <w:tcBorders>
              <w:top w:val="nil"/>
              <w:bottom w:val="nil"/>
            </w:tcBorders>
            <w:shd w:val="pct12" w:color="auto" w:fill="FFFFFF"/>
          </w:tcPr>
          <w:p w14:paraId="0FF7A6F3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pct12" w:color="auto" w:fill="FFFFFF"/>
          </w:tcPr>
          <w:p w14:paraId="2ACC677C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Phone</w:t>
            </w:r>
          </w:p>
        </w:tc>
      </w:tr>
      <w:tr w:rsidR="00197379" w14:paraId="3F430AA5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3410A3" w14:textId="6015E754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Sachith Wijesiriwardhana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6F42D1" w14:textId="7A8531C7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Start-up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62FA4E" w14:textId="0DB1346F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Sachith55cha1@gmail.com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B296CE3" w14:textId="0BB0ECFF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+94 77 925 6873</w:t>
            </w:r>
          </w:p>
        </w:tc>
      </w:tr>
      <w:tr w:rsidR="00197379" w14:paraId="4953F7C5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FC2F0A" w14:textId="73E47914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Vinod Sahan Nawarathna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A556F8" w14:textId="7C59920C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Project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634BF" w14:textId="2B317D75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vinodnavarathna123@gmail.com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D225643" w14:textId="417DF6B5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+94 77 329 9405</w:t>
            </w:r>
          </w:p>
        </w:tc>
      </w:tr>
      <w:tr w:rsidR="00197379" w14:paraId="6085748B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551995" w14:textId="5D3D3288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Keshara Dissanayaka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C33AE1" w14:textId="7805E4BC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Quality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B683BD" w14:textId="3964E4DF" w:rsidR="00197379" w:rsidRPr="00BC4D78" w:rsidRDefault="00A5050E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sz w:val="20"/>
              </w:rPr>
              <w:t>keshara.dissanayake23@gmail.com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CE88D66" w14:textId="0750A459" w:rsidR="00197379" w:rsidRPr="00BC4D78" w:rsidRDefault="00A5050E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sz w:val="20"/>
              </w:rPr>
              <w:t>+94 71 577 7996</w:t>
            </w:r>
          </w:p>
        </w:tc>
      </w:tr>
      <w:tr w:rsidR="00197379" w14:paraId="2AED0403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D4E750" w14:textId="5353998D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Malith Edirisinghe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BADAB4" w14:textId="331878E4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Risk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6501EF" w14:textId="4CE1E402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malithedirisinghe0@gmail.com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07FFCD" w14:textId="2B61DC22" w:rsidR="00197379" w:rsidRPr="00BC4D78" w:rsidRDefault="00D562AF" w:rsidP="00D562AF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BC4D78">
              <w:rPr>
                <w:rFonts w:ascii="Arial" w:hAnsi="Arial" w:cs="Arial"/>
                <w:sz w:val="20"/>
                <w:szCs w:val="20"/>
              </w:rPr>
              <w:t>+94 70 213 2611</w:t>
            </w:r>
          </w:p>
        </w:tc>
      </w:tr>
      <w:tr w:rsidR="00197379" w14:paraId="350A63B3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1BFA4D5" w14:textId="2CB885C5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Rivi Thushara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0235822" w14:textId="48630F60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6F8DCEE" w14:textId="73E2AE21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rivithushara@gmail.com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0440625E" w14:textId="7F8352B1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+94 77 920 8997</w:t>
            </w:r>
          </w:p>
        </w:tc>
      </w:tr>
    </w:tbl>
    <w:p w14:paraId="6A9FA2AA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97379" w14:paraId="1D627DEE" w14:textId="77777777">
        <w:trPr>
          <w:cantSplit/>
        </w:trPr>
        <w:tc>
          <w:tcPr>
            <w:tcW w:w="10080" w:type="dxa"/>
            <w:shd w:val="clear" w:color="auto" w:fill="800000"/>
          </w:tcPr>
          <w:p w14:paraId="09304F65" w14:textId="77777777" w:rsidR="00197379" w:rsidRDefault="003352A2">
            <w:pPr>
              <w:pStyle w:val="Heading3"/>
            </w:pPr>
            <w:r>
              <w:t xml:space="preserve">3. Meeting </w:t>
            </w:r>
            <w:r>
              <w:rPr>
                <w:sz w:val="24"/>
              </w:rPr>
              <w:t>Agenda</w:t>
            </w:r>
            <w:r>
              <w:rPr>
                <w:sz w:val="22"/>
              </w:rPr>
              <w:t xml:space="preserve"> </w:t>
            </w:r>
          </w:p>
        </w:tc>
      </w:tr>
      <w:tr w:rsidR="00197379" w14:paraId="3849F309" w14:textId="77777777">
        <w:trPr>
          <w:cantSplit/>
        </w:trPr>
        <w:tc>
          <w:tcPr>
            <w:tcW w:w="10080" w:type="dxa"/>
          </w:tcPr>
          <w:p w14:paraId="142008E5" w14:textId="6142E965" w:rsidR="00696CE4" w:rsidRPr="00696CE4" w:rsidRDefault="00696CE4" w:rsidP="004C6FF4">
            <w:pPr>
              <w:pStyle w:val="CovFormText"/>
              <w:keepNext/>
              <w:numPr>
                <w:ilvl w:val="0"/>
                <w:numId w:val="5"/>
              </w:numPr>
              <w:jc w:val="both"/>
              <w:rPr>
                <w:sz w:val="20"/>
              </w:rPr>
            </w:pPr>
            <w:r w:rsidRPr="00696CE4">
              <w:rPr>
                <w:sz w:val="20"/>
              </w:rPr>
              <w:t>Present a summary of the previous meeting.</w:t>
            </w:r>
          </w:p>
          <w:p w14:paraId="78B525B8" w14:textId="24D4D5EF" w:rsidR="00611671" w:rsidRDefault="00611671" w:rsidP="004C6FF4">
            <w:pPr>
              <w:pStyle w:val="CovFormText"/>
              <w:keepNext/>
              <w:numPr>
                <w:ilvl w:val="0"/>
                <w:numId w:val="5"/>
              </w:numPr>
              <w:jc w:val="both"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Recap remarks from the board meeting</w:t>
            </w:r>
          </w:p>
          <w:p w14:paraId="0F63B03B" w14:textId="77777777" w:rsidR="00740F52" w:rsidRDefault="00EF1CA4" w:rsidP="004C6FF4">
            <w:pPr>
              <w:pStyle w:val="CovFormText"/>
              <w:numPr>
                <w:ilvl w:val="0"/>
                <w:numId w:val="5"/>
              </w:numPr>
              <w:rPr>
                <w:sz w:val="20"/>
              </w:rPr>
            </w:pPr>
            <w:r w:rsidRPr="00EF1CA4">
              <w:rPr>
                <w:sz w:val="20"/>
              </w:rPr>
              <w:t xml:space="preserve">Discuss the project status and progress of the project </w:t>
            </w:r>
          </w:p>
          <w:p w14:paraId="6685DBB1" w14:textId="33496246" w:rsidR="007A4EF8" w:rsidRPr="005A7D0D" w:rsidRDefault="00740F52" w:rsidP="00F8600E">
            <w:pPr>
              <w:pStyle w:val="CovFormText"/>
              <w:numPr>
                <w:ilvl w:val="0"/>
                <w:numId w:val="5"/>
              </w:numPr>
              <w:rPr>
                <w:sz w:val="20"/>
              </w:rPr>
            </w:pPr>
            <w:r w:rsidRPr="00740F52">
              <w:rPr>
                <w:sz w:val="20"/>
              </w:rPr>
              <w:t>Allocate team members to tasks that are appropriate.</w:t>
            </w:r>
            <w:r w:rsidR="00D579B0" w:rsidRPr="00860215">
              <w:rPr>
                <w:rFonts w:cs="Arial"/>
                <w:bCs/>
                <w:color w:val="000000"/>
                <w:sz w:val="20"/>
              </w:rPr>
              <w:t>Discuss about implementing the proposed website.</w:t>
            </w:r>
          </w:p>
        </w:tc>
      </w:tr>
    </w:tbl>
    <w:p w14:paraId="07FD8307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97379" w14:paraId="289F51D9" w14:textId="77777777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23986675" w14:textId="77777777" w:rsidR="00197379" w:rsidRDefault="003352A2">
            <w:pPr>
              <w:pStyle w:val="Heading3"/>
            </w:pPr>
            <w:r>
              <w:lastRenderedPageBreak/>
              <w:t>4.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197379" w14:paraId="28AA6078" w14:textId="77777777">
        <w:trPr>
          <w:cantSplit/>
        </w:trPr>
        <w:tc>
          <w:tcPr>
            <w:tcW w:w="10080" w:type="dxa"/>
          </w:tcPr>
          <w:p w14:paraId="5CA4C853" w14:textId="7D8BB9D2" w:rsidR="00447B65" w:rsidRDefault="00447B65" w:rsidP="00447B65">
            <w:pPr>
              <w:pStyle w:val="CovFormText"/>
              <w:keepNext/>
              <w:jc w:val="both"/>
              <w:rPr>
                <w:sz w:val="20"/>
              </w:rPr>
            </w:pPr>
            <w:r w:rsidRPr="0024676D">
              <w:rPr>
                <w:sz w:val="20"/>
              </w:rPr>
              <w:t>Meeting Notes:</w:t>
            </w:r>
          </w:p>
          <w:p w14:paraId="52B46B4D" w14:textId="77777777" w:rsidR="0044306B" w:rsidRDefault="0044306B" w:rsidP="0044306B">
            <w:pPr>
              <w:pStyle w:val="CovFormText"/>
              <w:keepNext/>
              <w:numPr>
                <w:ilvl w:val="0"/>
                <w:numId w:val="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Implementing front end should be started</w:t>
            </w:r>
          </w:p>
          <w:p w14:paraId="74649BA8" w14:textId="77777777" w:rsidR="0044306B" w:rsidRDefault="0044306B" w:rsidP="00447B65">
            <w:pPr>
              <w:pStyle w:val="CovFormText"/>
              <w:keepNext/>
              <w:jc w:val="both"/>
              <w:rPr>
                <w:sz w:val="20"/>
              </w:rPr>
            </w:pPr>
          </w:p>
          <w:p w14:paraId="53A89345" w14:textId="77777777" w:rsidR="00447B65" w:rsidRPr="0024676D" w:rsidRDefault="00447B65" w:rsidP="00447B65">
            <w:pPr>
              <w:pStyle w:val="CovFormText"/>
              <w:keepNext/>
              <w:jc w:val="both"/>
              <w:rPr>
                <w:sz w:val="20"/>
              </w:rPr>
            </w:pPr>
            <w:r w:rsidRPr="0024676D">
              <w:rPr>
                <w:sz w:val="20"/>
              </w:rPr>
              <w:t>Decisions:</w:t>
            </w:r>
          </w:p>
          <w:p w14:paraId="052697E9" w14:textId="249A843D" w:rsidR="00447B65" w:rsidRDefault="00447B65" w:rsidP="002752B6">
            <w:pPr>
              <w:pStyle w:val="CovFormText"/>
              <w:keepNext/>
              <w:numPr>
                <w:ilvl w:val="0"/>
                <w:numId w:val="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Next team meating was scheduled.</w:t>
            </w:r>
          </w:p>
          <w:p w14:paraId="56CFEA21" w14:textId="1C01080D" w:rsidR="002752B6" w:rsidRPr="002752B6" w:rsidRDefault="002752B6" w:rsidP="002752B6">
            <w:pPr>
              <w:pStyle w:val="CovFormText"/>
              <w:keepNext/>
              <w:numPr>
                <w:ilvl w:val="0"/>
                <w:numId w:val="2"/>
              </w:numPr>
              <w:jc w:val="both"/>
              <w:rPr>
                <w:sz w:val="20"/>
              </w:rPr>
            </w:pPr>
            <w:r w:rsidRPr="009D7B61">
              <w:rPr>
                <w:sz w:val="20"/>
              </w:rPr>
              <w:t>Highlight Report Document</w:t>
            </w:r>
            <w:r w:rsidRPr="0031560B">
              <w:rPr>
                <w:sz w:val="20"/>
              </w:rPr>
              <w:t xml:space="preserve"> should be </w:t>
            </w:r>
            <w:r>
              <w:rPr>
                <w:sz w:val="20"/>
              </w:rPr>
              <w:t>c</w:t>
            </w:r>
            <w:r w:rsidRPr="009D7B61">
              <w:rPr>
                <w:sz w:val="20"/>
              </w:rPr>
              <w:t>ompleted</w:t>
            </w:r>
            <w:r w:rsidRPr="0031560B">
              <w:rPr>
                <w:sz w:val="20"/>
              </w:rPr>
              <w:t>.</w:t>
            </w:r>
          </w:p>
          <w:p w14:paraId="349E70F4" w14:textId="6E9EACC4" w:rsidR="00447B65" w:rsidRDefault="00447B65" w:rsidP="002752B6">
            <w:pPr>
              <w:pStyle w:val="CovFormText"/>
              <w:keepNext/>
              <w:numPr>
                <w:ilvl w:val="0"/>
                <w:numId w:val="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All the necessory diagrams should be finalized.</w:t>
            </w:r>
          </w:p>
          <w:p w14:paraId="0313C648" w14:textId="4154234D" w:rsidR="00197379" w:rsidRPr="00F7759C" w:rsidRDefault="00197379" w:rsidP="0044306B">
            <w:pPr>
              <w:pStyle w:val="CovFormText"/>
              <w:keepNext/>
              <w:ind w:left="720"/>
              <w:jc w:val="both"/>
              <w:rPr>
                <w:sz w:val="20"/>
              </w:rPr>
            </w:pPr>
          </w:p>
        </w:tc>
      </w:tr>
    </w:tbl>
    <w:p w14:paraId="2B43AACC" w14:textId="77777777" w:rsidR="00197379" w:rsidRDefault="00197379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4"/>
        <w:gridCol w:w="2096"/>
        <w:gridCol w:w="1620"/>
      </w:tblGrid>
      <w:tr w:rsidR="00197379" w14:paraId="2C25AFDA" w14:textId="77777777" w:rsidTr="00E11997"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</w:tcPr>
          <w:p w14:paraId="5DFC1E5D" w14:textId="7627EC0C" w:rsidR="00197379" w:rsidRDefault="003352A2">
            <w:pPr>
              <w:pStyle w:val="Heading3"/>
              <w:keepLines/>
            </w:pPr>
            <w:r>
              <w:t xml:space="preserve">5.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</w:t>
            </w:r>
            <w:r>
              <w:rPr>
                <w:b w:val="0"/>
                <w:i/>
                <w:sz w:val="18"/>
              </w:rPr>
              <w:t>(add rows as necessary)</w:t>
            </w:r>
          </w:p>
        </w:tc>
      </w:tr>
      <w:tr w:rsidR="00197379" w14:paraId="2CA4966E" w14:textId="77777777" w:rsidTr="006C0CC4">
        <w:trPr>
          <w:cantSplit/>
        </w:trPr>
        <w:tc>
          <w:tcPr>
            <w:tcW w:w="6364" w:type="dxa"/>
            <w:tcBorders>
              <w:top w:val="nil"/>
              <w:bottom w:val="nil"/>
            </w:tcBorders>
            <w:shd w:val="pct12" w:color="auto" w:fill="FFFFFF"/>
          </w:tcPr>
          <w:p w14:paraId="3CD7FE69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2096" w:type="dxa"/>
            <w:tcBorders>
              <w:top w:val="nil"/>
              <w:bottom w:val="nil"/>
            </w:tcBorders>
            <w:shd w:val="pct12" w:color="auto" w:fill="FFFFFF"/>
          </w:tcPr>
          <w:p w14:paraId="4547CF2C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6EE39A55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Due Date</w:t>
            </w:r>
          </w:p>
        </w:tc>
      </w:tr>
      <w:tr w:rsidR="004632D5" w14:paraId="25655ECF" w14:textId="77777777" w:rsidTr="006C0CC4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129F6" w14:textId="7DC19EA7" w:rsidR="004632D5" w:rsidRDefault="004632D5" w:rsidP="004632D5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A</w:t>
            </w:r>
            <w:r w:rsidRPr="00DA23DE">
              <w:rPr>
                <w:rFonts w:cs="Arial"/>
                <w:color w:val="000000"/>
                <w:sz w:val="20"/>
              </w:rPr>
              <w:t>ssign tasks to each member for the following week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33C44A" w14:textId="0C348C20" w:rsidR="004632D5" w:rsidRDefault="004632D5" w:rsidP="004632D5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Project Manager</w:t>
            </w:r>
          </w:p>
        </w:tc>
        <w:sdt>
          <w:sdtPr>
            <w:rPr>
              <w:iCs/>
              <w:sz w:val="20"/>
            </w:rPr>
            <w:id w:val="1094207272"/>
            <w:placeholder>
              <w:docPart w:val="9C7F94B75F5644FD801B385D6F93501D"/>
            </w:placeholder>
            <w:date w:fullDate="2023-02-2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3BFE49E3" w14:textId="38276551" w:rsidR="004632D5" w:rsidRPr="0092113A" w:rsidRDefault="004632D5" w:rsidP="004632D5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F353DB">
                  <w:rPr>
                    <w:iCs/>
                    <w:sz w:val="20"/>
                  </w:rPr>
                  <w:t>2/24/2023</w:t>
                </w:r>
              </w:p>
            </w:tc>
          </w:sdtContent>
        </w:sdt>
      </w:tr>
      <w:tr w:rsidR="004632D5" w14:paraId="6D24D7B8" w14:textId="77777777" w:rsidTr="008674B9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22A3BB" w14:textId="2DF2144F" w:rsidR="004632D5" w:rsidRDefault="004632D5" w:rsidP="004632D5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333C1F">
              <w:rPr>
                <w:rFonts w:cs="Arial"/>
                <w:color w:val="000000"/>
                <w:sz w:val="20"/>
              </w:rPr>
              <w:t>Analyze the following week’s documents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F00ADC" w14:textId="38B3ECCC" w:rsidR="004632D5" w:rsidRDefault="008F7F6E" w:rsidP="004632D5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Project Manager</w:t>
            </w:r>
            <w:r>
              <w:rPr>
                <w:rFonts w:cs="Arial"/>
                <w:sz w:val="20"/>
              </w:rPr>
              <w:t>,</w:t>
            </w:r>
            <w:r w:rsidR="007D5049">
              <w:rPr>
                <w:rFonts w:cs="Arial"/>
                <w:sz w:val="20"/>
              </w:rPr>
              <w:t xml:space="preserve"> </w:t>
            </w:r>
            <w:r w:rsidR="004632D5" w:rsidRPr="00BC4D78">
              <w:rPr>
                <w:rFonts w:cs="Arial"/>
                <w:sz w:val="20"/>
              </w:rPr>
              <w:t>Scheduling Manager</w:t>
            </w:r>
            <w:r w:rsidR="004632D5">
              <w:rPr>
                <w:sz w:val="20"/>
              </w:rPr>
              <w:t xml:space="preserve">, </w:t>
            </w:r>
            <w:r w:rsidR="004632D5" w:rsidRPr="00BC4D78">
              <w:rPr>
                <w:rFonts w:cs="Arial"/>
                <w:sz w:val="20"/>
              </w:rPr>
              <w:t>Start-up Manager</w:t>
            </w:r>
            <w:r w:rsidR="004632D5">
              <w:rPr>
                <w:sz w:val="20"/>
              </w:rPr>
              <w:t xml:space="preserve">, </w:t>
            </w:r>
            <w:r w:rsidR="004632D5" w:rsidRPr="00BC4D78">
              <w:rPr>
                <w:rFonts w:cs="Arial"/>
                <w:sz w:val="20"/>
              </w:rPr>
              <w:t>Quality Manager</w:t>
            </w:r>
            <w:r w:rsidR="004632D5">
              <w:rPr>
                <w:rFonts w:cs="Arial"/>
                <w:sz w:val="20"/>
              </w:rPr>
              <w:t>,</w:t>
            </w:r>
            <w:r w:rsidR="004632D5" w:rsidRPr="00BC4D78">
              <w:rPr>
                <w:rFonts w:cs="Arial"/>
                <w:sz w:val="20"/>
              </w:rPr>
              <w:t xml:space="preserve"> Risk Manager</w:t>
            </w:r>
          </w:p>
        </w:tc>
        <w:sdt>
          <w:sdtPr>
            <w:rPr>
              <w:iCs/>
              <w:sz w:val="20"/>
            </w:rPr>
            <w:id w:val="597448334"/>
            <w:placeholder>
              <w:docPart w:val="44B5920A14C14594B77D61DFC5812B8B"/>
            </w:placeholder>
            <w:date w:fullDate="2023-02-2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7FDD7029" w14:textId="6D874375" w:rsidR="004632D5" w:rsidRPr="0092113A" w:rsidRDefault="004632D5" w:rsidP="004632D5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F353DB">
                  <w:rPr>
                    <w:iCs/>
                    <w:sz w:val="20"/>
                  </w:rPr>
                  <w:t>2/24/2023</w:t>
                </w:r>
              </w:p>
            </w:tc>
          </w:sdtContent>
        </w:sdt>
      </w:tr>
      <w:tr w:rsidR="00D219B4" w14:paraId="7A73EAE5" w14:textId="77777777" w:rsidTr="008674B9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88E5CB" w14:textId="468022A5" w:rsidR="00D219B4" w:rsidRPr="00333C1F" w:rsidRDefault="00D219B4" w:rsidP="004632D5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Implement the front-emd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E4A378" w14:textId="4688F29C" w:rsidR="00D219B4" w:rsidRPr="00BC4D78" w:rsidRDefault="005D546A" w:rsidP="004632D5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Project Manager</w:t>
            </w:r>
            <w:r>
              <w:rPr>
                <w:rFonts w:cs="Arial"/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Scheduling Manager</w:t>
            </w:r>
            <w:r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Start-up Manager</w:t>
            </w:r>
            <w:r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Quality Manager</w:t>
            </w:r>
            <w:r>
              <w:rPr>
                <w:rFonts w:cs="Arial"/>
                <w:sz w:val="20"/>
              </w:rPr>
              <w:t>,</w:t>
            </w:r>
            <w:r w:rsidRPr="00BC4D78">
              <w:rPr>
                <w:rFonts w:cs="Arial"/>
                <w:sz w:val="20"/>
              </w:rPr>
              <w:t xml:space="preserve"> Risk Manager</w:t>
            </w:r>
          </w:p>
        </w:tc>
        <w:sdt>
          <w:sdtPr>
            <w:rPr>
              <w:iCs/>
              <w:sz w:val="20"/>
            </w:rPr>
            <w:id w:val="1112317632"/>
            <w:placeholder>
              <w:docPart w:val="42692F63C951415581EE46F836B3672D"/>
            </w:placeholder>
            <w:date w:fullDate="2023-03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215FFCDA" w14:textId="0C4DA33A" w:rsidR="00D219B4" w:rsidRPr="00F353DB" w:rsidRDefault="008A053B" w:rsidP="004632D5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BE1C7C">
                  <w:rPr>
                    <w:iCs/>
                    <w:sz w:val="20"/>
                  </w:rPr>
                  <w:t>3/3/2023</w:t>
                </w:r>
              </w:p>
            </w:tc>
          </w:sdtContent>
        </w:sdt>
      </w:tr>
      <w:tr w:rsidR="004632D5" w14:paraId="60D1568B" w14:textId="77777777" w:rsidTr="006C0CC4">
        <w:trPr>
          <w:cantSplit/>
        </w:trPr>
        <w:tc>
          <w:tcPr>
            <w:tcW w:w="6364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EE89074" w14:textId="58B84135" w:rsidR="004632D5" w:rsidRPr="008674B9" w:rsidRDefault="004632D5" w:rsidP="004632D5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F24B1F">
              <w:rPr>
                <w:rFonts w:cs="Arial"/>
                <w:color w:val="000000"/>
                <w:sz w:val="20"/>
              </w:rPr>
              <w:t xml:space="preserve">Finalize the </w:t>
            </w:r>
            <w:r w:rsidRPr="004E4F3A">
              <w:rPr>
                <w:rFonts w:cs="Arial"/>
                <w:color w:val="000000"/>
                <w:sz w:val="20"/>
              </w:rPr>
              <w:t>Highlight Report Document</w:t>
            </w:r>
            <w:r w:rsidRPr="00213B8F">
              <w:rPr>
                <w:rFonts w:cs="Arial"/>
                <w:color w:val="000000"/>
                <w:sz w:val="20"/>
              </w:rPr>
              <w:t>.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AFA926D" w14:textId="70600D0B" w:rsidR="004632D5" w:rsidRPr="00BC4D78" w:rsidRDefault="004632D5" w:rsidP="004632D5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Start-up Manager</w:t>
            </w:r>
            <w:r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Quality Manager</w:t>
            </w:r>
          </w:p>
        </w:tc>
        <w:sdt>
          <w:sdtPr>
            <w:rPr>
              <w:iCs/>
              <w:sz w:val="20"/>
            </w:rPr>
            <w:id w:val="-770466764"/>
            <w:placeholder>
              <w:docPart w:val="F14F158CBBCD4396A7B6D1753BC93C7C"/>
            </w:placeholder>
            <w:date w:fullDate="2023-03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single" w:sz="6" w:space="0" w:color="auto"/>
                </w:tcBorders>
              </w:tcPr>
              <w:p w14:paraId="19D022BC" w14:textId="5D02D016" w:rsidR="004632D5" w:rsidRDefault="008777E2" w:rsidP="004632D5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>
                  <w:rPr>
                    <w:iCs/>
                    <w:sz w:val="20"/>
                  </w:rPr>
                  <w:t>3</w:t>
                </w:r>
                <w:r w:rsidR="004632D5" w:rsidRPr="00F353DB">
                  <w:rPr>
                    <w:iCs/>
                    <w:sz w:val="20"/>
                  </w:rPr>
                  <w:t>/</w:t>
                </w:r>
                <w:r>
                  <w:rPr>
                    <w:iCs/>
                    <w:sz w:val="20"/>
                  </w:rPr>
                  <w:t>3</w:t>
                </w:r>
                <w:r w:rsidR="004632D5" w:rsidRPr="00F353DB">
                  <w:rPr>
                    <w:iCs/>
                    <w:sz w:val="20"/>
                  </w:rPr>
                  <w:t>/2023</w:t>
                </w:r>
              </w:p>
            </w:tc>
          </w:sdtContent>
        </w:sdt>
      </w:tr>
      <w:tr w:rsidR="008777E2" w14:paraId="1FDB36AF" w14:textId="77777777" w:rsidTr="006C0CC4">
        <w:trPr>
          <w:cantSplit/>
        </w:trPr>
        <w:tc>
          <w:tcPr>
            <w:tcW w:w="6364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21A2F15" w14:textId="68841E6F" w:rsidR="008777E2" w:rsidRPr="008674B9" w:rsidRDefault="008777E2" w:rsidP="008777E2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Draw </w:t>
            </w:r>
            <w:r w:rsidRPr="004E4F3A">
              <w:rPr>
                <w:rFonts w:cs="Arial"/>
                <w:color w:val="000000"/>
                <w:sz w:val="20"/>
              </w:rPr>
              <w:t>Precedence Diagram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18CE9A3" w14:textId="4337BC24" w:rsidR="008777E2" w:rsidRPr="00BC4D78" w:rsidRDefault="008777E2" w:rsidP="008777E2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  <w:r>
              <w:rPr>
                <w:rFonts w:cs="Arial"/>
                <w:sz w:val="20"/>
              </w:rPr>
              <w:t>,</w:t>
            </w:r>
            <w:r w:rsidRPr="00BC4D78">
              <w:rPr>
                <w:rFonts w:cs="Arial"/>
                <w:sz w:val="20"/>
              </w:rPr>
              <w:t xml:space="preserve"> Project Manager</w:t>
            </w:r>
          </w:p>
        </w:tc>
        <w:sdt>
          <w:sdtPr>
            <w:rPr>
              <w:iCs/>
              <w:sz w:val="20"/>
            </w:rPr>
            <w:id w:val="1781531605"/>
            <w:placeholder>
              <w:docPart w:val="5F4E34DD574448DBB4F31DAFDB3B58FB"/>
            </w:placeholder>
            <w:date w:fullDate="2023-03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single" w:sz="6" w:space="0" w:color="auto"/>
                </w:tcBorders>
              </w:tcPr>
              <w:p w14:paraId="65EBBDBF" w14:textId="1E4071D9" w:rsidR="008777E2" w:rsidRDefault="008777E2" w:rsidP="008777E2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6E7151">
                  <w:rPr>
                    <w:iCs/>
                    <w:sz w:val="20"/>
                  </w:rPr>
                  <w:t>3/3/2023</w:t>
                </w:r>
              </w:p>
            </w:tc>
          </w:sdtContent>
        </w:sdt>
      </w:tr>
      <w:tr w:rsidR="008777E2" w14:paraId="22687FE2" w14:textId="77777777" w:rsidTr="00F24B1F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E661D6" w14:textId="4A0E977A" w:rsidR="008777E2" w:rsidRPr="00333C1F" w:rsidRDefault="008777E2" w:rsidP="008777E2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Draw </w:t>
            </w:r>
            <w:r w:rsidR="001357B7" w:rsidRPr="001357B7">
              <w:rPr>
                <w:rFonts w:cs="Arial"/>
                <w:color w:val="000000"/>
                <w:sz w:val="20"/>
              </w:rPr>
              <w:t>PDM Diagram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4411F4" w14:textId="1484896A" w:rsidR="008777E2" w:rsidRPr="00BC4D78" w:rsidRDefault="008777E2" w:rsidP="008777E2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Project Manager</w:t>
            </w:r>
          </w:p>
        </w:tc>
        <w:sdt>
          <w:sdtPr>
            <w:rPr>
              <w:iCs/>
              <w:sz w:val="20"/>
            </w:rPr>
            <w:id w:val="698735522"/>
            <w:placeholder>
              <w:docPart w:val="15CF049D288A4F77A0E03B9341D7C100"/>
            </w:placeholder>
            <w:date w:fullDate="2023-03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6A7194DB" w14:textId="16767E80" w:rsidR="008777E2" w:rsidRDefault="008777E2" w:rsidP="008777E2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6E7151">
                  <w:rPr>
                    <w:iCs/>
                    <w:sz w:val="20"/>
                  </w:rPr>
                  <w:t>3/3/2023</w:t>
                </w:r>
              </w:p>
            </w:tc>
          </w:sdtContent>
        </w:sdt>
      </w:tr>
      <w:tr w:rsidR="008777E2" w14:paraId="6FB9659A" w14:textId="77777777" w:rsidTr="00C80F5E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EB6AAC" w14:textId="7D8F30B8" w:rsidR="008777E2" w:rsidRPr="00425DD4" w:rsidRDefault="008D69B8" w:rsidP="008777E2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Draw </w:t>
            </w:r>
            <w:r w:rsidRPr="008D69B8">
              <w:rPr>
                <w:rFonts w:cs="Arial"/>
                <w:color w:val="000000"/>
                <w:sz w:val="20"/>
              </w:rPr>
              <w:t>AOA Daigram</w:t>
            </w:r>
            <w:r w:rsidR="00DE1184">
              <w:t xml:space="preserve"> 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67F211" w14:textId="03348594" w:rsidR="008777E2" w:rsidRPr="00BC4D78" w:rsidRDefault="008777E2" w:rsidP="008777E2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Quality Manager</w:t>
            </w:r>
            <w:r>
              <w:rPr>
                <w:rFonts w:cs="Arial"/>
                <w:sz w:val="20"/>
              </w:rPr>
              <w:t>,</w:t>
            </w:r>
            <w:r w:rsidRPr="00BC4D78">
              <w:rPr>
                <w:rFonts w:cs="Arial"/>
                <w:sz w:val="20"/>
              </w:rPr>
              <w:t xml:space="preserve"> Risk Manager</w:t>
            </w:r>
          </w:p>
        </w:tc>
        <w:sdt>
          <w:sdtPr>
            <w:rPr>
              <w:iCs/>
              <w:sz w:val="20"/>
            </w:rPr>
            <w:id w:val="390462784"/>
            <w:placeholder>
              <w:docPart w:val="C944EBD33433478484E7C863C4B3957F"/>
            </w:placeholder>
            <w:date w:fullDate="2023-03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47BE6F1C" w14:textId="7CEC9F05" w:rsidR="008777E2" w:rsidRDefault="008777E2" w:rsidP="008777E2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6E7151">
                  <w:rPr>
                    <w:iCs/>
                    <w:sz w:val="20"/>
                  </w:rPr>
                  <w:t>3/3/2023</w:t>
                </w:r>
              </w:p>
            </w:tc>
          </w:sdtContent>
        </w:sdt>
      </w:tr>
      <w:tr w:rsidR="00DE1184" w14:paraId="4E052DF3" w14:textId="77777777" w:rsidTr="00C80F5E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E7B6B7" w14:textId="794CEBBD" w:rsidR="00DE1184" w:rsidRDefault="00DE1184" w:rsidP="00DE1184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Draw </w:t>
            </w:r>
            <w:r w:rsidRPr="00DE1184">
              <w:rPr>
                <w:rFonts w:cs="Arial"/>
                <w:color w:val="000000"/>
                <w:sz w:val="20"/>
              </w:rPr>
              <w:t>SBS Diagram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594DEB" w14:textId="19092F68" w:rsidR="00DE1184" w:rsidRPr="00BC4D78" w:rsidRDefault="00DE1184" w:rsidP="00DE1184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Start-up Manager</w:t>
            </w:r>
          </w:p>
        </w:tc>
        <w:sdt>
          <w:sdtPr>
            <w:rPr>
              <w:iCs/>
              <w:sz w:val="20"/>
            </w:rPr>
            <w:id w:val="-845562862"/>
            <w:placeholder>
              <w:docPart w:val="B104A1903FA6448D9419157B5F9CBDAD"/>
            </w:placeholder>
            <w:date w:fullDate="2023-03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790EF620" w14:textId="42DD2DDE" w:rsidR="00DE1184" w:rsidRPr="006E7151" w:rsidRDefault="00DE1184" w:rsidP="00DE1184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6E7151">
                  <w:rPr>
                    <w:iCs/>
                    <w:sz w:val="20"/>
                  </w:rPr>
                  <w:t>3/3/2023</w:t>
                </w:r>
              </w:p>
            </w:tc>
          </w:sdtContent>
        </w:sdt>
      </w:tr>
      <w:tr w:rsidR="00DE1184" w14:paraId="07DFA145" w14:textId="77777777" w:rsidTr="00C80F5E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337ECB" w14:textId="215C81F7" w:rsidR="00DE1184" w:rsidRDefault="00DE1184" w:rsidP="00DE1184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6419D8">
              <w:rPr>
                <w:rFonts w:cs="Arial"/>
                <w:color w:val="000000"/>
                <w:sz w:val="20"/>
              </w:rPr>
              <w:t>Updat</w:t>
            </w:r>
            <w:r w:rsidR="00996EB3">
              <w:rPr>
                <w:rFonts w:cs="Arial"/>
                <w:color w:val="000000"/>
                <w:sz w:val="20"/>
              </w:rPr>
              <w:t>e</w:t>
            </w:r>
            <w:r>
              <w:rPr>
                <w:rFonts w:cs="Arial"/>
                <w:color w:val="000000"/>
                <w:sz w:val="20"/>
              </w:rPr>
              <w:t xml:space="preserve"> </w:t>
            </w:r>
            <w:r w:rsidRPr="006419D8">
              <w:rPr>
                <w:rFonts w:cs="Arial"/>
                <w:color w:val="000000"/>
                <w:sz w:val="20"/>
              </w:rPr>
              <w:t>The Risk management Plan and Risk Log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941C4B" w14:textId="55FECAAD" w:rsidR="00DE1184" w:rsidRPr="00BC4D78" w:rsidRDefault="00DE1184" w:rsidP="00DE1184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Risk Manager</w:t>
            </w:r>
          </w:p>
        </w:tc>
        <w:sdt>
          <w:sdtPr>
            <w:rPr>
              <w:iCs/>
              <w:sz w:val="20"/>
            </w:rPr>
            <w:id w:val="-1438361476"/>
            <w:placeholder>
              <w:docPart w:val="25D6DEF3263B4CBEBFE2BEDD5342FCD8"/>
            </w:placeholder>
            <w:date w:fullDate="2023-03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680E4E52" w14:textId="2AB22B16" w:rsidR="00DE1184" w:rsidRPr="006E7151" w:rsidRDefault="00DE1184" w:rsidP="00DE1184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6E7151">
                  <w:rPr>
                    <w:iCs/>
                    <w:sz w:val="20"/>
                  </w:rPr>
                  <w:t>3/3/2023</w:t>
                </w:r>
              </w:p>
            </w:tc>
          </w:sdtContent>
        </w:sdt>
      </w:tr>
      <w:tr w:rsidR="00DE1184" w14:paraId="2545A04C" w14:textId="77777777" w:rsidTr="00250953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3BD705" w14:textId="4DDF2AB3" w:rsidR="00DE1184" w:rsidRPr="00ED10B8" w:rsidRDefault="00DE1184" w:rsidP="00DE1184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E31C14">
              <w:rPr>
                <w:rFonts w:cs="Arial"/>
                <w:color w:val="000000"/>
                <w:sz w:val="20"/>
              </w:rPr>
              <w:t>Complet</w:t>
            </w:r>
            <w:r w:rsidR="00B1307D">
              <w:rPr>
                <w:rFonts w:cs="Arial"/>
                <w:color w:val="000000"/>
                <w:sz w:val="20"/>
              </w:rPr>
              <w:t>e</w:t>
            </w:r>
            <w:r w:rsidRPr="00E31C14">
              <w:rPr>
                <w:rFonts w:cs="Arial"/>
                <w:color w:val="000000"/>
                <w:sz w:val="20"/>
              </w:rPr>
              <w:t xml:space="preserve"> the Quality Plan</w:t>
            </w:r>
            <w:r>
              <w:rPr>
                <w:rFonts w:cs="Arial"/>
                <w:color w:val="000000"/>
                <w:sz w:val="20"/>
              </w:rPr>
              <w:t xml:space="preserve"> 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B4DE05" w14:textId="34389E12" w:rsidR="00DE1184" w:rsidRPr="00BC4D78" w:rsidRDefault="00DE1184" w:rsidP="00DE1184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Quality Manager</w:t>
            </w:r>
          </w:p>
        </w:tc>
        <w:sdt>
          <w:sdtPr>
            <w:rPr>
              <w:iCs/>
              <w:sz w:val="20"/>
            </w:rPr>
            <w:id w:val="-282650776"/>
            <w:placeholder>
              <w:docPart w:val="D6288674544E4EB6960284CC94AD9A28"/>
            </w:placeholder>
            <w:date w:fullDate="2023-03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40B61B64" w14:textId="2832A513" w:rsidR="00DE1184" w:rsidRDefault="00DE1184" w:rsidP="00DE1184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6E7151">
                  <w:rPr>
                    <w:iCs/>
                    <w:sz w:val="20"/>
                  </w:rPr>
                  <w:t>3/3/2023</w:t>
                </w:r>
              </w:p>
            </w:tc>
          </w:sdtContent>
        </w:sdt>
      </w:tr>
      <w:tr w:rsidR="00B1307D" w14:paraId="11599A7D" w14:textId="77777777" w:rsidTr="00250953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100148" w14:textId="7CF918B7" w:rsidR="00B1307D" w:rsidRPr="00E31C14" w:rsidRDefault="00B1307D" w:rsidP="00DE1184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E31C14">
              <w:rPr>
                <w:rFonts w:cs="Arial"/>
                <w:color w:val="000000"/>
                <w:sz w:val="20"/>
              </w:rPr>
              <w:t xml:space="preserve">Complet </w:t>
            </w:r>
            <w:r>
              <w:rPr>
                <w:rFonts w:cs="Arial"/>
                <w:color w:val="000000"/>
                <w:sz w:val="20"/>
              </w:rPr>
              <w:t>m</w:t>
            </w:r>
            <w:r w:rsidRPr="00B1307D">
              <w:rPr>
                <w:rFonts w:cs="Arial"/>
                <w:color w:val="000000"/>
                <w:sz w:val="20"/>
              </w:rPr>
              <w:t>eeting minutes Document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0DEC2A" w14:textId="781EA6E4" w:rsidR="00B1307D" w:rsidRPr="00BC4D78" w:rsidRDefault="00403798" w:rsidP="00DE1184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</w:p>
        </w:tc>
        <w:sdt>
          <w:sdtPr>
            <w:rPr>
              <w:iCs/>
              <w:sz w:val="20"/>
            </w:rPr>
            <w:id w:val="1671837675"/>
            <w:placeholder>
              <w:docPart w:val="652583521A92497FA6509C36047D1C8A"/>
            </w:placeholder>
            <w:date w:fullDate="2023-03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0629EC44" w14:textId="3A07594B" w:rsidR="00B1307D" w:rsidRPr="006E7151" w:rsidRDefault="00DD77C4" w:rsidP="00DE1184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6E7151">
                  <w:rPr>
                    <w:iCs/>
                    <w:sz w:val="20"/>
                  </w:rPr>
                  <w:t>3/3/2023</w:t>
                </w:r>
              </w:p>
            </w:tc>
          </w:sdtContent>
        </w:sdt>
      </w:tr>
    </w:tbl>
    <w:p w14:paraId="3365E6F9" w14:textId="77777777" w:rsidR="00197379" w:rsidRDefault="00197379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197379" w14:paraId="19DF4104" w14:textId="77777777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14:paraId="675A9A53" w14:textId="77777777" w:rsidR="00197379" w:rsidRDefault="003352A2">
            <w:pPr>
              <w:pStyle w:val="Heading3"/>
              <w:keepLines/>
            </w:pPr>
            <w:r>
              <w:lastRenderedPageBreak/>
              <w:t>6. Next Meeting</w:t>
            </w:r>
          </w:p>
        </w:tc>
      </w:tr>
      <w:tr w:rsidR="00197379" w14:paraId="0B6A9106" w14:textId="77777777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4CDE848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Date:  </w:t>
            </w:r>
            <w:r>
              <w:rPr>
                <w:sz w:val="20"/>
              </w:rPr>
              <w:t>(MM/DD/YYYY)</w:t>
            </w:r>
          </w:p>
        </w:tc>
        <w:sdt>
          <w:sdtPr>
            <w:rPr>
              <w:iCs/>
              <w:sz w:val="20"/>
            </w:rPr>
            <w:id w:val="-1403673000"/>
            <w:placeholder>
              <w:docPart w:val="8DA0DD1F8AE74EC08267A50CA8B09B4D"/>
            </w:placeholder>
            <w:date w:fullDate="2023-03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8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0A54E3FB" w14:textId="3F0ED45E" w:rsidR="00197379" w:rsidRDefault="00B735D0">
                <w:pPr>
                  <w:pStyle w:val="CovFormText"/>
                  <w:keepNext/>
                  <w:keepLines/>
                  <w:rPr>
                    <w:sz w:val="20"/>
                  </w:rPr>
                </w:pPr>
                <w:r>
                  <w:rPr>
                    <w:iCs/>
                    <w:sz w:val="20"/>
                  </w:rPr>
                  <w:t>3</w:t>
                </w:r>
                <w:r w:rsidR="00937DE3" w:rsidRPr="0092113A">
                  <w:rPr>
                    <w:iCs/>
                    <w:sz w:val="20"/>
                  </w:rPr>
                  <w:t>/</w:t>
                </w:r>
                <w:r w:rsidR="00BB3F29">
                  <w:rPr>
                    <w:iCs/>
                    <w:sz w:val="20"/>
                  </w:rPr>
                  <w:t>3</w:t>
                </w:r>
                <w:r w:rsidR="00937DE3" w:rsidRPr="0092113A">
                  <w:rPr>
                    <w:iCs/>
                    <w:sz w:val="20"/>
                  </w:rPr>
                  <w:t>/2023</w:t>
                </w:r>
              </w:p>
            </w:tc>
          </w:sdtContent>
        </w:sdt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5BAD525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FD8CA" w14:textId="5FEC1B03" w:rsidR="00197379" w:rsidRDefault="006B2CB3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87C8A08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84E24" w14:textId="6EA40F61" w:rsidR="00197379" w:rsidRPr="00937DE3" w:rsidRDefault="00937DE3">
            <w:pPr>
              <w:pStyle w:val="CovFormText"/>
              <w:keepNext/>
              <w:keepLines/>
              <w:rPr>
                <w:iCs/>
                <w:sz w:val="20"/>
              </w:rPr>
            </w:pPr>
            <w:r>
              <w:rPr>
                <w:i/>
                <w:sz w:val="20"/>
              </w:rPr>
              <w:t>Microsoft Teams</w:t>
            </w:r>
          </w:p>
        </w:tc>
      </w:tr>
      <w:tr w:rsidR="00197379" w14:paraId="69CA71A5" w14:textId="77777777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24A53C5" w14:textId="77777777" w:rsidR="00197379" w:rsidRDefault="003352A2">
            <w:pPr>
              <w:pStyle w:val="Header"/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7C7612" w14:textId="4A6E7262" w:rsidR="00197379" w:rsidRPr="00860215" w:rsidRDefault="00860215">
            <w:pPr>
              <w:pStyle w:val="Header"/>
              <w:keepNext/>
              <w:keepLines/>
              <w:spacing w:before="60" w:after="60"/>
              <w:rPr>
                <w:b w:val="0"/>
                <w:bCs/>
                <w:sz w:val="20"/>
              </w:rPr>
            </w:pPr>
            <w:r w:rsidRPr="00860215">
              <w:rPr>
                <w:rFonts w:cs="Arial"/>
                <w:b w:val="0"/>
                <w:bCs/>
                <w:color w:val="000000"/>
                <w:sz w:val="20"/>
              </w:rPr>
              <w:t xml:space="preserve">Discuss </w:t>
            </w:r>
            <w:r w:rsidR="0051068B">
              <w:rPr>
                <w:rFonts w:cs="Arial"/>
                <w:b w:val="0"/>
                <w:bCs/>
                <w:color w:val="000000"/>
                <w:sz w:val="20"/>
              </w:rPr>
              <w:t>about protype for the proposed website</w:t>
            </w:r>
            <w:r w:rsidR="003B1870" w:rsidRPr="00860215">
              <w:rPr>
                <w:rFonts w:cs="Arial"/>
                <w:b w:val="0"/>
                <w:bCs/>
                <w:color w:val="000000"/>
                <w:sz w:val="20"/>
              </w:rPr>
              <w:t>.</w:t>
            </w:r>
          </w:p>
        </w:tc>
      </w:tr>
    </w:tbl>
    <w:p w14:paraId="1676B05E" w14:textId="77777777" w:rsidR="003352A2" w:rsidRDefault="003352A2">
      <w:pPr>
        <w:pStyle w:val="Footer"/>
        <w:tabs>
          <w:tab w:val="clear" w:pos="4320"/>
          <w:tab w:val="clear" w:pos="8640"/>
        </w:tabs>
      </w:pPr>
    </w:p>
    <w:sectPr w:rsidR="003352A2">
      <w:headerReference w:type="default" r:id="rId7"/>
      <w:footerReference w:type="default" r:id="rId8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82A5F" w14:textId="77777777" w:rsidR="0090503D" w:rsidRDefault="0090503D">
      <w:r>
        <w:separator/>
      </w:r>
    </w:p>
  </w:endnote>
  <w:endnote w:type="continuationSeparator" w:id="0">
    <w:p w14:paraId="23318FFF" w14:textId="77777777" w:rsidR="0090503D" w:rsidRDefault="00905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197379" w14:paraId="45F77FE7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3C5298A4" w14:textId="77777777" w:rsidR="00197379" w:rsidRDefault="003352A2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Template source: http://www.cvr-it.com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47B6AC29" w14:textId="77777777" w:rsidR="00197379" w:rsidRDefault="003352A2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F746D1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F746D1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42F2A70C" w14:textId="77777777" w:rsidR="00197379" w:rsidRDefault="00197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3E7D2" w14:textId="77777777" w:rsidR="0090503D" w:rsidRDefault="0090503D">
      <w:r>
        <w:separator/>
      </w:r>
    </w:p>
  </w:footnote>
  <w:footnote w:type="continuationSeparator" w:id="0">
    <w:p w14:paraId="41A9C484" w14:textId="77777777" w:rsidR="0090503D" w:rsidRDefault="009050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038"/>
    </w:tblGrid>
    <w:tr w:rsidR="004D3825" w14:paraId="2DEFB03D" w14:textId="77777777" w:rsidTr="004D3825">
      <w:trPr>
        <w:cantSplit/>
        <w:trHeight w:val="805"/>
      </w:trPr>
      <w:tc>
        <w:tcPr>
          <w:tcW w:w="10038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7A6D413B" w14:textId="77777777" w:rsidR="00857AE9" w:rsidRDefault="00857AE9">
          <w:pPr>
            <w:jc w:val="right"/>
            <w:rPr>
              <w:b/>
              <w:i/>
              <w:sz w:val="20"/>
            </w:rPr>
          </w:pPr>
          <w:r>
            <w:rPr>
              <w:b/>
              <w:i/>
              <w:noProof/>
              <w:sz w:val="20"/>
            </w:rPr>
            <w:drawing>
              <wp:anchor distT="0" distB="0" distL="114300" distR="114300" simplePos="0" relativeHeight="251658240" behindDoc="1" locked="0" layoutInCell="1" allowOverlap="1" wp14:anchorId="4D668877" wp14:editId="7C9FB10E">
                <wp:simplePos x="0" y="0"/>
                <wp:positionH relativeFrom="column">
                  <wp:posOffset>-68580</wp:posOffset>
                </wp:positionH>
                <wp:positionV relativeFrom="paragraph">
                  <wp:posOffset>0</wp:posOffset>
                </wp:positionV>
                <wp:extent cx="883920" cy="883920"/>
                <wp:effectExtent l="0" t="0" r="0" b="0"/>
                <wp:wrapTight wrapText="bothSides">
                  <wp:wrapPolygon edited="0">
                    <wp:start x="0" y="0"/>
                    <wp:lineTo x="0" y="20948"/>
                    <wp:lineTo x="20948" y="20948"/>
                    <wp:lineTo x="20948" y="0"/>
                    <wp:lineTo x="0" y="0"/>
                  </wp:wrapPolygon>
                </wp:wrapTight>
                <wp:docPr id="2" name="Picture 2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, company nam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920" cy="883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D3825">
            <w:rPr>
              <w:b/>
              <w:i/>
              <w:sz w:val="20"/>
            </w:rPr>
            <w:t xml:space="preserve">         </w:t>
          </w:r>
        </w:p>
        <w:p w14:paraId="77A3C44E" w14:textId="77777777" w:rsidR="00857AE9" w:rsidRDefault="00857AE9">
          <w:pPr>
            <w:jc w:val="right"/>
            <w:rPr>
              <w:b/>
              <w:i/>
              <w:sz w:val="20"/>
            </w:rPr>
          </w:pPr>
        </w:p>
        <w:p w14:paraId="11987A40" w14:textId="4C6C73D0" w:rsidR="004D3825" w:rsidRDefault="004D3825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Meeting Minutes</w:t>
          </w:r>
          <w:r>
            <w:rPr>
              <w:i/>
              <w:sz w:val="20"/>
            </w:rPr>
            <w:t xml:space="preserve"> </w:t>
          </w:r>
        </w:p>
        <w:p w14:paraId="2196B6CE" w14:textId="77777777" w:rsidR="004D3825" w:rsidRDefault="004D3825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>Rev. 1.1, 3/5/2005</w:t>
          </w:r>
        </w:p>
      </w:tc>
    </w:tr>
  </w:tbl>
  <w:p w14:paraId="5F48DEDD" w14:textId="77777777" w:rsidR="00197379" w:rsidRDefault="00197379"/>
  <w:p w14:paraId="099AA1CD" w14:textId="77777777" w:rsidR="00197379" w:rsidRDefault="00197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41743"/>
    <w:multiLevelType w:val="hybridMultilevel"/>
    <w:tmpl w:val="464E8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502FE"/>
    <w:multiLevelType w:val="hybridMultilevel"/>
    <w:tmpl w:val="B6D6E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90293"/>
    <w:multiLevelType w:val="hybridMultilevel"/>
    <w:tmpl w:val="ECF2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97B72"/>
    <w:multiLevelType w:val="hybridMultilevel"/>
    <w:tmpl w:val="154EA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0024891"/>
    <w:multiLevelType w:val="hybridMultilevel"/>
    <w:tmpl w:val="65A2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907660">
    <w:abstractNumId w:val="4"/>
  </w:num>
  <w:num w:numId="2" w16cid:durableId="255943983">
    <w:abstractNumId w:val="2"/>
  </w:num>
  <w:num w:numId="3" w16cid:durableId="661664345">
    <w:abstractNumId w:val="3"/>
  </w:num>
  <w:num w:numId="4" w16cid:durableId="335109292">
    <w:abstractNumId w:val="5"/>
  </w:num>
  <w:num w:numId="5" w16cid:durableId="160660258">
    <w:abstractNumId w:val="0"/>
  </w:num>
  <w:num w:numId="6" w16cid:durableId="266474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6D1"/>
    <w:rsid w:val="0001050D"/>
    <w:rsid w:val="000374D0"/>
    <w:rsid w:val="000702FD"/>
    <w:rsid w:val="0009718A"/>
    <w:rsid w:val="000C5150"/>
    <w:rsid w:val="00117786"/>
    <w:rsid w:val="00131DEC"/>
    <w:rsid w:val="001356DA"/>
    <w:rsid w:val="001357B7"/>
    <w:rsid w:val="0017643B"/>
    <w:rsid w:val="00180B15"/>
    <w:rsid w:val="00197379"/>
    <w:rsid w:val="001F62C8"/>
    <w:rsid w:val="00213B8F"/>
    <w:rsid w:val="0022184F"/>
    <w:rsid w:val="0024676D"/>
    <w:rsid w:val="00250953"/>
    <w:rsid w:val="00253CD3"/>
    <w:rsid w:val="002640CC"/>
    <w:rsid w:val="002752B6"/>
    <w:rsid w:val="0028701E"/>
    <w:rsid w:val="002F1C78"/>
    <w:rsid w:val="003123CA"/>
    <w:rsid w:val="0031560B"/>
    <w:rsid w:val="00333C1F"/>
    <w:rsid w:val="003352A2"/>
    <w:rsid w:val="0033541E"/>
    <w:rsid w:val="00351EDC"/>
    <w:rsid w:val="003B1870"/>
    <w:rsid w:val="003B6224"/>
    <w:rsid w:val="003E3F3F"/>
    <w:rsid w:val="00403798"/>
    <w:rsid w:val="004249C9"/>
    <w:rsid w:val="00425DD4"/>
    <w:rsid w:val="0044306B"/>
    <w:rsid w:val="00447B65"/>
    <w:rsid w:val="00450ED9"/>
    <w:rsid w:val="0045782A"/>
    <w:rsid w:val="00460818"/>
    <w:rsid w:val="004632D5"/>
    <w:rsid w:val="004C6FF4"/>
    <w:rsid w:val="004D3825"/>
    <w:rsid w:val="004E4F3A"/>
    <w:rsid w:val="00503034"/>
    <w:rsid w:val="0051068B"/>
    <w:rsid w:val="00511BE7"/>
    <w:rsid w:val="0051657E"/>
    <w:rsid w:val="00551C8A"/>
    <w:rsid w:val="00561C65"/>
    <w:rsid w:val="00590D2B"/>
    <w:rsid w:val="005A7D0D"/>
    <w:rsid w:val="005D546A"/>
    <w:rsid w:val="005E6DF2"/>
    <w:rsid w:val="005F4703"/>
    <w:rsid w:val="00611671"/>
    <w:rsid w:val="006419D8"/>
    <w:rsid w:val="006546B3"/>
    <w:rsid w:val="00654D67"/>
    <w:rsid w:val="00682090"/>
    <w:rsid w:val="00695497"/>
    <w:rsid w:val="00696CE4"/>
    <w:rsid w:val="006B1050"/>
    <w:rsid w:val="006B2CB3"/>
    <w:rsid w:val="006C0CC4"/>
    <w:rsid w:val="006F7A9F"/>
    <w:rsid w:val="00717B6E"/>
    <w:rsid w:val="00740F52"/>
    <w:rsid w:val="007879C1"/>
    <w:rsid w:val="007A4EF8"/>
    <w:rsid w:val="007D5049"/>
    <w:rsid w:val="00805734"/>
    <w:rsid w:val="00857AE9"/>
    <w:rsid w:val="00860215"/>
    <w:rsid w:val="008674B9"/>
    <w:rsid w:val="00871B5D"/>
    <w:rsid w:val="008777E2"/>
    <w:rsid w:val="00880E8B"/>
    <w:rsid w:val="008A053B"/>
    <w:rsid w:val="008D69B8"/>
    <w:rsid w:val="008F7F6E"/>
    <w:rsid w:val="009013FD"/>
    <w:rsid w:val="0090503D"/>
    <w:rsid w:val="0092113A"/>
    <w:rsid w:val="00937D95"/>
    <w:rsid w:val="00937DE3"/>
    <w:rsid w:val="00995799"/>
    <w:rsid w:val="00996EB3"/>
    <w:rsid w:val="009D7B61"/>
    <w:rsid w:val="009F6BAA"/>
    <w:rsid w:val="00A5050E"/>
    <w:rsid w:val="00A6187B"/>
    <w:rsid w:val="00A81651"/>
    <w:rsid w:val="00A825FD"/>
    <w:rsid w:val="00B1307D"/>
    <w:rsid w:val="00B2174D"/>
    <w:rsid w:val="00B735D0"/>
    <w:rsid w:val="00B95322"/>
    <w:rsid w:val="00BA4D32"/>
    <w:rsid w:val="00BB3F29"/>
    <w:rsid w:val="00BC4597"/>
    <w:rsid w:val="00BC4D78"/>
    <w:rsid w:val="00C65F3C"/>
    <w:rsid w:val="00C80F5E"/>
    <w:rsid w:val="00CF1B76"/>
    <w:rsid w:val="00CF5B21"/>
    <w:rsid w:val="00D219B4"/>
    <w:rsid w:val="00D255A9"/>
    <w:rsid w:val="00D562AF"/>
    <w:rsid w:val="00D579B0"/>
    <w:rsid w:val="00D73494"/>
    <w:rsid w:val="00D97366"/>
    <w:rsid w:val="00DA23DE"/>
    <w:rsid w:val="00DC0873"/>
    <w:rsid w:val="00DD544E"/>
    <w:rsid w:val="00DD77C4"/>
    <w:rsid w:val="00DE1184"/>
    <w:rsid w:val="00DF0CB0"/>
    <w:rsid w:val="00E03495"/>
    <w:rsid w:val="00E11997"/>
    <w:rsid w:val="00E201A0"/>
    <w:rsid w:val="00E31C14"/>
    <w:rsid w:val="00E61F5C"/>
    <w:rsid w:val="00EA61E0"/>
    <w:rsid w:val="00ED10B8"/>
    <w:rsid w:val="00EF1CA4"/>
    <w:rsid w:val="00EF69CA"/>
    <w:rsid w:val="00F20CDB"/>
    <w:rsid w:val="00F24B1F"/>
    <w:rsid w:val="00F27BD2"/>
    <w:rsid w:val="00F56521"/>
    <w:rsid w:val="00F613F4"/>
    <w:rsid w:val="00F657DE"/>
    <w:rsid w:val="00F712BE"/>
    <w:rsid w:val="00F746D1"/>
    <w:rsid w:val="00F7759C"/>
    <w:rsid w:val="00F8600E"/>
    <w:rsid w:val="00FB0518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F58D78"/>
  <w15:chartTrackingRefBased/>
  <w15:docId w15:val="{71D3E75B-0F5E-495B-B1E7-4AD201D1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semiHidden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ui-provider">
    <w:name w:val="ui-provider"/>
    <w:basedOn w:val="DefaultParagraphFont"/>
    <w:rsid w:val="00D562AF"/>
  </w:style>
  <w:style w:type="paragraph" w:styleId="NormalWeb">
    <w:name w:val="Normal (Web)"/>
    <w:basedOn w:val="Normal"/>
    <w:uiPriority w:val="99"/>
    <w:unhideWhenUsed/>
    <w:rsid w:val="00D562AF"/>
    <w:pPr>
      <w:spacing w:before="100" w:beforeAutospacing="1" w:after="100" w:afterAutospacing="1"/>
    </w:pPr>
    <w:rPr>
      <w:rFonts w:ascii="Times New Roman" w:hAnsi="Times New Roman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973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45E0A-DAD2-42EB-809B-52B96651EEB4}"/>
      </w:docPartPr>
      <w:docPartBody>
        <w:p w:rsidR="00455AA3" w:rsidRDefault="0006674D"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8DA0DD1F8AE74EC08267A50CA8B09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ECBC0-B37D-4F84-9478-22BCE72FD65D}"/>
      </w:docPartPr>
      <w:docPartBody>
        <w:p w:rsidR="00471B6F" w:rsidRDefault="005F0256" w:rsidP="005F0256">
          <w:pPr>
            <w:pStyle w:val="8DA0DD1F8AE74EC08267A50CA8B09B4D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9C7F94B75F5644FD801B385D6F935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0EB71-D90B-4EE9-A0AF-8040C398BA96}"/>
      </w:docPartPr>
      <w:docPartBody>
        <w:p w:rsidR="00171CD2" w:rsidRDefault="00FD57B9" w:rsidP="00FD57B9">
          <w:pPr>
            <w:pStyle w:val="9C7F94B75F5644FD801B385D6F93501D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44B5920A14C14594B77D61DFC5812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334C0-C605-46CF-B946-7731A1EB8B88}"/>
      </w:docPartPr>
      <w:docPartBody>
        <w:p w:rsidR="00171CD2" w:rsidRDefault="00FD57B9" w:rsidP="00FD57B9">
          <w:pPr>
            <w:pStyle w:val="44B5920A14C14594B77D61DFC5812B8B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F14F158CBBCD4396A7B6D1753BC93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D3DFB-28A2-4A58-AAAB-073C3E1ACC64}"/>
      </w:docPartPr>
      <w:docPartBody>
        <w:p w:rsidR="00171CD2" w:rsidRDefault="00FD57B9" w:rsidP="00FD57B9">
          <w:pPr>
            <w:pStyle w:val="F14F158CBBCD4396A7B6D1753BC93C7C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5F4E34DD574448DBB4F31DAFDB3B5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F7B1F-A0E3-4FA4-A152-C3FFA815ED0D}"/>
      </w:docPartPr>
      <w:docPartBody>
        <w:p w:rsidR="00171CD2" w:rsidRDefault="00FD57B9" w:rsidP="00FD57B9">
          <w:pPr>
            <w:pStyle w:val="5F4E34DD574448DBB4F31DAFDB3B58FB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15CF049D288A4F77A0E03B9341D7C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C0F97-0A67-48F8-BC65-A487829DE8A2}"/>
      </w:docPartPr>
      <w:docPartBody>
        <w:p w:rsidR="00171CD2" w:rsidRDefault="00FD57B9" w:rsidP="00FD57B9">
          <w:pPr>
            <w:pStyle w:val="15CF049D288A4F77A0E03B9341D7C100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C944EBD33433478484E7C863C4B39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EC7AB-C6CE-4F7D-BF36-96D4E9287816}"/>
      </w:docPartPr>
      <w:docPartBody>
        <w:p w:rsidR="00171CD2" w:rsidRDefault="00FD57B9" w:rsidP="00FD57B9">
          <w:pPr>
            <w:pStyle w:val="C944EBD33433478484E7C863C4B3957F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B104A1903FA6448D9419157B5F9CB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36FFB-1B0B-4552-87AD-C74D5A142BC9}"/>
      </w:docPartPr>
      <w:docPartBody>
        <w:p w:rsidR="00171CD2" w:rsidRDefault="00FD57B9" w:rsidP="00FD57B9">
          <w:pPr>
            <w:pStyle w:val="B104A1903FA6448D9419157B5F9CBDAD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25D6DEF3263B4CBEBFE2BEDD5342F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D6E4A-92EA-4135-93A8-AB7283B55672}"/>
      </w:docPartPr>
      <w:docPartBody>
        <w:p w:rsidR="00171CD2" w:rsidRDefault="00FD57B9" w:rsidP="00FD57B9">
          <w:pPr>
            <w:pStyle w:val="25D6DEF3263B4CBEBFE2BEDD5342FCD8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D6288674544E4EB6960284CC94AD9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44ADF-757E-4178-B33F-DC956CBDB842}"/>
      </w:docPartPr>
      <w:docPartBody>
        <w:p w:rsidR="00171CD2" w:rsidRDefault="00FD57B9" w:rsidP="00FD57B9">
          <w:pPr>
            <w:pStyle w:val="D6288674544E4EB6960284CC94AD9A28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42692F63C951415581EE46F836B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4B39B-2D5C-4674-B679-869CE3A90008}"/>
      </w:docPartPr>
      <w:docPartBody>
        <w:p w:rsidR="00171CD2" w:rsidRDefault="00FD57B9" w:rsidP="00FD57B9">
          <w:pPr>
            <w:pStyle w:val="42692F63C951415581EE46F836B3672D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652583521A92497FA6509C36047D1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FAA78-18CE-4735-BE07-F7268438F35B}"/>
      </w:docPartPr>
      <w:docPartBody>
        <w:p w:rsidR="00000000" w:rsidRDefault="00171CD2" w:rsidP="00171CD2">
          <w:pPr>
            <w:pStyle w:val="652583521A92497FA6509C36047D1C8A"/>
          </w:pPr>
          <w:r w:rsidRPr="00923B84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4D"/>
    <w:rsid w:val="0006674D"/>
    <w:rsid w:val="00171CD2"/>
    <w:rsid w:val="00284B29"/>
    <w:rsid w:val="003776F6"/>
    <w:rsid w:val="00455AA3"/>
    <w:rsid w:val="00471B6F"/>
    <w:rsid w:val="0048188F"/>
    <w:rsid w:val="004C096C"/>
    <w:rsid w:val="005F0256"/>
    <w:rsid w:val="0068009D"/>
    <w:rsid w:val="006D771A"/>
    <w:rsid w:val="00794685"/>
    <w:rsid w:val="007F3640"/>
    <w:rsid w:val="00A37080"/>
    <w:rsid w:val="00A81739"/>
    <w:rsid w:val="00B3737D"/>
    <w:rsid w:val="00C0370A"/>
    <w:rsid w:val="00C5392E"/>
    <w:rsid w:val="00C74829"/>
    <w:rsid w:val="00E1618D"/>
    <w:rsid w:val="00F1478E"/>
    <w:rsid w:val="00FD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1CD2"/>
    <w:rPr>
      <w:color w:val="808080"/>
    </w:rPr>
  </w:style>
  <w:style w:type="paragraph" w:customStyle="1" w:styleId="8DA0DD1F8AE74EC08267A50CA8B09B4D">
    <w:name w:val="8DA0DD1F8AE74EC08267A50CA8B09B4D"/>
    <w:rsid w:val="005F0256"/>
  </w:style>
  <w:style w:type="paragraph" w:customStyle="1" w:styleId="652583521A92497FA6509C36047D1C8A">
    <w:name w:val="652583521A92497FA6509C36047D1C8A"/>
    <w:rsid w:val="00171CD2"/>
  </w:style>
  <w:style w:type="paragraph" w:customStyle="1" w:styleId="9C7F94B75F5644FD801B385D6F93501D">
    <w:name w:val="9C7F94B75F5644FD801B385D6F93501D"/>
    <w:rsid w:val="00FD57B9"/>
  </w:style>
  <w:style w:type="paragraph" w:customStyle="1" w:styleId="44B5920A14C14594B77D61DFC5812B8B">
    <w:name w:val="44B5920A14C14594B77D61DFC5812B8B"/>
    <w:rsid w:val="00FD57B9"/>
  </w:style>
  <w:style w:type="paragraph" w:customStyle="1" w:styleId="F14F158CBBCD4396A7B6D1753BC93C7C">
    <w:name w:val="F14F158CBBCD4396A7B6D1753BC93C7C"/>
    <w:rsid w:val="00FD57B9"/>
  </w:style>
  <w:style w:type="paragraph" w:customStyle="1" w:styleId="5F4E34DD574448DBB4F31DAFDB3B58FB">
    <w:name w:val="5F4E34DD574448DBB4F31DAFDB3B58FB"/>
    <w:rsid w:val="00FD57B9"/>
  </w:style>
  <w:style w:type="paragraph" w:customStyle="1" w:styleId="15CF049D288A4F77A0E03B9341D7C100">
    <w:name w:val="15CF049D288A4F77A0E03B9341D7C100"/>
    <w:rsid w:val="00FD57B9"/>
  </w:style>
  <w:style w:type="paragraph" w:customStyle="1" w:styleId="C944EBD33433478484E7C863C4B3957F">
    <w:name w:val="C944EBD33433478484E7C863C4B3957F"/>
    <w:rsid w:val="00FD57B9"/>
  </w:style>
  <w:style w:type="paragraph" w:customStyle="1" w:styleId="B104A1903FA6448D9419157B5F9CBDAD">
    <w:name w:val="B104A1903FA6448D9419157B5F9CBDAD"/>
    <w:rsid w:val="00FD57B9"/>
  </w:style>
  <w:style w:type="paragraph" w:customStyle="1" w:styleId="25D6DEF3263B4CBEBFE2BEDD5342FCD8">
    <w:name w:val="25D6DEF3263B4CBEBFE2BEDD5342FCD8"/>
    <w:rsid w:val="00FD57B9"/>
  </w:style>
  <w:style w:type="paragraph" w:customStyle="1" w:styleId="D6288674544E4EB6960284CC94AD9A28">
    <w:name w:val="D6288674544E4EB6960284CC94AD9A28"/>
    <w:rsid w:val="00FD57B9"/>
  </w:style>
  <w:style w:type="paragraph" w:customStyle="1" w:styleId="42692F63C951415581EE46F836B3672D">
    <w:name w:val="42692F63C951415581EE46F836B3672D"/>
    <w:rsid w:val="00FD57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243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Rivi</cp:lastModifiedBy>
  <cp:revision>107</cp:revision>
  <cp:lastPrinted>2002-09-23T09:13:00Z</cp:lastPrinted>
  <dcterms:created xsi:type="dcterms:W3CDTF">2023-02-16T17:23:00Z</dcterms:created>
  <dcterms:modified xsi:type="dcterms:W3CDTF">2023-03-30T17:21:00Z</dcterms:modified>
  <cp:category>Rev 1.1;last template edit 3-5-05 gje</cp:category>
</cp:coreProperties>
</file>